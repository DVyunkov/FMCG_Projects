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D2A47" w14:textId="77777777" w:rsidR="00DB1ACA" w:rsidRPr="00DF6628" w:rsidRDefault="00DB1ACA" w:rsidP="00DB1ACA">
      <w:pPr>
        <w:spacing w:after="0" w:line="240" w:lineRule="auto"/>
        <w:rPr>
          <w:b/>
          <w:kern w:val="28"/>
          <w:sz w:val="56"/>
          <w:szCs w:val="56"/>
          <w:lang w:val="ru-RU"/>
        </w:rPr>
      </w:pPr>
    </w:p>
    <w:p w14:paraId="126BE64C" w14:textId="77777777" w:rsidR="00DB1ACA" w:rsidRPr="00131E1C" w:rsidRDefault="00DB1ACA" w:rsidP="00DB1ACA">
      <w:pPr>
        <w:pStyle w:val="m0"/>
      </w:pPr>
    </w:p>
    <w:p w14:paraId="506EB8DE" w14:textId="77777777" w:rsidR="00DB1ACA" w:rsidRPr="00131E1C" w:rsidRDefault="00717704" w:rsidP="00DB1ACA">
      <w:pPr>
        <w:rPr>
          <w:b/>
          <w:kern w:val="28"/>
          <w:sz w:val="56"/>
          <w:szCs w:val="56"/>
        </w:rPr>
      </w:pPr>
      <w:r>
        <w:rPr>
          <w:noProof/>
        </w:rPr>
        <w:pict w14:anchorId="3E62E2A2">
          <v:rect id="Прямоугольник 1" o:spid="_x0000_s1026" style="position:absolute;margin-left:195.55pt;margin-top:11.3pt;width:392.6pt;height:30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" fillcolor="#ab1132" stroked="f"/>
        </w:pict>
      </w:r>
      <w:r w:rsidR="00DB1ACA" w:rsidRPr="00131E1C">
        <w:rPr>
          <w:b/>
          <w:noProof/>
          <w:kern w:val="28"/>
          <w:sz w:val="56"/>
          <w:szCs w:val="56"/>
          <w:lang w:val="ru-RU" w:eastAsia="ru-RU"/>
        </w:rPr>
        <w:drawing>
          <wp:anchor distT="0" distB="0" distL="114300" distR="114300" simplePos="0" relativeHeight="251657216" behindDoc="1" locked="0" layoutInCell="1" allowOverlap="1" wp14:anchorId="59724F0A" wp14:editId="114F28CC">
            <wp:simplePos x="0" y="0"/>
            <wp:positionH relativeFrom="column">
              <wp:posOffset>-478790</wp:posOffset>
            </wp:positionH>
            <wp:positionV relativeFrom="paragraph">
              <wp:posOffset>146050</wp:posOffset>
            </wp:positionV>
            <wp:extent cx="2965450" cy="380365"/>
            <wp:effectExtent l="0" t="0" r="6350" b="635"/>
            <wp:wrapNone/>
            <wp:docPr id="26" name="Рисунок 26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6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699"/>
        <w:gridCol w:w="2813"/>
        <w:gridCol w:w="4186"/>
      </w:tblGrid>
      <w:tr w:rsidR="00DB1ACA" w:rsidRPr="004C61E9" w14:paraId="6F46DDEC" w14:textId="77777777" w:rsidTr="00847983">
        <w:trPr>
          <w:trHeight w:val="852"/>
        </w:trPr>
        <w:tc>
          <w:tcPr>
            <w:tcW w:w="3699" w:type="dxa"/>
          </w:tcPr>
          <w:p w14:paraId="42B6EC86" w14:textId="77777777" w:rsidR="00DB1ACA" w:rsidRPr="00DB1ACA" w:rsidRDefault="00DB1ACA" w:rsidP="00847983">
            <w:pPr>
              <w:rPr>
                <w:highlight w:val="darkCyan"/>
              </w:rPr>
            </w:pPr>
          </w:p>
        </w:tc>
        <w:tc>
          <w:tcPr>
            <w:tcW w:w="2813" w:type="dxa"/>
          </w:tcPr>
          <w:p w14:paraId="7E9C9C47" w14:textId="77777777" w:rsidR="00DB1ACA" w:rsidRPr="00131E1C" w:rsidRDefault="00DB1ACA" w:rsidP="00847983">
            <w:pPr>
              <w:tabs>
                <w:tab w:val="left" w:pos="5670"/>
              </w:tabs>
            </w:pPr>
          </w:p>
          <w:p w14:paraId="59245A8F" w14:textId="77777777" w:rsidR="00DB1ACA" w:rsidRPr="00131E1C" w:rsidRDefault="00DB1ACA" w:rsidP="00847983">
            <w:pPr>
              <w:tabs>
                <w:tab w:val="left" w:pos="5670"/>
              </w:tabs>
            </w:pPr>
          </w:p>
        </w:tc>
        <w:tc>
          <w:tcPr>
            <w:tcW w:w="4186" w:type="dxa"/>
          </w:tcPr>
          <w:p w14:paraId="62B30912" w14:textId="77777777" w:rsidR="00DB1ACA" w:rsidRPr="00131E1C" w:rsidRDefault="00DB1ACA" w:rsidP="00847983">
            <w:pPr>
              <w:tabs>
                <w:tab w:val="left" w:pos="5670"/>
              </w:tabs>
              <w:spacing w:after="0"/>
            </w:pPr>
          </w:p>
          <w:p w14:paraId="096FF1AD" w14:textId="77777777" w:rsidR="00DB1ACA" w:rsidRPr="00131E1C" w:rsidRDefault="00DB1ACA" w:rsidP="00847983">
            <w:pPr>
              <w:tabs>
                <w:tab w:val="left" w:pos="5670"/>
              </w:tabs>
              <w:spacing w:after="0"/>
            </w:pPr>
          </w:p>
          <w:p w14:paraId="2697302C" w14:textId="77777777" w:rsidR="00DB1ACA" w:rsidRPr="00E964DF" w:rsidRDefault="00DB1ACA" w:rsidP="00847983">
            <w:pPr>
              <w:tabs>
                <w:tab w:val="left" w:pos="5670"/>
              </w:tabs>
              <w:spacing w:after="0"/>
              <w:rPr>
                <w:lang w:val="ru-RU"/>
              </w:rPr>
            </w:pPr>
            <w:r w:rsidRPr="00E964DF">
              <w:rPr>
                <w:lang w:val="ru-RU"/>
              </w:rPr>
              <w:t>УТВЕРЖДАЮ</w:t>
            </w:r>
          </w:p>
          <w:p w14:paraId="111FD5EA" w14:textId="77777777" w:rsidR="00DB1ACA" w:rsidRPr="00E964DF" w:rsidRDefault="00DB1ACA" w:rsidP="00847983">
            <w:pPr>
              <w:tabs>
                <w:tab w:val="left" w:pos="5670"/>
              </w:tabs>
              <w:spacing w:after="0"/>
              <w:rPr>
                <w:lang w:val="ru-RU"/>
              </w:rPr>
            </w:pPr>
          </w:p>
          <w:p w14:paraId="0D5E21E4" w14:textId="1BA680E8" w:rsidR="00DB1ACA" w:rsidRPr="00E964DF" w:rsidRDefault="00DB1ACA" w:rsidP="004C61E9">
            <w:pPr>
              <w:tabs>
                <w:tab w:val="left" w:pos="5670"/>
              </w:tabs>
              <w:spacing w:after="0"/>
              <w:rPr>
                <w:lang w:val="ru-RU"/>
              </w:rPr>
            </w:pPr>
            <w:r w:rsidRPr="00E964DF">
              <w:rPr>
                <w:lang w:val="ru-RU"/>
              </w:rPr>
              <w:t xml:space="preserve">Директор </w:t>
            </w:r>
            <w:r w:rsidR="004C61E9">
              <w:rPr>
                <w:lang w:val="ru-RU"/>
              </w:rPr>
              <w:t>ДИКТ</w:t>
            </w:r>
          </w:p>
        </w:tc>
      </w:tr>
      <w:tr w:rsidR="00DB1ACA" w:rsidRPr="00131E1C" w14:paraId="314DBA25" w14:textId="77777777" w:rsidTr="00847983">
        <w:trPr>
          <w:trHeight w:val="548"/>
        </w:trPr>
        <w:tc>
          <w:tcPr>
            <w:tcW w:w="3699" w:type="dxa"/>
          </w:tcPr>
          <w:p w14:paraId="0CBCAC7C" w14:textId="77777777" w:rsidR="00DB1ACA" w:rsidRPr="00E964DF" w:rsidRDefault="00DB1ACA" w:rsidP="00847983">
            <w:pPr>
              <w:jc w:val="both"/>
              <w:rPr>
                <w:lang w:val="ru-RU"/>
              </w:rPr>
            </w:pPr>
          </w:p>
        </w:tc>
        <w:tc>
          <w:tcPr>
            <w:tcW w:w="2813" w:type="dxa"/>
          </w:tcPr>
          <w:p w14:paraId="3D31CD5D" w14:textId="77777777" w:rsidR="00DB1ACA" w:rsidRPr="00E964DF" w:rsidRDefault="00DB1ACA" w:rsidP="00847983">
            <w:pPr>
              <w:tabs>
                <w:tab w:val="left" w:pos="5670"/>
              </w:tabs>
              <w:jc w:val="both"/>
              <w:rPr>
                <w:lang w:val="ru-RU"/>
              </w:rPr>
            </w:pPr>
          </w:p>
        </w:tc>
        <w:tc>
          <w:tcPr>
            <w:tcW w:w="4186" w:type="dxa"/>
          </w:tcPr>
          <w:p w14:paraId="3AA04B17" w14:textId="77777777" w:rsidR="00DB1ACA" w:rsidRPr="00E964DF" w:rsidRDefault="00DB1ACA" w:rsidP="00847983">
            <w:pPr>
              <w:tabs>
                <w:tab w:val="left" w:pos="5670"/>
              </w:tabs>
              <w:spacing w:after="0"/>
              <w:jc w:val="both"/>
              <w:rPr>
                <w:lang w:val="ru-RU"/>
              </w:rPr>
            </w:pPr>
          </w:p>
          <w:p w14:paraId="326D972F" w14:textId="77777777" w:rsidR="00DB1ACA" w:rsidRPr="00131E1C" w:rsidRDefault="00DB1ACA" w:rsidP="00847983">
            <w:pPr>
              <w:tabs>
                <w:tab w:val="left" w:pos="5670"/>
              </w:tabs>
              <w:spacing w:after="0"/>
              <w:jc w:val="both"/>
            </w:pPr>
            <w:r w:rsidRPr="00131E1C">
              <w:t>______________</w:t>
            </w:r>
            <w:r w:rsidRPr="00131E1C">
              <w:rPr>
                <w:color w:val="FF0000"/>
              </w:rPr>
              <w:t xml:space="preserve"> </w:t>
            </w:r>
            <w:r w:rsidRPr="00131E1C">
              <w:t>А.В. Балабанов</w:t>
            </w:r>
          </w:p>
        </w:tc>
      </w:tr>
      <w:tr w:rsidR="00DB1ACA" w:rsidRPr="00131E1C" w14:paraId="2F9058D8" w14:textId="77777777" w:rsidTr="00847983">
        <w:trPr>
          <w:trHeight w:val="756"/>
        </w:trPr>
        <w:tc>
          <w:tcPr>
            <w:tcW w:w="3699" w:type="dxa"/>
          </w:tcPr>
          <w:p w14:paraId="0DEAEFA4" w14:textId="77777777" w:rsidR="00DB1ACA" w:rsidRPr="00131E1C" w:rsidRDefault="00DB1ACA" w:rsidP="00847983">
            <w:pPr>
              <w:jc w:val="both"/>
            </w:pPr>
          </w:p>
        </w:tc>
        <w:tc>
          <w:tcPr>
            <w:tcW w:w="2813" w:type="dxa"/>
          </w:tcPr>
          <w:p w14:paraId="08F82406" w14:textId="77777777" w:rsidR="00DB1ACA" w:rsidRPr="00131E1C" w:rsidRDefault="00DB1ACA" w:rsidP="00847983">
            <w:pPr>
              <w:jc w:val="both"/>
            </w:pPr>
          </w:p>
        </w:tc>
        <w:tc>
          <w:tcPr>
            <w:tcW w:w="4186" w:type="dxa"/>
          </w:tcPr>
          <w:p w14:paraId="328AAB8F" w14:textId="77777777" w:rsidR="00DB1ACA" w:rsidRPr="00131E1C" w:rsidRDefault="00DB1ACA" w:rsidP="00847983">
            <w:pPr>
              <w:spacing w:after="0"/>
              <w:jc w:val="both"/>
            </w:pPr>
          </w:p>
          <w:p w14:paraId="0CE45B54" w14:textId="77777777" w:rsidR="00DB1ACA" w:rsidRPr="00131E1C" w:rsidRDefault="00DB1ACA" w:rsidP="00847983">
            <w:pPr>
              <w:spacing w:after="0"/>
              <w:jc w:val="both"/>
            </w:pPr>
            <w:r>
              <w:t>«___» ________________ 201</w:t>
            </w:r>
            <w:r>
              <w:rPr>
                <w:lang w:val="ru-RU"/>
              </w:rPr>
              <w:t>6</w:t>
            </w:r>
            <w:r w:rsidRPr="00131E1C">
              <w:t xml:space="preserve"> г.</w:t>
            </w:r>
          </w:p>
        </w:tc>
      </w:tr>
      <w:tr w:rsidR="00DB1ACA" w:rsidRPr="00131E1C" w14:paraId="6A797953" w14:textId="77777777" w:rsidTr="00847983">
        <w:trPr>
          <w:trHeight w:val="472"/>
        </w:trPr>
        <w:tc>
          <w:tcPr>
            <w:tcW w:w="3699" w:type="dxa"/>
          </w:tcPr>
          <w:p w14:paraId="4FAD1A34" w14:textId="77777777" w:rsidR="00DB1ACA" w:rsidRPr="00131E1C" w:rsidRDefault="00DB1ACA" w:rsidP="00847983">
            <w:pPr>
              <w:jc w:val="both"/>
            </w:pPr>
          </w:p>
        </w:tc>
        <w:tc>
          <w:tcPr>
            <w:tcW w:w="2813" w:type="dxa"/>
          </w:tcPr>
          <w:p w14:paraId="3ED31E86" w14:textId="77777777" w:rsidR="00DB1ACA" w:rsidRPr="0086015E" w:rsidRDefault="00DB1ACA" w:rsidP="00847983">
            <w:pPr>
              <w:jc w:val="both"/>
              <w:rPr>
                <w:lang w:val="ru-RU"/>
              </w:rPr>
            </w:pPr>
          </w:p>
        </w:tc>
        <w:tc>
          <w:tcPr>
            <w:tcW w:w="4186" w:type="dxa"/>
          </w:tcPr>
          <w:p w14:paraId="4446C828" w14:textId="77777777" w:rsidR="00DB1ACA" w:rsidRPr="0086015E" w:rsidRDefault="00DB1ACA" w:rsidP="00847983">
            <w:pPr>
              <w:spacing w:after="0"/>
              <w:jc w:val="both"/>
              <w:rPr>
                <w:lang w:val="ru-RU"/>
              </w:rPr>
            </w:pPr>
            <w:r w:rsidRPr="0086015E">
              <w:rPr>
                <w:lang w:val="ru-RU"/>
              </w:rPr>
              <w:t>Заказчик</w:t>
            </w:r>
          </w:p>
        </w:tc>
      </w:tr>
      <w:tr w:rsidR="00DB1ACA" w:rsidRPr="00131E1C" w14:paraId="247D4093" w14:textId="77777777" w:rsidTr="00847983">
        <w:trPr>
          <w:trHeight w:val="564"/>
        </w:trPr>
        <w:tc>
          <w:tcPr>
            <w:tcW w:w="3699" w:type="dxa"/>
          </w:tcPr>
          <w:p w14:paraId="51305A57" w14:textId="77777777" w:rsidR="00DB1ACA" w:rsidRPr="00131E1C" w:rsidRDefault="00DB1ACA" w:rsidP="00847983">
            <w:pPr>
              <w:jc w:val="both"/>
            </w:pPr>
          </w:p>
        </w:tc>
        <w:tc>
          <w:tcPr>
            <w:tcW w:w="2813" w:type="dxa"/>
          </w:tcPr>
          <w:p w14:paraId="470698BE" w14:textId="77777777" w:rsidR="00DB1ACA" w:rsidRPr="00131E1C" w:rsidRDefault="00DB1ACA" w:rsidP="00847983">
            <w:pPr>
              <w:jc w:val="both"/>
            </w:pPr>
          </w:p>
        </w:tc>
        <w:tc>
          <w:tcPr>
            <w:tcW w:w="4186" w:type="dxa"/>
          </w:tcPr>
          <w:p w14:paraId="631E8265" w14:textId="77777777" w:rsidR="00DB1ACA" w:rsidRPr="00131E1C" w:rsidRDefault="00DB1ACA" w:rsidP="00847983">
            <w:pPr>
              <w:spacing w:after="0"/>
              <w:jc w:val="both"/>
            </w:pPr>
            <w:r w:rsidRPr="00131E1C">
              <w:t>_____________________________</w:t>
            </w:r>
          </w:p>
        </w:tc>
      </w:tr>
      <w:tr w:rsidR="00DB1ACA" w:rsidRPr="00131E1C" w14:paraId="18B2271F" w14:textId="77777777" w:rsidTr="00847983">
        <w:trPr>
          <w:trHeight w:val="572"/>
        </w:trPr>
        <w:tc>
          <w:tcPr>
            <w:tcW w:w="3699" w:type="dxa"/>
          </w:tcPr>
          <w:p w14:paraId="7422FFBF" w14:textId="77777777" w:rsidR="00DB1ACA" w:rsidRPr="00131E1C" w:rsidRDefault="00DB1ACA" w:rsidP="00847983">
            <w:pPr>
              <w:jc w:val="both"/>
            </w:pPr>
          </w:p>
        </w:tc>
        <w:tc>
          <w:tcPr>
            <w:tcW w:w="2813" w:type="dxa"/>
          </w:tcPr>
          <w:p w14:paraId="7DBA3300" w14:textId="77777777" w:rsidR="00DB1ACA" w:rsidRPr="00131E1C" w:rsidRDefault="00DB1ACA" w:rsidP="00847983">
            <w:pPr>
              <w:jc w:val="both"/>
            </w:pPr>
          </w:p>
        </w:tc>
        <w:tc>
          <w:tcPr>
            <w:tcW w:w="4186" w:type="dxa"/>
          </w:tcPr>
          <w:p w14:paraId="6B438780" w14:textId="77777777" w:rsidR="00DB1ACA" w:rsidRPr="00131E1C" w:rsidRDefault="00DB1ACA" w:rsidP="00847983">
            <w:pPr>
              <w:spacing w:after="0"/>
              <w:jc w:val="both"/>
            </w:pPr>
            <w:r>
              <w:t>«___» ________________ 201</w:t>
            </w:r>
            <w:r>
              <w:rPr>
                <w:lang w:val="ru-RU"/>
              </w:rPr>
              <w:t>6</w:t>
            </w:r>
            <w:r w:rsidRPr="00131E1C">
              <w:t xml:space="preserve"> г.</w:t>
            </w:r>
          </w:p>
        </w:tc>
      </w:tr>
    </w:tbl>
    <w:p w14:paraId="0593A037" w14:textId="77777777" w:rsidR="00DB1ACA" w:rsidRPr="00131E1C" w:rsidRDefault="00DB1ACA" w:rsidP="00DB1ACA">
      <w:pPr>
        <w:pStyle w:val="m0"/>
      </w:pPr>
    </w:p>
    <w:p w14:paraId="0B760A31" w14:textId="77777777" w:rsidR="00DB1ACA" w:rsidRDefault="00DB1ACA" w:rsidP="00DB1ACA">
      <w:pPr>
        <w:pStyle w:val="m0"/>
        <w:jc w:val="center"/>
        <w:rPr>
          <w:b/>
          <w:caps/>
          <w:sz w:val="32"/>
          <w:szCs w:val="28"/>
        </w:rPr>
      </w:pPr>
    </w:p>
    <w:p w14:paraId="4A71B3B8" w14:textId="4E6CA8F2" w:rsidR="00DB1ACA" w:rsidRPr="00387FD8" w:rsidRDefault="00DB1ACA" w:rsidP="00DB1ACA">
      <w:pPr>
        <w:pStyle w:val="m0"/>
        <w:ind w:firstLine="0"/>
        <w:jc w:val="left"/>
        <w:rPr>
          <w:b/>
          <w:caps/>
          <w:sz w:val="32"/>
          <w:szCs w:val="28"/>
        </w:rPr>
      </w:pPr>
      <w:r>
        <w:rPr>
          <w:b/>
          <w:caps/>
          <w:sz w:val="32"/>
          <w:szCs w:val="28"/>
        </w:rPr>
        <w:t>2</w:t>
      </w:r>
      <w:r w:rsidRPr="00815F96">
        <w:rPr>
          <w:b/>
          <w:caps/>
          <w:sz w:val="32"/>
          <w:szCs w:val="28"/>
        </w:rPr>
        <w:t>.4.</w:t>
      </w:r>
      <w:r>
        <w:rPr>
          <w:b/>
          <w:caps/>
          <w:sz w:val="32"/>
          <w:szCs w:val="28"/>
        </w:rPr>
        <w:t>2.</w:t>
      </w:r>
      <w:r w:rsidRPr="00815F96">
        <w:rPr>
          <w:b/>
          <w:caps/>
          <w:sz w:val="32"/>
          <w:szCs w:val="28"/>
        </w:rPr>
        <w:t xml:space="preserve">1. </w:t>
      </w:r>
      <w:r w:rsidR="001E6E22">
        <w:rPr>
          <w:b/>
          <w:caps/>
          <w:sz w:val="32"/>
          <w:szCs w:val="28"/>
        </w:rPr>
        <w:t xml:space="preserve">Техническое задание на внедрение </w:t>
      </w:r>
      <w:r w:rsidRPr="00387FD8">
        <w:rPr>
          <w:b/>
          <w:caps/>
          <w:sz w:val="32"/>
          <w:szCs w:val="28"/>
        </w:rPr>
        <w:t>&lt;&lt;Название ИС&gt;&gt;</w:t>
      </w:r>
    </w:p>
    <w:p w14:paraId="07088359" w14:textId="77777777" w:rsidR="00DB1ACA" w:rsidRPr="00387FD8" w:rsidRDefault="00DB1ACA" w:rsidP="00DB1ACA">
      <w:pPr>
        <w:pStyle w:val="m0"/>
        <w:ind w:firstLine="0"/>
        <w:jc w:val="left"/>
        <w:rPr>
          <w:b/>
          <w:caps/>
          <w:sz w:val="32"/>
          <w:szCs w:val="28"/>
        </w:rPr>
      </w:pPr>
    </w:p>
    <w:p w14:paraId="6CA39737" w14:textId="77777777" w:rsidR="00DB1ACA" w:rsidRPr="00E964DF" w:rsidRDefault="00DB1ACA" w:rsidP="00DB1ACA">
      <w:pPr>
        <w:rPr>
          <w:lang w:val="ru-RU"/>
        </w:rPr>
      </w:pPr>
    </w:p>
    <w:p w14:paraId="5AED076C" w14:textId="62F5374C" w:rsidR="00DB1ACA" w:rsidRPr="00E964DF" w:rsidRDefault="001E6E22" w:rsidP="00DB1ACA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t>Проект</w:t>
      </w:r>
      <w:r w:rsidR="00DB1ACA" w:rsidRPr="00E964DF">
        <w:rPr>
          <w:b/>
          <w:sz w:val="28"/>
          <w:lang w:val="ru-RU"/>
        </w:rPr>
        <w:t>: &lt;&lt;Код и название проекта&gt;&gt;</w:t>
      </w:r>
    </w:p>
    <w:p w14:paraId="5242B08C" w14:textId="77777777" w:rsidR="00DB1ACA" w:rsidRPr="00E964DF" w:rsidRDefault="00DB1ACA" w:rsidP="00DB1ACA">
      <w:pPr>
        <w:rPr>
          <w:lang w:val="ru-RU"/>
        </w:rPr>
      </w:pPr>
    </w:p>
    <w:p w14:paraId="637BBD6E" w14:textId="77777777" w:rsidR="00DB1ACA" w:rsidRDefault="00DB1ACA" w:rsidP="00DB1ACA">
      <w:pPr>
        <w:rPr>
          <w:lang w:val="ru-RU"/>
        </w:rPr>
      </w:pPr>
    </w:p>
    <w:p w14:paraId="74573779" w14:textId="5B3B23AD" w:rsidR="001E6E22" w:rsidRDefault="001E6E22" w:rsidP="00DB1ACA">
      <w:pPr>
        <w:rPr>
          <w:lang w:val="ru-RU"/>
        </w:rPr>
      </w:pPr>
    </w:p>
    <w:p w14:paraId="7FE6FB14" w14:textId="77777777" w:rsidR="001E6E22" w:rsidRDefault="001E6E22" w:rsidP="00DB1ACA">
      <w:pPr>
        <w:rPr>
          <w:lang w:val="ru-RU"/>
        </w:rPr>
      </w:pPr>
    </w:p>
    <w:p w14:paraId="23F14EF1" w14:textId="77777777" w:rsidR="001E6E22" w:rsidRPr="00E964DF" w:rsidRDefault="001E6E22" w:rsidP="00DB1ACA">
      <w:pPr>
        <w:rPr>
          <w:lang w:val="ru-RU"/>
        </w:rPr>
      </w:pPr>
    </w:p>
    <w:p w14:paraId="1D1F053F" w14:textId="77777777" w:rsidR="00DB1ACA" w:rsidRPr="00E964DF" w:rsidRDefault="00DB1ACA" w:rsidP="00DB1ACA">
      <w:pPr>
        <w:jc w:val="center"/>
        <w:rPr>
          <w:lang w:val="ru-RU"/>
        </w:rPr>
      </w:pPr>
      <w:r w:rsidRPr="00E964DF">
        <w:rPr>
          <w:lang w:val="ru-RU"/>
        </w:rPr>
        <w:t>Версия 1.0</w:t>
      </w:r>
    </w:p>
    <w:p w14:paraId="4A190506" w14:textId="77777777" w:rsidR="00DB1ACA" w:rsidRPr="00131E1C" w:rsidRDefault="00DB1ACA" w:rsidP="00DB1ACA">
      <w:pPr>
        <w:pStyle w:val="m0"/>
        <w:jc w:val="center"/>
        <w:rPr>
          <w:b/>
        </w:rPr>
      </w:pPr>
    </w:p>
    <w:p w14:paraId="40E06E9C" w14:textId="77777777" w:rsidR="00DB1ACA" w:rsidRDefault="00DB1ACA" w:rsidP="00DB1ACA">
      <w:pPr>
        <w:spacing w:after="0" w:line="240" w:lineRule="auto"/>
        <w:jc w:val="center"/>
        <w:rPr>
          <w:lang w:val="ru-RU"/>
        </w:rPr>
      </w:pPr>
      <w:r w:rsidRPr="00DB1ACA">
        <w:rPr>
          <w:lang w:val="ru-RU"/>
        </w:rPr>
        <w:t>г. Владимир, 2016</w:t>
      </w:r>
    </w:p>
    <w:p w14:paraId="0F7647EA" w14:textId="7D002DF6" w:rsidR="002D1705" w:rsidRPr="00DF6628" w:rsidRDefault="00DB1ACA" w:rsidP="00DB1ACA">
      <w:pPr>
        <w:spacing w:after="0" w:line="240" w:lineRule="auto"/>
        <w:rPr>
          <w:b/>
          <w:bCs/>
          <w:color w:val="000000"/>
          <w:sz w:val="28"/>
          <w:szCs w:val="28"/>
          <w:lang w:val="ru-RU"/>
        </w:rPr>
      </w:pPr>
      <w:r w:rsidRPr="00DB1ACA">
        <w:rPr>
          <w:i/>
          <w:lang w:val="ru-RU"/>
        </w:rPr>
        <w:br w:type="page"/>
      </w:r>
      <w:r w:rsidR="002D1705" w:rsidRPr="00DF6628">
        <w:rPr>
          <w:b/>
          <w:bCs/>
          <w:color w:val="000000"/>
          <w:sz w:val="28"/>
          <w:szCs w:val="28"/>
          <w:lang w:val="ru-RU"/>
        </w:rPr>
        <w:lastRenderedPageBreak/>
        <w:t>Лист учета изменений и утверждений</w:t>
      </w:r>
    </w:p>
    <w:p w14:paraId="632CEF2D" w14:textId="77777777" w:rsidR="0086015E" w:rsidRPr="0086015E" w:rsidRDefault="0086015E" w:rsidP="0086015E">
      <w:pPr>
        <w:spacing w:before="360" w:after="120"/>
        <w:outlineLvl w:val="0"/>
        <w:rPr>
          <w:b/>
          <w:color w:val="000000"/>
          <w:sz w:val="26"/>
          <w:szCs w:val="26"/>
          <w:lang w:val="ru-RU"/>
        </w:rPr>
      </w:pPr>
      <w:bookmarkStart w:id="0" w:name="_Toc453093794"/>
      <w:r w:rsidRPr="0086015E">
        <w:rPr>
          <w:b/>
          <w:color w:val="000000"/>
          <w:sz w:val="26"/>
          <w:szCs w:val="26"/>
          <w:lang w:val="ru-RU"/>
        </w:rPr>
        <w:t>История изменений</w:t>
      </w:r>
      <w:bookmarkEnd w:id="0"/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29"/>
        <w:gridCol w:w="1701"/>
        <w:gridCol w:w="983"/>
        <w:gridCol w:w="6223"/>
      </w:tblGrid>
      <w:tr w:rsidR="0086015E" w:rsidRPr="0086015E" w14:paraId="3EC61D64" w14:textId="77777777" w:rsidTr="000A4D51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DE0760D" w14:textId="77777777" w:rsidR="0086015E" w:rsidRPr="0086015E" w:rsidRDefault="0086015E" w:rsidP="000A4D51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86015E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Дата</w:t>
            </w:r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371DAF5C" w14:textId="77777777" w:rsidR="0086015E" w:rsidRPr="0086015E" w:rsidRDefault="0086015E" w:rsidP="000A4D51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86015E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Автор</w:t>
            </w:r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08DD1FB6" w14:textId="77777777" w:rsidR="0086015E" w:rsidRPr="0086015E" w:rsidRDefault="0086015E" w:rsidP="000A4D51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86015E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Версия</w:t>
            </w:r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261640F1" w14:textId="77777777" w:rsidR="0086015E" w:rsidRPr="0086015E" w:rsidRDefault="0086015E" w:rsidP="000A4D51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86015E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Изменения</w:t>
            </w:r>
          </w:p>
        </w:tc>
      </w:tr>
      <w:tr w:rsidR="0086015E" w:rsidRPr="0086015E" w14:paraId="72E5FC0C" w14:textId="77777777" w:rsidTr="000A4D51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516255E0" w14:textId="4D9DD73B" w:rsidR="0086015E" w:rsidRPr="0086015E" w:rsidRDefault="0086015E" w:rsidP="000A4D51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44855654" w14:textId="690706D4" w:rsidR="0086015E" w:rsidRPr="0086015E" w:rsidRDefault="0086015E" w:rsidP="000A4D51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4A4DBA31" w14:textId="1406EEE2" w:rsidR="0086015E" w:rsidRPr="0086015E" w:rsidRDefault="0086015E" w:rsidP="000A4D5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22ECD64D" w14:textId="77777777" w:rsidR="0086015E" w:rsidRPr="0086015E" w:rsidRDefault="0086015E" w:rsidP="000A4D51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86015E" w:rsidRPr="0086015E" w14:paraId="7429542A" w14:textId="77777777" w:rsidTr="000A4D51">
        <w:tc>
          <w:tcPr>
            <w:tcW w:w="1129" w:type="dxa"/>
          </w:tcPr>
          <w:p w14:paraId="7C033B69" w14:textId="77777777" w:rsidR="0086015E" w:rsidRPr="0086015E" w:rsidRDefault="0086015E" w:rsidP="000A4D51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701" w:type="dxa"/>
          </w:tcPr>
          <w:p w14:paraId="230B3072" w14:textId="77777777" w:rsidR="0086015E" w:rsidRPr="0086015E" w:rsidRDefault="0086015E" w:rsidP="000A4D51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983" w:type="dxa"/>
          </w:tcPr>
          <w:p w14:paraId="7F4E3E48" w14:textId="77777777" w:rsidR="0086015E" w:rsidRPr="0086015E" w:rsidRDefault="0086015E" w:rsidP="000A4D5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6223" w:type="dxa"/>
          </w:tcPr>
          <w:p w14:paraId="77B84B2F" w14:textId="77777777" w:rsidR="0086015E" w:rsidRPr="0086015E" w:rsidRDefault="0086015E" w:rsidP="000A4D51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86015E" w:rsidRPr="0086015E" w14:paraId="0A51EDDA" w14:textId="77777777" w:rsidTr="000A4D51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708EC677" w14:textId="77777777" w:rsidR="0086015E" w:rsidRPr="0086015E" w:rsidRDefault="0086015E" w:rsidP="000A4D51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3060C322" w14:textId="77777777" w:rsidR="0086015E" w:rsidRPr="0086015E" w:rsidRDefault="0086015E" w:rsidP="000A4D51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0B2ACB98" w14:textId="77777777" w:rsidR="0086015E" w:rsidRPr="0086015E" w:rsidRDefault="0086015E" w:rsidP="000A4D5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03D12A57" w14:textId="77777777" w:rsidR="0086015E" w:rsidRPr="0086015E" w:rsidRDefault="0086015E" w:rsidP="000A4D51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</w:tbl>
    <w:p w14:paraId="55EA84AF" w14:textId="77777777" w:rsidR="004C61E9" w:rsidRPr="00131E1C" w:rsidRDefault="004C61E9" w:rsidP="004C61E9">
      <w:pPr>
        <w:spacing w:before="360" w:after="12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Утверждения</w:t>
      </w:r>
    </w:p>
    <w:tbl>
      <w:tblPr>
        <w:tblW w:w="9724" w:type="dxa"/>
        <w:tblInd w:w="22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58"/>
        <w:gridCol w:w="1412"/>
        <w:gridCol w:w="3255"/>
        <w:gridCol w:w="1158"/>
        <w:gridCol w:w="1117"/>
        <w:gridCol w:w="1024"/>
      </w:tblGrid>
      <w:tr w:rsidR="004C61E9" w:rsidRPr="005B3431" w14:paraId="4FFFD363" w14:textId="77777777" w:rsidTr="008E7A00">
        <w:tc>
          <w:tcPr>
            <w:tcW w:w="1758" w:type="dxa"/>
            <w:shd w:val="clear" w:color="auto" w:fill="E6E6E6"/>
            <w:vAlign w:val="center"/>
          </w:tcPr>
          <w:p w14:paraId="20F10086" w14:textId="77777777" w:rsidR="004C61E9" w:rsidRPr="005B3431" w:rsidRDefault="004C61E9" w:rsidP="008E7A00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Фамилия</w:t>
            </w:r>
            <w:r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, инициалы</w:t>
            </w:r>
          </w:p>
        </w:tc>
        <w:tc>
          <w:tcPr>
            <w:tcW w:w="1412" w:type="dxa"/>
            <w:shd w:val="clear" w:color="auto" w:fill="E6E6E6"/>
            <w:vAlign w:val="center"/>
          </w:tcPr>
          <w:p w14:paraId="58ADCB14" w14:textId="77777777" w:rsidR="004C61E9" w:rsidRPr="005B3431" w:rsidRDefault="004C61E9" w:rsidP="008E7A00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Утвержд</w:t>
            </w:r>
            <w:r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ё</w:t>
            </w: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н</w:t>
            </w:r>
            <w:r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 xml:space="preserve">- </w:t>
            </w: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ная версия</w:t>
            </w:r>
          </w:p>
        </w:tc>
        <w:tc>
          <w:tcPr>
            <w:tcW w:w="3255" w:type="dxa"/>
            <w:shd w:val="clear" w:color="auto" w:fill="E6E6E6"/>
            <w:vAlign w:val="center"/>
          </w:tcPr>
          <w:p w14:paraId="1E549329" w14:textId="77777777" w:rsidR="004C61E9" w:rsidRPr="005B3431" w:rsidRDefault="004C61E9" w:rsidP="008E7A00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Должность</w:t>
            </w:r>
          </w:p>
        </w:tc>
        <w:tc>
          <w:tcPr>
            <w:tcW w:w="1158" w:type="dxa"/>
            <w:shd w:val="clear" w:color="auto" w:fill="E6E6E6"/>
            <w:vAlign w:val="center"/>
          </w:tcPr>
          <w:p w14:paraId="2D9E5E04" w14:textId="77777777" w:rsidR="004C61E9" w:rsidRDefault="004C61E9" w:rsidP="008E7A00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Зона ответст-венности</w:t>
            </w:r>
          </w:p>
        </w:tc>
        <w:tc>
          <w:tcPr>
            <w:tcW w:w="1117" w:type="dxa"/>
            <w:shd w:val="clear" w:color="auto" w:fill="E6E6E6"/>
            <w:vAlign w:val="center"/>
          </w:tcPr>
          <w:p w14:paraId="2F899C4A" w14:textId="77777777" w:rsidR="004C61E9" w:rsidRPr="005B3431" w:rsidRDefault="004C61E9" w:rsidP="008E7A00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Дата</w:t>
            </w:r>
          </w:p>
        </w:tc>
        <w:tc>
          <w:tcPr>
            <w:tcW w:w="1024" w:type="dxa"/>
            <w:shd w:val="clear" w:color="auto" w:fill="E6E6E6"/>
            <w:vAlign w:val="center"/>
          </w:tcPr>
          <w:p w14:paraId="4D3D9EBF" w14:textId="77777777" w:rsidR="004C61E9" w:rsidRPr="005B3431" w:rsidRDefault="004C61E9" w:rsidP="008E7A00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Подпись</w:t>
            </w:r>
          </w:p>
        </w:tc>
      </w:tr>
      <w:tr w:rsidR="004C61E9" w:rsidRPr="005B3431" w14:paraId="616A1334" w14:textId="77777777" w:rsidTr="008E7A00">
        <w:tc>
          <w:tcPr>
            <w:tcW w:w="1758" w:type="dxa"/>
          </w:tcPr>
          <w:p w14:paraId="245D5A2D" w14:textId="7748C81B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2" w:type="dxa"/>
          </w:tcPr>
          <w:p w14:paraId="2C5948B1" w14:textId="624B2149" w:rsidR="004C61E9" w:rsidRPr="00A33194" w:rsidRDefault="004C61E9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784667B1" w14:textId="0BF8C931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58" w:type="dxa"/>
          </w:tcPr>
          <w:p w14:paraId="4004F6C0" w14:textId="1EB11ED6" w:rsidR="004C61E9" w:rsidRPr="00A33194" w:rsidRDefault="004C61E9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197AEA8F" w14:textId="77777777" w:rsidR="004C61E9" w:rsidRPr="005B3431" w:rsidRDefault="004C61E9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024" w:type="dxa"/>
          </w:tcPr>
          <w:p w14:paraId="1B853C61" w14:textId="77777777" w:rsidR="004C61E9" w:rsidRPr="005B3431" w:rsidRDefault="004C61E9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4C61E9" w:rsidRPr="005B3431" w14:paraId="4765EEA7" w14:textId="77777777" w:rsidTr="008E7A00">
        <w:tc>
          <w:tcPr>
            <w:tcW w:w="1758" w:type="dxa"/>
          </w:tcPr>
          <w:p w14:paraId="3D6F940C" w14:textId="46BD7E7F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2" w:type="dxa"/>
          </w:tcPr>
          <w:p w14:paraId="7C8F683F" w14:textId="4828226D" w:rsidR="004C61E9" w:rsidRPr="00A33194" w:rsidRDefault="004C61E9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249F3B90" w14:textId="118C2305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58" w:type="dxa"/>
          </w:tcPr>
          <w:p w14:paraId="0BBCD4C3" w14:textId="3E31A4CD" w:rsidR="004C61E9" w:rsidRPr="00A33194" w:rsidRDefault="004C61E9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663B0153" w14:textId="77777777" w:rsidR="004C61E9" w:rsidRPr="005B3431" w:rsidRDefault="004C61E9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024" w:type="dxa"/>
          </w:tcPr>
          <w:p w14:paraId="00AEA7BF" w14:textId="77777777" w:rsidR="004C61E9" w:rsidRPr="005B3431" w:rsidRDefault="004C61E9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4C61E9" w:rsidRPr="005B3431" w14:paraId="487370FA" w14:textId="77777777" w:rsidTr="008E7A00">
        <w:tc>
          <w:tcPr>
            <w:tcW w:w="1758" w:type="dxa"/>
          </w:tcPr>
          <w:p w14:paraId="2C815336" w14:textId="41A59F22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2" w:type="dxa"/>
          </w:tcPr>
          <w:p w14:paraId="78621C0D" w14:textId="710AAD42" w:rsidR="004C61E9" w:rsidRPr="00A33194" w:rsidRDefault="004C61E9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66DB0BF7" w14:textId="2584C1C7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58" w:type="dxa"/>
          </w:tcPr>
          <w:p w14:paraId="7C66FCA3" w14:textId="6EAAB23D" w:rsidR="004C61E9" w:rsidRPr="00A33194" w:rsidRDefault="004C61E9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15F6E75D" w14:textId="77777777" w:rsidR="004C61E9" w:rsidRPr="005B3431" w:rsidRDefault="004C61E9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024" w:type="dxa"/>
          </w:tcPr>
          <w:p w14:paraId="3C168EDC" w14:textId="77777777" w:rsidR="004C61E9" w:rsidRPr="005B3431" w:rsidRDefault="004C61E9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4C61E9" w:rsidRPr="005B3431" w14:paraId="1574F2F3" w14:textId="77777777" w:rsidTr="008E7A00">
        <w:tc>
          <w:tcPr>
            <w:tcW w:w="1758" w:type="dxa"/>
          </w:tcPr>
          <w:p w14:paraId="0FC2059C" w14:textId="192888B2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2" w:type="dxa"/>
          </w:tcPr>
          <w:p w14:paraId="215DDC88" w14:textId="61230FF8" w:rsidR="004C61E9" w:rsidRPr="00A33194" w:rsidRDefault="004C61E9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28E2235A" w14:textId="0CACED94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58" w:type="dxa"/>
          </w:tcPr>
          <w:p w14:paraId="0672F44A" w14:textId="09D6B365" w:rsidR="004C61E9" w:rsidRPr="00A33194" w:rsidRDefault="004C61E9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03125E07" w14:textId="77777777" w:rsidR="004C61E9" w:rsidRPr="005B3431" w:rsidRDefault="004C61E9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024" w:type="dxa"/>
          </w:tcPr>
          <w:p w14:paraId="72ADED49" w14:textId="77777777" w:rsidR="004C61E9" w:rsidRPr="005B3431" w:rsidRDefault="004C61E9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4C61E9" w:rsidRPr="005B3431" w14:paraId="2F4F2761" w14:textId="77777777" w:rsidTr="008E7A00">
        <w:tc>
          <w:tcPr>
            <w:tcW w:w="1758" w:type="dxa"/>
          </w:tcPr>
          <w:p w14:paraId="42990E32" w14:textId="527EF358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2" w:type="dxa"/>
          </w:tcPr>
          <w:p w14:paraId="04C27DAB" w14:textId="39858653" w:rsidR="004C61E9" w:rsidRPr="00A33194" w:rsidRDefault="004C61E9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345BB302" w14:textId="74E9699C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58" w:type="dxa"/>
          </w:tcPr>
          <w:p w14:paraId="3CEF1BCF" w14:textId="4310C1D9" w:rsidR="004C61E9" w:rsidRPr="00A33194" w:rsidRDefault="004C61E9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3C0AA400" w14:textId="77777777" w:rsidR="004C61E9" w:rsidRPr="005B3431" w:rsidRDefault="004C61E9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024" w:type="dxa"/>
          </w:tcPr>
          <w:p w14:paraId="7F4258A1" w14:textId="77777777" w:rsidR="004C61E9" w:rsidRDefault="004C61E9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4C61E9" w:rsidRPr="005B3431" w14:paraId="48A0F828" w14:textId="77777777" w:rsidTr="008E7A00">
        <w:tc>
          <w:tcPr>
            <w:tcW w:w="1758" w:type="dxa"/>
          </w:tcPr>
          <w:p w14:paraId="0AA676B4" w14:textId="4392AE0F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2" w:type="dxa"/>
          </w:tcPr>
          <w:p w14:paraId="2F248F4A" w14:textId="26451711" w:rsidR="004C61E9" w:rsidRPr="00A33194" w:rsidRDefault="004C61E9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2899D0B1" w14:textId="20102416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58" w:type="dxa"/>
          </w:tcPr>
          <w:p w14:paraId="2FE7E2BB" w14:textId="6B4A64F6" w:rsidR="004C61E9" w:rsidRPr="00A33194" w:rsidRDefault="004C61E9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6DF1DDE6" w14:textId="77777777" w:rsidR="004C61E9" w:rsidRPr="005B3431" w:rsidRDefault="004C61E9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024" w:type="dxa"/>
          </w:tcPr>
          <w:p w14:paraId="72DAA2B5" w14:textId="77777777" w:rsidR="004C61E9" w:rsidRPr="005B3431" w:rsidRDefault="004C61E9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4C61E9" w:rsidRPr="005B3431" w14:paraId="2563D381" w14:textId="77777777" w:rsidTr="008E7A00">
        <w:tc>
          <w:tcPr>
            <w:tcW w:w="1758" w:type="dxa"/>
          </w:tcPr>
          <w:p w14:paraId="625D00DA" w14:textId="4C57A69B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2" w:type="dxa"/>
          </w:tcPr>
          <w:p w14:paraId="24F6A1BC" w14:textId="52B6DD61" w:rsidR="004C61E9" w:rsidRPr="00A33194" w:rsidRDefault="004C61E9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24A76A69" w14:textId="56F366AD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58" w:type="dxa"/>
          </w:tcPr>
          <w:p w14:paraId="45AA1210" w14:textId="6D2C48D8" w:rsidR="004C61E9" w:rsidRPr="00A33194" w:rsidRDefault="004C61E9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2883DA70" w14:textId="77777777" w:rsidR="004C61E9" w:rsidRPr="005B3431" w:rsidRDefault="004C61E9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024" w:type="dxa"/>
          </w:tcPr>
          <w:p w14:paraId="655FC05E" w14:textId="77777777" w:rsidR="004C61E9" w:rsidRPr="005B3431" w:rsidRDefault="004C61E9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</w:tbl>
    <w:p w14:paraId="01B5D149" w14:textId="77777777" w:rsidR="004C61E9" w:rsidRPr="00CE51BF" w:rsidRDefault="004C61E9" w:rsidP="004C61E9">
      <w:pPr>
        <w:spacing w:before="360" w:after="120"/>
        <w:rPr>
          <w:b/>
          <w:color w:val="000000"/>
          <w:sz w:val="26"/>
          <w:szCs w:val="26"/>
          <w:lang w:val="ru-RU"/>
        </w:rPr>
      </w:pPr>
      <w:r w:rsidRPr="00CE51BF">
        <w:rPr>
          <w:b/>
          <w:color w:val="000000"/>
          <w:sz w:val="26"/>
          <w:szCs w:val="26"/>
          <w:lang w:val="ru-RU"/>
        </w:rPr>
        <w:t>Перечень экспертов, участвовавших в разработке документа</w:t>
      </w:r>
    </w:p>
    <w:tbl>
      <w:tblPr>
        <w:tblW w:w="9696" w:type="dxa"/>
        <w:tblInd w:w="22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041"/>
        <w:gridCol w:w="5245"/>
        <w:gridCol w:w="2410"/>
      </w:tblGrid>
      <w:tr w:rsidR="004C61E9" w:rsidRPr="005B3431" w14:paraId="1BA4082E" w14:textId="77777777" w:rsidTr="008E7A00">
        <w:tc>
          <w:tcPr>
            <w:tcW w:w="2041" w:type="dxa"/>
            <w:shd w:val="clear" w:color="auto" w:fill="E6E6E6"/>
          </w:tcPr>
          <w:p w14:paraId="372A93B2" w14:textId="77777777" w:rsidR="004C61E9" w:rsidRPr="005B3431" w:rsidRDefault="004C61E9" w:rsidP="008E7A00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Фамилия</w:t>
            </w:r>
          </w:p>
        </w:tc>
        <w:tc>
          <w:tcPr>
            <w:tcW w:w="5245" w:type="dxa"/>
            <w:shd w:val="clear" w:color="auto" w:fill="E6E6E6"/>
          </w:tcPr>
          <w:p w14:paraId="7770D3A7" w14:textId="77777777" w:rsidR="004C61E9" w:rsidRPr="005B3431" w:rsidRDefault="004C61E9" w:rsidP="008E7A00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Должность</w:t>
            </w:r>
          </w:p>
        </w:tc>
        <w:tc>
          <w:tcPr>
            <w:tcW w:w="2410" w:type="dxa"/>
            <w:shd w:val="clear" w:color="auto" w:fill="E6E6E6"/>
          </w:tcPr>
          <w:p w14:paraId="3E74A328" w14:textId="77777777" w:rsidR="004C61E9" w:rsidRDefault="004C61E9" w:rsidP="008E7A00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Зона ответственности</w:t>
            </w:r>
          </w:p>
        </w:tc>
      </w:tr>
      <w:tr w:rsidR="004C61E9" w:rsidRPr="005B3431" w14:paraId="490746D3" w14:textId="77777777" w:rsidTr="008E7A00">
        <w:tc>
          <w:tcPr>
            <w:tcW w:w="2041" w:type="dxa"/>
          </w:tcPr>
          <w:p w14:paraId="21770BF6" w14:textId="77777777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245" w:type="dxa"/>
          </w:tcPr>
          <w:p w14:paraId="6F12AD10" w14:textId="5150FE0F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410" w:type="dxa"/>
          </w:tcPr>
          <w:p w14:paraId="3A8630B4" w14:textId="423A4AB6" w:rsidR="004C61E9" w:rsidRPr="00A33194" w:rsidRDefault="004C61E9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4C61E9" w:rsidRPr="005B3431" w14:paraId="0EBB1223" w14:textId="77777777" w:rsidTr="008E7A00">
        <w:tc>
          <w:tcPr>
            <w:tcW w:w="2041" w:type="dxa"/>
          </w:tcPr>
          <w:p w14:paraId="0663BFF4" w14:textId="77777777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245" w:type="dxa"/>
          </w:tcPr>
          <w:p w14:paraId="3BC7AD7C" w14:textId="73B4BB87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410" w:type="dxa"/>
          </w:tcPr>
          <w:p w14:paraId="76575093" w14:textId="23B862D8" w:rsidR="004C61E9" w:rsidRPr="00A33194" w:rsidRDefault="004C61E9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4C61E9" w:rsidRPr="005B3431" w14:paraId="34593E12" w14:textId="77777777" w:rsidTr="008E7A00">
        <w:tc>
          <w:tcPr>
            <w:tcW w:w="2041" w:type="dxa"/>
          </w:tcPr>
          <w:p w14:paraId="38BE124C" w14:textId="77777777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245" w:type="dxa"/>
          </w:tcPr>
          <w:p w14:paraId="6ED0BE9B" w14:textId="2E81BDAC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410" w:type="dxa"/>
          </w:tcPr>
          <w:p w14:paraId="592D27B5" w14:textId="7D869151" w:rsidR="004C61E9" w:rsidRPr="00A33194" w:rsidRDefault="004C61E9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4C61E9" w:rsidRPr="005B3431" w14:paraId="27726040" w14:textId="77777777" w:rsidTr="008E7A00">
        <w:tc>
          <w:tcPr>
            <w:tcW w:w="2041" w:type="dxa"/>
          </w:tcPr>
          <w:p w14:paraId="5EAF00EB" w14:textId="6097AA1E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245" w:type="dxa"/>
          </w:tcPr>
          <w:p w14:paraId="7AC3230A" w14:textId="49843131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410" w:type="dxa"/>
          </w:tcPr>
          <w:p w14:paraId="2B243783" w14:textId="3BEF2628" w:rsidR="004C61E9" w:rsidRPr="00A33194" w:rsidRDefault="004C61E9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4C61E9" w:rsidRPr="005B3431" w14:paraId="0D343B49" w14:textId="77777777" w:rsidTr="008E7A00">
        <w:tc>
          <w:tcPr>
            <w:tcW w:w="2041" w:type="dxa"/>
          </w:tcPr>
          <w:p w14:paraId="69E351E9" w14:textId="51DA3B86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245" w:type="dxa"/>
          </w:tcPr>
          <w:p w14:paraId="50CA4F9B" w14:textId="725C168E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410" w:type="dxa"/>
          </w:tcPr>
          <w:p w14:paraId="7C5CBFBA" w14:textId="236199F5" w:rsidR="004C61E9" w:rsidRPr="00A33194" w:rsidRDefault="004C61E9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4C61E9" w:rsidRPr="005B3431" w14:paraId="2714ABA7" w14:textId="77777777" w:rsidTr="008E7A00">
        <w:tc>
          <w:tcPr>
            <w:tcW w:w="2041" w:type="dxa"/>
          </w:tcPr>
          <w:p w14:paraId="27D3049C" w14:textId="0C2A508D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245" w:type="dxa"/>
          </w:tcPr>
          <w:p w14:paraId="6564AB23" w14:textId="3FC88F32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410" w:type="dxa"/>
          </w:tcPr>
          <w:p w14:paraId="62064F14" w14:textId="3C2A59EC" w:rsidR="004C61E9" w:rsidRPr="00A33194" w:rsidRDefault="004C61E9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4C61E9" w:rsidRPr="005B3431" w14:paraId="47CB859D" w14:textId="77777777" w:rsidTr="008E7A00">
        <w:tc>
          <w:tcPr>
            <w:tcW w:w="2041" w:type="dxa"/>
          </w:tcPr>
          <w:p w14:paraId="1957A10B" w14:textId="77777777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245" w:type="dxa"/>
          </w:tcPr>
          <w:p w14:paraId="51C9F57E" w14:textId="7782C991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410" w:type="dxa"/>
          </w:tcPr>
          <w:p w14:paraId="4BDBBC16" w14:textId="4E60ED77" w:rsidR="004C61E9" w:rsidRPr="00A33194" w:rsidRDefault="004C61E9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4C61E9" w:rsidRPr="005B3431" w14:paraId="5987C27F" w14:textId="77777777" w:rsidTr="008E7A00">
        <w:tc>
          <w:tcPr>
            <w:tcW w:w="2041" w:type="dxa"/>
          </w:tcPr>
          <w:p w14:paraId="3723613F" w14:textId="77777777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245" w:type="dxa"/>
          </w:tcPr>
          <w:p w14:paraId="6356924A" w14:textId="503B3199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410" w:type="dxa"/>
          </w:tcPr>
          <w:p w14:paraId="0B370A03" w14:textId="037F931B" w:rsidR="004C61E9" w:rsidRPr="00A33194" w:rsidRDefault="004C61E9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4C61E9" w:rsidRPr="005B3431" w14:paraId="339D3F44" w14:textId="77777777" w:rsidTr="008E7A00">
        <w:tc>
          <w:tcPr>
            <w:tcW w:w="2041" w:type="dxa"/>
          </w:tcPr>
          <w:p w14:paraId="483D5ED3" w14:textId="572B7975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245" w:type="dxa"/>
          </w:tcPr>
          <w:p w14:paraId="756B9293" w14:textId="1B84F804" w:rsidR="004C61E9" w:rsidRPr="00A33194" w:rsidRDefault="004C61E9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410" w:type="dxa"/>
          </w:tcPr>
          <w:p w14:paraId="3AE30E02" w14:textId="096C51A6" w:rsidR="004C61E9" w:rsidRPr="00A33194" w:rsidRDefault="004C61E9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</w:tbl>
    <w:p w14:paraId="3290D3B1" w14:textId="77777777" w:rsidR="004C61E9" w:rsidRDefault="004C61E9" w:rsidP="004C61E9">
      <w:pPr>
        <w:outlineLvl w:val="0"/>
        <w:rPr>
          <w:lang w:val="ru-RU"/>
        </w:rPr>
      </w:pPr>
    </w:p>
    <w:p w14:paraId="0B09B139" w14:textId="77777777" w:rsidR="00DB1ACA" w:rsidRPr="00DF6628" w:rsidRDefault="00DB1ACA" w:rsidP="00D5701F">
      <w:pPr>
        <w:outlineLvl w:val="0"/>
        <w:rPr>
          <w:lang w:val="ru-RU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355847860"/>
        <w:docPartObj>
          <w:docPartGallery w:val="Table of Contents"/>
          <w:docPartUnique/>
        </w:docPartObj>
      </w:sdtPr>
      <w:sdtEndPr/>
      <w:sdtContent>
        <w:p w14:paraId="0DE0984C" w14:textId="2E525A8C" w:rsidR="00DB1ACA" w:rsidRDefault="00DB1ACA">
          <w:pPr>
            <w:pStyle w:val="ae"/>
          </w:pPr>
          <w:r>
            <w:rPr>
              <w:lang w:val="ru-RU"/>
            </w:rPr>
            <w:t>Оглавление</w:t>
          </w:r>
        </w:p>
        <w:p w14:paraId="42965ADF" w14:textId="77777777" w:rsidR="00DC4349" w:rsidRDefault="00DB1ACA">
          <w:pPr>
            <w:pStyle w:val="11"/>
            <w:tabs>
              <w:tab w:val="right" w:leader="dot" w:pos="10457"/>
            </w:tabs>
            <w:rPr>
              <w:b w:val="0"/>
              <w:bCs w:val="0"/>
              <w:i w:val="0"/>
              <w:iCs w:val="0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763777" w:history="1">
            <w:r w:rsidR="00DC4349" w:rsidRPr="005471BE">
              <w:rPr>
                <w:rStyle w:val="aa"/>
                <w:noProof/>
                <w:lang w:val="ru-RU"/>
              </w:rPr>
              <w:t>История изменений</w:t>
            </w:r>
            <w:r w:rsidR="00DC4349">
              <w:rPr>
                <w:noProof/>
                <w:webHidden/>
              </w:rPr>
              <w:tab/>
            </w:r>
            <w:r w:rsidR="00DC4349">
              <w:rPr>
                <w:noProof/>
                <w:webHidden/>
              </w:rPr>
              <w:fldChar w:fldCharType="begin"/>
            </w:r>
            <w:r w:rsidR="00DC4349">
              <w:rPr>
                <w:noProof/>
                <w:webHidden/>
              </w:rPr>
              <w:instrText xml:space="preserve"> PAGEREF _Toc453763777 \h </w:instrText>
            </w:r>
            <w:r w:rsidR="00DC4349">
              <w:rPr>
                <w:noProof/>
                <w:webHidden/>
              </w:rPr>
            </w:r>
            <w:r w:rsidR="00DC4349">
              <w:rPr>
                <w:noProof/>
                <w:webHidden/>
              </w:rPr>
              <w:fldChar w:fldCharType="separate"/>
            </w:r>
            <w:r w:rsidR="00DC4349">
              <w:rPr>
                <w:noProof/>
                <w:webHidden/>
              </w:rPr>
              <w:t>2</w:t>
            </w:r>
            <w:r w:rsidR="00DC4349">
              <w:rPr>
                <w:noProof/>
                <w:webHidden/>
              </w:rPr>
              <w:fldChar w:fldCharType="end"/>
            </w:r>
          </w:hyperlink>
        </w:p>
        <w:p w14:paraId="1D2901B3" w14:textId="77777777" w:rsidR="00DC4349" w:rsidRDefault="00717704">
          <w:pPr>
            <w:pStyle w:val="11"/>
            <w:tabs>
              <w:tab w:val="left" w:pos="403"/>
              <w:tab w:val="right" w:leader="dot" w:pos="10457"/>
            </w:tabs>
            <w:rPr>
              <w:b w:val="0"/>
              <w:bCs w:val="0"/>
              <w:i w:val="0"/>
              <w:iCs w:val="0"/>
              <w:noProof/>
              <w:lang w:val="ru-RU" w:eastAsia="ru-RU"/>
            </w:rPr>
          </w:pPr>
          <w:hyperlink w:anchor="_Toc453763778" w:history="1">
            <w:r w:rsidR="00DC4349" w:rsidRPr="005471BE">
              <w:rPr>
                <w:rStyle w:val="aa"/>
                <w:noProof/>
                <w:lang w:val="ru-RU"/>
              </w:rPr>
              <w:t>2</w:t>
            </w:r>
            <w:r w:rsidR="00DC4349">
              <w:rPr>
                <w:b w:val="0"/>
                <w:bCs w:val="0"/>
                <w:i w:val="0"/>
                <w:iCs w:val="0"/>
                <w:noProof/>
                <w:lang w:val="ru-RU" w:eastAsia="ru-RU"/>
              </w:rPr>
              <w:tab/>
            </w:r>
            <w:r w:rsidR="00DC4349" w:rsidRPr="005471BE">
              <w:rPr>
                <w:rStyle w:val="aa"/>
                <w:noProof/>
                <w:lang w:val="ru-RU"/>
              </w:rPr>
              <w:t>Общие положения</w:t>
            </w:r>
            <w:r w:rsidR="00DC4349">
              <w:rPr>
                <w:noProof/>
                <w:webHidden/>
              </w:rPr>
              <w:tab/>
            </w:r>
            <w:r w:rsidR="00DC4349">
              <w:rPr>
                <w:noProof/>
                <w:webHidden/>
              </w:rPr>
              <w:fldChar w:fldCharType="begin"/>
            </w:r>
            <w:r w:rsidR="00DC4349">
              <w:rPr>
                <w:noProof/>
                <w:webHidden/>
              </w:rPr>
              <w:instrText xml:space="preserve"> PAGEREF _Toc453763778 \h </w:instrText>
            </w:r>
            <w:r w:rsidR="00DC4349">
              <w:rPr>
                <w:noProof/>
                <w:webHidden/>
              </w:rPr>
            </w:r>
            <w:r w:rsidR="00DC4349">
              <w:rPr>
                <w:noProof/>
                <w:webHidden/>
              </w:rPr>
              <w:fldChar w:fldCharType="separate"/>
            </w:r>
            <w:r w:rsidR="00DC4349">
              <w:rPr>
                <w:noProof/>
                <w:webHidden/>
              </w:rPr>
              <w:t>5</w:t>
            </w:r>
            <w:r w:rsidR="00DC4349">
              <w:rPr>
                <w:noProof/>
                <w:webHidden/>
              </w:rPr>
              <w:fldChar w:fldCharType="end"/>
            </w:r>
          </w:hyperlink>
        </w:p>
        <w:p w14:paraId="4932F02A" w14:textId="77777777" w:rsidR="00DC4349" w:rsidRDefault="00717704">
          <w:pPr>
            <w:pStyle w:val="21"/>
            <w:tabs>
              <w:tab w:val="left" w:pos="601"/>
              <w:tab w:val="right" w:leader="dot" w:pos="10457"/>
            </w:tabs>
            <w:rPr>
              <w:noProof/>
              <w:lang w:val="ru-RU" w:eastAsia="ru-RU"/>
            </w:rPr>
          </w:pPr>
          <w:hyperlink w:anchor="_Toc453763779" w:history="1">
            <w:r w:rsidR="00DC4349" w:rsidRPr="005471BE">
              <w:rPr>
                <w:rStyle w:val="aa"/>
                <w:noProof/>
                <w:lang w:val="ru-RU"/>
              </w:rPr>
              <w:t>2.1</w:t>
            </w:r>
            <w:r w:rsidR="00DC4349">
              <w:rPr>
                <w:noProof/>
                <w:lang w:val="ru-RU" w:eastAsia="ru-RU"/>
              </w:rPr>
              <w:tab/>
            </w:r>
            <w:r w:rsidR="00DC4349" w:rsidRPr="005471BE">
              <w:rPr>
                <w:rStyle w:val="aa"/>
                <w:noProof/>
                <w:lang w:val="ru-RU"/>
              </w:rPr>
              <w:t>Термины и определения</w:t>
            </w:r>
            <w:r w:rsidR="00DC4349">
              <w:rPr>
                <w:noProof/>
                <w:webHidden/>
              </w:rPr>
              <w:tab/>
            </w:r>
            <w:r w:rsidR="00DC4349">
              <w:rPr>
                <w:noProof/>
                <w:webHidden/>
              </w:rPr>
              <w:fldChar w:fldCharType="begin"/>
            </w:r>
            <w:r w:rsidR="00DC4349">
              <w:rPr>
                <w:noProof/>
                <w:webHidden/>
              </w:rPr>
              <w:instrText xml:space="preserve"> PAGEREF _Toc453763779 \h </w:instrText>
            </w:r>
            <w:r w:rsidR="00DC4349">
              <w:rPr>
                <w:noProof/>
                <w:webHidden/>
              </w:rPr>
            </w:r>
            <w:r w:rsidR="00DC4349">
              <w:rPr>
                <w:noProof/>
                <w:webHidden/>
              </w:rPr>
              <w:fldChar w:fldCharType="separate"/>
            </w:r>
            <w:r w:rsidR="00DC4349">
              <w:rPr>
                <w:noProof/>
                <w:webHidden/>
              </w:rPr>
              <w:t>5</w:t>
            </w:r>
            <w:r w:rsidR="00DC4349">
              <w:rPr>
                <w:noProof/>
                <w:webHidden/>
              </w:rPr>
              <w:fldChar w:fldCharType="end"/>
            </w:r>
          </w:hyperlink>
        </w:p>
        <w:p w14:paraId="423467AE" w14:textId="77777777" w:rsidR="00DC4349" w:rsidRDefault="00717704">
          <w:pPr>
            <w:pStyle w:val="21"/>
            <w:tabs>
              <w:tab w:val="left" w:pos="601"/>
              <w:tab w:val="right" w:leader="dot" w:pos="10457"/>
            </w:tabs>
            <w:rPr>
              <w:noProof/>
              <w:lang w:val="ru-RU" w:eastAsia="ru-RU"/>
            </w:rPr>
          </w:pPr>
          <w:hyperlink w:anchor="_Toc453763780" w:history="1">
            <w:r w:rsidR="00DC4349" w:rsidRPr="005471BE">
              <w:rPr>
                <w:rStyle w:val="aa"/>
                <w:noProof/>
                <w:lang w:val="ru-RU"/>
              </w:rPr>
              <w:t>2.2</w:t>
            </w:r>
            <w:r w:rsidR="00DC4349">
              <w:rPr>
                <w:noProof/>
                <w:lang w:val="ru-RU" w:eastAsia="ru-RU"/>
              </w:rPr>
              <w:tab/>
            </w:r>
            <w:r w:rsidR="00DC4349" w:rsidRPr="005471BE">
              <w:rPr>
                <w:rStyle w:val="aa"/>
                <w:noProof/>
                <w:lang w:val="ru-RU"/>
              </w:rPr>
              <w:t>Цель документа</w:t>
            </w:r>
            <w:r w:rsidR="00DC4349">
              <w:rPr>
                <w:noProof/>
                <w:webHidden/>
              </w:rPr>
              <w:tab/>
            </w:r>
            <w:r w:rsidR="00DC4349">
              <w:rPr>
                <w:noProof/>
                <w:webHidden/>
              </w:rPr>
              <w:fldChar w:fldCharType="begin"/>
            </w:r>
            <w:r w:rsidR="00DC4349">
              <w:rPr>
                <w:noProof/>
                <w:webHidden/>
              </w:rPr>
              <w:instrText xml:space="preserve"> PAGEREF _Toc453763780 \h </w:instrText>
            </w:r>
            <w:r w:rsidR="00DC4349">
              <w:rPr>
                <w:noProof/>
                <w:webHidden/>
              </w:rPr>
            </w:r>
            <w:r w:rsidR="00DC4349">
              <w:rPr>
                <w:noProof/>
                <w:webHidden/>
              </w:rPr>
              <w:fldChar w:fldCharType="separate"/>
            </w:r>
            <w:r w:rsidR="00DC4349">
              <w:rPr>
                <w:noProof/>
                <w:webHidden/>
              </w:rPr>
              <w:t>5</w:t>
            </w:r>
            <w:r w:rsidR="00DC4349">
              <w:rPr>
                <w:noProof/>
                <w:webHidden/>
              </w:rPr>
              <w:fldChar w:fldCharType="end"/>
            </w:r>
          </w:hyperlink>
        </w:p>
        <w:p w14:paraId="6F7A51AE" w14:textId="77777777" w:rsidR="00DC4349" w:rsidRDefault="00717704">
          <w:pPr>
            <w:pStyle w:val="21"/>
            <w:tabs>
              <w:tab w:val="left" w:pos="601"/>
              <w:tab w:val="right" w:leader="dot" w:pos="10457"/>
            </w:tabs>
            <w:rPr>
              <w:noProof/>
              <w:lang w:val="ru-RU" w:eastAsia="ru-RU"/>
            </w:rPr>
          </w:pPr>
          <w:hyperlink w:anchor="_Toc453763781" w:history="1">
            <w:r w:rsidR="00DC4349" w:rsidRPr="005471BE">
              <w:rPr>
                <w:rStyle w:val="aa"/>
                <w:noProof/>
                <w:lang w:val="ru-RU"/>
              </w:rPr>
              <w:t>2.3</w:t>
            </w:r>
            <w:r w:rsidR="00DC4349">
              <w:rPr>
                <w:noProof/>
                <w:lang w:val="ru-RU" w:eastAsia="ru-RU"/>
              </w:rPr>
              <w:tab/>
            </w:r>
            <w:r w:rsidR="00DC4349" w:rsidRPr="005471BE">
              <w:rPr>
                <w:rStyle w:val="aa"/>
                <w:noProof/>
                <w:lang w:val="ru-RU"/>
              </w:rPr>
              <w:t>Цель проекта</w:t>
            </w:r>
            <w:r w:rsidR="00DC4349">
              <w:rPr>
                <w:noProof/>
                <w:webHidden/>
              </w:rPr>
              <w:tab/>
            </w:r>
            <w:r w:rsidR="00DC4349">
              <w:rPr>
                <w:noProof/>
                <w:webHidden/>
              </w:rPr>
              <w:fldChar w:fldCharType="begin"/>
            </w:r>
            <w:r w:rsidR="00DC4349">
              <w:rPr>
                <w:noProof/>
                <w:webHidden/>
              </w:rPr>
              <w:instrText xml:space="preserve"> PAGEREF _Toc453763781 \h </w:instrText>
            </w:r>
            <w:r w:rsidR="00DC4349">
              <w:rPr>
                <w:noProof/>
                <w:webHidden/>
              </w:rPr>
            </w:r>
            <w:r w:rsidR="00DC4349">
              <w:rPr>
                <w:noProof/>
                <w:webHidden/>
              </w:rPr>
              <w:fldChar w:fldCharType="separate"/>
            </w:r>
            <w:r w:rsidR="00DC4349">
              <w:rPr>
                <w:noProof/>
                <w:webHidden/>
              </w:rPr>
              <w:t>5</w:t>
            </w:r>
            <w:r w:rsidR="00DC4349">
              <w:rPr>
                <w:noProof/>
                <w:webHidden/>
              </w:rPr>
              <w:fldChar w:fldCharType="end"/>
            </w:r>
          </w:hyperlink>
        </w:p>
        <w:p w14:paraId="429C6763" w14:textId="77777777" w:rsidR="00DC4349" w:rsidRDefault="00717704">
          <w:pPr>
            <w:pStyle w:val="21"/>
            <w:tabs>
              <w:tab w:val="left" w:pos="601"/>
              <w:tab w:val="right" w:leader="dot" w:pos="10457"/>
            </w:tabs>
            <w:rPr>
              <w:noProof/>
              <w:lang w:val="ru-RU" w:eastAsia="ru-RU"/>
            </w:rPr>
          </w:pPr>
          <w:hyperlink w:anchor="_Toc453763782" w:history="1">
            <w:r w:rsidR="00DC4349" w:rsidRPr="005471BE">
              <w:rPr>
                <w:rStyle w:val="aa"/>
                <w:noProof/>
                <w:lang w:val="ru-RU"/>
              </w:rPr>
              <w:t>2.4</w:t>
            </w:r>
            <w:r w:rsidR="00DC4349">
              <w:rPr>
                <w:noProof/>
                <w:lang w:val="ru-RU" w:eastAsia="ru-RU"/>
              </w:rPr>
              <w:tab/>
            </w:r>
            <w:r w:rsidR="00DC4349" w:rsidRPr="005471BE">
              <w:rPr>
                <w:rStyle w:val="aa"/>
                <w:noProof/>
                <w:lang w:val="ru-RU"/>
              </w:rPr>
              <w:t>Объем проекта</w:t>
            </w:r>
            <w:r w:rsidR="00DC4349">
              <w:rPr>
                <w:noProof/>
                <w:webHidden/>
              </w:rPr>
              <w:tab/>
            </w:r>
            <w:r w:rsidR="00DC4349">
              <w:rPr>
                <w:noProof/>
                <w:webHidden/>
              </w:rPr>
              <w:fldChar w:fldCharType="begin"/>
            </w:r>
            <w:r w:rsidR="00DC4349">
              <w:rPr>
                <w:noProof/>
                <w:webHidden/>
              </w:rPr>
              <w:instrText xml:space="preserve"> PAGEREF _Toc453763782 \h </w:instrText>
            </w:r>
            <w:r w:rsidR="00DC4349">
              <w:rPr>
                <w:noProof/>
                <w:webHidden/>
              </w:rPr>
            </w:r>
            <w:r w:rsidR="00DC4349">
              <w:rPr>
                <w:noProof/>
                <w:webHidden/>
              </w:rPr>
              <w:fldChar w:fldCharType="separate"/>
            </w:r>
            <w:r w:rsidR="00DC4349">
              <w:rPr>
                <w:noProof/>
                <w:webHidden/>
              </w:rPr>
              <w:t>5</w:t>
            </w:r>
            <w:r w:rsidR="00DC4349">
              <w:rPr>
                <w:noProof/>
                <w:webHidden/>
              </w:rPr>
              <w:fldChar w:fldCharType="end"/>
            </w:r>
          </w:hyperlink>
        </w:p>
        <w:p w14:paraId="05371F74" w14:textId="77777777" w:rsidR="00DC4349" w:rsidRDefault="00717704">
          <w:pPr>
            <w:pStyle w:val="21"/>
            <w:tabs>
              <w:tab w:val="left" w:pos="601"/>
              <w:tab w:val="right" w:leader="dot" w:pos="10457"/>
            </w:tabs>
            <w:rPr>
              <w:noProof/>
              <w:lang w:val="ru-RU" w:eastAsia="ru-RU"/>
            </w:rPr>
          </w:pPr>
          <w:hyperlink w:anchor="_Toc453763783" w:history="1">
            <w:r w:rsidR="00DC4349" w:rsidRPr="005471BE">
              <w:rPr>
                <w:rStyle w:val="aa"/>
                <w:noProof/>
                <w:lang w:val="ru-RU"/>
              </w:rPr>
              <w:t>2.5</w:t>
            </w:r>
            <w:r w:rsidR="00DC4349">
              <w:rPr>
                <w:noProof/>
                <w:lang w:val="ru-RU" w:eastAsia="ru-RU"/>
              </w:rPr>
              <w:tab/>
            </w:r>
            <w:r w:rsidR="00DC4349" w:rsidRPr="005471BE">
              <w:rPr>
                <w:rStyle w:val="aa"/>
                <w:noProof/>
                <w:lang w:val="ru-RU"/>
              </w:rPr>
              <w:t>Что не входит в объем проекта</w:t>
            </w:r>
            <w:r w:rsidR="00DC4349">
              <w:rPr>
                <w:noProof/>
                <w:webHidden/>
              </w:rPr>
              <w:tab/>
            </w:r>
            <w:r w:rsidR="00DC4349">
              <w:rPr>
                <w:noProof/>
                <w:webHidden/>
              </w:rPr>
              <w:fldChar w:fldCharType="begin"/>
            </w:r>
            <w:r w:rsidR="00DC4349">
              <w:rPr>
                <w:noProof/>
                <w:webHidden/>
              </w:rPr>
              <w:instrText xml:space="preserve"> PAGEREF _Toc453763783 \h </w:instrText>
            </w:r>
            <w:r w:rsidR="00DC4349">
              <w:rPr>
                <w:noProof/>
                <w:webHidden/>
              </w:rPr>
            </w:r>
            <w:r w:rsidR="00DC4349">
              <w:rPr>
                <w:noProof/>
                <w:webHidden/>
              </w:rPr>
              <w:fldChar w:fldCharType="separate"/>
            </w:r>
            <w:r w:rsidR="00DC4349">
              <w:rPr>
                <w:noProof/>
                <w:webHidden/>
              </w:rPr>
              <w:t>5</w:t>
            </w:r>
            <w:r w:rsidR="00DC4349">
              <w:rPr>
                <w:noProof/>
                <w:webHidden/>
              </w:rPr>
              <w:fldChar w:fldCharType="end"/>
            </w:r>
          </w:hyperlink>
        </w:p>
        <w:p w14:paraId="2EBE5A7E" w14:textId="77777777" w:rsidR="00DC4349" w:rsidRDefault="00717704">
          <w:pPr>
            <w:pStyle w:val="21"/>
            <w:tabs>
              <w:tab w:val="left" w:pos="601"/>
              <w:tab w:val="right" w:leader="dot" w:pos="10457"/>
            </w:tabs>
            <w:rPr>
              <w:noProof/>
              <w:lang w:val="ru-RU" w:eastAsia="ru-RU"/>
            </w:rPr>
          </w:pPr>
          <w:hyperlink w:anchor="_Toc453763784" w:history="1">
            <w:r w:rsidR="00DC4349" w:rsidRPr="005471BE">
              <w:rPr>
                <w:rStyle w:val="aa"/>
                <w:noProof/>
                <w:lang w:val="ru-RU"/>
              </w:rPr>
              <w:t>2.6</w:t>
            </w:r>
            <w:r w:rsidR="00DC4349">
              <w:rPr>
                <w:noProof/>
                <w:lang w:val="ru-RU" w:eastAsia="ru-RU"/>
              </w:rPr>
              <w:tab/>
            </w:r>
            <w:r w:rsidR="00DC4349" w:rsidRPr="005471BE">
              <w:rPr>
                <w:rStyle w:val="aa"/>
                <w:noProof/>
                <w:lang w:val="ru-RU"/>
              </w:rPr>
              <w:t>Функциональные требования</w:t>
            </w:r>
            <w:r w:rsidR="00DC4349">
              <w:rPr>
                <w:noProof/>
                <w:webHidden/>
              </w:rPr>
              <w:tab/>
            </w:r>
            <w:r w:rsidR="00DC4349">
              <w:rPr>
                <w:noProof/>
                <w:webHidden/>
              </w:rPr>
              <w:fldChar w:fldCharType="begin"/>
            </w:r>
            <w:r w:rsidR="00DC4349">
              <w:rPr>
                <w:noProof/>
                <w:webHidden/>
              </w:rPr>
              <w:instrText xml:space="preserve"> PAGEREF _Toc453763784 \h </w:instrText>
            </w:r>
            <w:r w:rsidR="00DC4349">
              <w:rPr>
                <w:noProof/>
                <w:webHidden/>
              </w:rPr>
            </w:r>
            <w:r w:rsidR="00DC4349">
              <w:rPr>
                <w:noProof/>
                <w:webHidden/>
              </w:rPr>
              <w:fldChar w:fldCharType="separate"/>
            </w:r>
            <w:r w:rsidR="00DC4349">
              <w:rPr>
                <w:noProof/>
                <w:webHidden/>
              </w:rPr>
              <w:t>5</w:t>
            </w:r>
            <w:r w:rsidR="00DC4349">
              <w:rPr>
                <w:noProof/>
                <w:webHidden/>
              </w:rPr>
              <w:fldChar w:fldCharType="end"/>
            </w:r>
          </w:hyperlink>
        </w:p>
        <w:p w14:paraId="57A253D6" w14:textId="77777777" w:rsidR="00DC4349" w:rsidRDefault="00717704">
          <w:pPr>
            <w:pStyle w:val="21"/>
            <w:tabs>
              <w:tab w:val="left" w:pos="601"/>
              <w:tab w:val="right" w:leader="dot" w:pos="10457"/>
            </w:tabs>
            <w:rPr>
              <w:noProof/>
              <w:lang w:val="ru-RU" w:eastAsia="ru-RU"/>
            </w:rPr>
          </w:pPr>
          <w:hyperlink w:anchor="_Toc453763785" w:history="1">
            <w:r w:rsidR="00DC4349" w:rsidRPr="005471BE">
              <w:rPr>
                <w:rStyle w:val="aa"/>
                <w:noProof/>
                <w:lang w:val="ru-RU"/>
              </w:rPr>
              <w:t>2.7</w:t>
            </w:r>
            <w:r w:rsidR="00DC4349">
              <w:rPr>
                <w:noProof/>
                <w:lang w:val="ru-RU" w:eastAsia="ru-RU"/>
              </w:rPr>
              <w:tab/>
            </w:r>
            <w:r w:rsidR="00DC4349" w:rsidRPr="005471BE">
              <w:rPr>
                <w:rStyle w:val="aa"/>
                <w:noProof/>
                <w:lang w:val="ru-RU"/>
              </w:rPr>
              <w:t>2.7.3.2. ТЗ. Дизайн системного ландшафта</w:t>
            </w:r>
            <w:r w:rsidR="00DC4349">
              <w:rPr>
                <w:noProof/>
                <w:webHidden/>
              </w:rPr>
              <w:tab/>
            </w:r>
            <w:r w:rsidR="00DC4349">
              <w:rPr>
                <w:noProof/>
                <w:webHidden/>
              </w:rPr>
              <w:fldChar w:fldCharType="begin"/>
            </w:r>
            <w:r w:rsidR="00DC4349">
              <w:rPr>
                <w:noProof/>
                <w:webHidden/>
              </w:rPr>
              <w:instrText xml:space="preserve"> PAGEREF _Toc453763785 \h </w:instrText>
            </w:r>
            <w:r w:rsidR="00DC4349">
              <w:rPr>
                <w:noProof/>
                <w:webHidden/>
              </w:rPr>
            </w:r>
            <w:r w:rsidR="00DC4349">
              <w:rPr>
                <w:noProof/>
                <w:webHidden/>
              </w:rPr>
              <w:fldChar w:fldCharType="separate"/>
            </w:r>
            <w:r w:rsidR="00DC4349">
              <w:rPr>
                <w:noProof/>
                <w:webHidden/>
              </w:rPr>
              <w:t>5</w:t>
            </w:r>
            <w:r w:rsidR="00DC4349">
              <w:rPr>
                <w:noProof/>
                <w:webHidden/>
              </w:rPr>
              <w:fldChar w:fldCharType="end"/>
            </w:r>
          </w:hyperlink>
        </w:p>
        <w:p w14:paraId="09771E33" w14:textId="77777777" w:rsidR="00DC4349" w:rsidRDefault="00717704">
          <w:pPr>
            <w:pStyle w:val="21"/>
            <w:tabs>
              <w:tab w:val="left" w:pos="601"/>
              <w:tab w:val="right" w:leader="dot" w:pos="10457"/>
            </w:tabs>
            <w:rPr>
              <w:noProof/>
              <w:lang w:val="ru-RU" w:eastAsia="ru-RU"/>
            </w:rPr>
          </w:pPr>
          <w:hyperlink w:anchor="_Toc453763786" w:history="1">
            <w:r w:rsidR="00DC4349" w:rsidRPr="005471BE">
              <w:rPr>
                <w:rStyle w:val="aa"/>
                <w:noProof/>
                <w:lang w:val="ru-RU"/>
              </w:rPr>
              <w:t>2.8</w:t>
            </w:r>
            <w:r w:rsidR="00DC4349">
              <w:rPr>
                <w:noProof/>
                <w:lang w:val="ru-RU" w:eastAsia="ru-RU"/>
              </w:rPr>
              <w:tab/>
            </w:r>
            <w:r w:rsidR="00DC4349" w:rsidRPr="005471BE">
              <w:rPr>
                <w:rStyle w:val="aa"/>
                <w:noProof/>
                <w:lang w:val="ru-RU"/>
              </w:rPr>
              <w:t>Общие настройки системы по проекту</w:t>
            </w:r>
            <w:r w:rsidR="00DC4349">
              <w:rPr>
                <w:noProof/>
                <w:webHidden/>
              </w:rPr>
              <w:tab/>
            </w:r>
            <w:r w:rsidR="00DC4349">
              <w:rPr>
                <w:noProof/>
                <w:webHidden/>
              </w:rPr>
              <w:fldChar w:fldCharType="begin"/>
            </w:r>
            <w:r w:rsidR="00DC4349">
              <w:rPr>
                <w:noProof/>
                <w:webHidden/>
              </w:rPr>
              <w:instrText xml:space="preserve"> PAGEREF _Toc453763786 \h </w:instrText>
            </w:r>
            <w:r w:rsidR="00DC4349">
              <w:rPr>
                <w:noProof/>
                <w:webHidden/>
              </w:rPr>
            </w:r>
            <w:r w:rsidR="00DC4349">
              <w:rPr>
                <w:noProof/>
                <w:webHidden/>
              </w:rPr>
              <w:fldChar w:fldCharType="separate"/>
            </w:r>
            <w:r w:rsidR="00DC4349">
              <w:rPr>
                <w:noProof/>
                <w:webHidden/>
              </w:rPr>
              <w:t>6</w:t>
            </w:r>
            <w:r w:rsidR="00DC4349">
              <w:rPr>
                <w:noProof/>
                <w:webHidden/>
              </w:rPr>
              <w:fldChar w:fldCharType="end"/>
            </w:r>
          </w:hyperlink>
        </w:p>
        <w:p w14:paraId="39CE3BC2" w14:textId="77777777" w:rsidR="00DC4349" w:rsidRDefault="00717704">
          <w:pPr>
            <w:pStyle w:val="21"/>
            <w:tabs>
              <w:tab w:val="left" w:pos="601"/>
              <w:tab w:val="right" w:leader="dot" w:pos="10457"/>
            </w:tabs>
            <w:rPr>
              <w:noProof/>
              <w:lang w:val="ru-RU" w:eastAsia="ru-RU"/>
            </w:rPr>
          </w:pPr>
          <w:hyperlink w:anchor="_Toc453763787" w:history="1">
            <w:r w:rsidR="00DC4349" w:rsidRPr="005471BE">
              <w:rPr>
                <w:rStyle w:val="aa"/>
                <w:noProof/>
                <w:lang w:val="ru-RU"/>
              </w:rPr>
              <w:t>2.9</w:t>
            </w:r>
            <w:r w:rsidR="00DC4349">
              <w:rPr>
                <w:noProof/>
                <w:lang w:val="ru-RU" w:eastAsia="ru-RU"/>
              </w:rPr>
              <w:tab/>
            </w:r>
            <w:r w:rsidR="00DC4349" w:rsidRPr="005471BE">
              <w:rPr>
                <w:rStyle w:val="aa"/>
                <w:noProof/>
                <w:lang w:val="ru-RU"/>
              </w:rPr>
              <w:t>Дизайн интеграции</w:t>
            </w:r>
            <w:r w:rsidR="00DC4349">
              <w:rPr>
                <w:noProof/>
                <w:webHidden/>
              </w:rPr>
              <w:tab/>
            </w:r>
            <w:r w:rsidR="00DC4349">
              <w:rPr>
                <w:noProof/>
                <w:webHidden/>
              </w:rPr>
              <w:fldChar w:fldCharType="begin"/>
            </w:r>
            <w:r w:rsidR="00DC4349">
              <w:rPr>
                <w:noProof/>
                <w:webHidden/>
              </w:rPr>
              <w:instrText xml:space="preserve"> PAGEREF _Toc453763787 \h </w:instrText>
            </w:r>
            <w:r w:rsidR="00DC4349">
              <w:rPr>
                <w:noProof/>
                <w:webHidden/>
              </w:rPr>
            </w:r>
            <w:r w:rsidR="00DC4349">
              <w:rPr>
                <w:noProof/>
                <w:webHidden/>
              </w:rPr>
              <w:fldChar w:fldCharType="separate"/>
            </w:r>
            <w:r w:rsidR="00DC4349">
              <w:rPr>
                <w:noProof/>
                <w:webHidden/>
              </w:rPr>
              <w:t>6</w:t>
            </w:r>
            <w:r w:rsidR="00DC4349">
              <w:rPr>
                <w:noProof/>
                <w:webHidden/>
              </w:rPr>
              <w:fldChar w:fldCharType="end"/>
            </w:r>
          </w:hyperlink>
        </w:p>
        <w:p w14:paraId="37D741EA" w14:textId="77777777" w:rsidR="00DC4349" w:rsidRDefault="00717704">
          <w:pPr>
            <w:pStyle w:val="21"/>
            <w:tabs>
              <w:tab w:val="left" w:pos="799"/>
              <w:tab w:val="right" w:leader="dot" w:pos="10457"/>
            </w:tabs>
            <w:rPr>
              <w:noProof/>
              <w:lang w:val="ru-RU" w:eastAsia="ru-RU"/>
            </w:rPr>
          </w:pPr>
          <w:hyperlink w:anchor="_Toc453763788" w:history="1">
            <w:r w:rsidR="00DC4349" w:rsidRPr="005471BE">
              <w:rPr>
                <w:rStyle w:val="aa"/>
                <w:noProof/>
              </w:rPr>
              <w:t>2.10</w:t>
            </w:r>
            <w:r w:rsidR="00DC4349">
              <w:rPr>
                <w:noProof/>
                <w:lang w:val="ru-RU" w:eastAsia="ru-RU"/>
              </w:rPr>
              <w:tab/>
            </w:r>
            <w:r w:rsidR="00DC4349" w:rsidRPr="005471BE">
              <w:rPr>
                <w:rStyle w:val="aa"/>
                <w:noProof/>
                <w:lang w:val="ru-RU"/>
              </w:rPr>
              <w:t>Дизайн</w:t>
            </w:r>
            <w:r w:rsidR="00DC4349" w:rsidRPr="005471BE">
              <w:rPr>
                <w:rStyle w:val="aa"/>
                <w:noProof/>
              </w:rPr>
              <w:t xml:space="preserve"> НСИ</w:t>
            </w:r>
            <w:r w:rsidR="00DC4349">
              <w:rPr>
                <w:noProof/>
                <w:webHidden/>
              </w:rPr>
              <w:tab/>
            </w:r>
            <w:r w:rsidR="00DC4349">
              <w:rPr>
                <w:noProof/>
                <w:webHidden/>
              </w:rPr>
              <w:fldChar w:fldCharType="begin"/>
            </w:r>
            <w:r w:rsidR="00DC4349">
              <w:rPr>
                <w:noProof/>
                <w:webHidden/>
              </w:rPr>
              <w:instrText xml:space="preserve"> PAGEREF _Toc453763788 \h </w:instrText>
            </w:r>
            <w:r w:rsidR="00DC4349">
              <w:rPr>
                <w:noProof/>
                <w:webHidden/>
              </w:rPr>
            </w:r>
            <w:r w:rsidR="00DC4349">
              <w:rPr>
                <w:noProof/>
                <w:webHidden/>
              </w:rPr>
              <w:fldChar w:fldCharType="separate"/>
            </w:r>
            <w:r w:rsidR="00DC4349">
              <w:rPr>
                <w:noProof/>
                <w:webHidden/>
              </w:rPr>
              <w:t>6</w:t>
            </w:r>
            <w:r w:rsidR="00DC4349">
              <w:rPr>
                <w:noProof/>
                <w:webHidden/>
              </w:rPr>
              <w:fldChar w:fldCharType="end"/>
            </w:r>
          </w:hyperlink>
        </w:p>
        <w:p w14:paraId="58088FF0" w14:textId="77777777" w:rsidR="00DC4349" w:rsidRDefault="00717704">
          <w:pPr>
            <w:pStyle w:val="21"/>
            <w:tabs>
              <w:tab w:val="left" w:pos="799"/>
              <w:tab w:val="right" w:leader="dot" w:pos="10457"/>
            </w:tabs>
            <w:rPr>
              <w:noProof/>
              <w:lang w:val="ru-RU" w:eastAsia="ru-RU"/>
            </w:rPr>
          </w:pPr>
          <w:hyperlink w:anchor="_Toc453763789" w:history="1">
            <w:r w:rsidR="00DC4349" w:rsidRPr="005471BE">
              <w:rPr>
                <w:rStyle w:val="aa"/>
                <w:noProof/>
                <w:lang w:val="ru-RU"/>
              </w:rPr>
              <w:t>2.11</w:t>
            </w:r>
            <w:r w:rsidR="00DC4349">
              <w:rPr>
                <w:noProof/>
                <w:lang w:val="ru-RU" w:eastAsia="ru-RU"/>
              </w:rPr>
              <w:tab/>
            </w:r>
            <w:r w:rsidR="00DC4349" w:rsidRPr="005471BE">
              <w:rPr>
                <w:rStyle w:val="aa"/>
                <w:noProof/>
                <w:lang w:val="ru-RU"/>
              </w:rPr>
              <w:t>2.9.1.4. ТЗ. Миграции данных (Опционально)</w:t>
            </w:r>
            <w:r w:rsidR="00DC4349">
              <w:rPr>
                <w:noProof/>
                <w:webHidden/>
              </w:rPr>
              <w:tab/>
            </w:r>
            <w:r w:rsidR="00DC4349">
              <w:rPr>
                <w:noProof/>
                <w:webHidden/>
              </w:rPr>
              <w:fldChar w:fldCharType="begin"/>
            </w:r>
            <w:r w:rsidR="00DC4349">
              <w:rPr>
                <w:noProof/>
                <w:webHidden/>
              </w:rPr>
              <w:instrText xml:space="preserve"> PAGEREF _Toc453763789 \h </w:instrText>
            </w:r>
            <w:r w:rsidR="00DC4349">
              <w:rPr>
                <w:noProof/>
                <w:webHidden/>
              </w:rPr>
            </w:r>
            <w:r w:rsidR="00DC4349">
              <w:rPr>
                <w:noProof/>
                <w:webHidden/>
              </w:rPr>
              <w:fldChar w:fldCharType="separate"/>
            </w:r>
            <w:r w:rsidR="00DC4349">
              <w:rPr>
                <w:noProof/>
                <w:webHidden/>
              </w:rPr>
              <w:t>6</w:t>
            </w:r>
            <w:r w:rsidR="00DC4349">
              <w:rPr>
                <w:noProof/>
                <w:webHidden/>
              </w:rPr>
              <w:fldChar w:fldCharType="end"/>
            </w:r>
          </w:hyperlink>
        </w:p>
        <w:p w14:paraId="5B86D389" w14:textId="77777777" w:rsidR="00DC4349" w:rsidRDefault="00717704">
          <w:pPr>
            <w:pStyle w:val="21"/>
            <w:tabs>
              <w:tab w:val="right" w:leader="dot" w:pos="10457"/>
            </w:tabs>
            <w:rPr>
              <w:noProof/>
              <w:lang w:val="ru-RU" w:eastAsia="ru-RU"/>
            </w:rPr>
          </w:pPr>
          <w:hyperlink w:anchor="_Toc453763790" w:history="1">
            <w:r w:rsidR="00DC4349" w:rsidRPr="005471BE">
              <w:rPr>
                <w:rStyle w:val="aa"/>
                <w:i/>
                <w:iCs/>
                <w:noProof/>
                <w:spacing w:val="15"/>
                <w:lang w:val="ru-RU"/>
              </w:rPr>
              <w:t>(Размещается ссылка на документ 2.9.1.4. ТЗ. Миграции данных (Опционально))</w:t>
            </w:r>
            <w:r w:rsidR="00DC4349">
              <w:rPr>
                <w:noProof/>
                <w:webHidden/>
              </w:rPr>
              <w:tab/>
            </w:r>
            <w:r w:rsidR="00DC4349">
              <w:rPr>
                <w:noProof/>
                <w:webHidden/>
              </w:rPr>
              <w:fldChar w:fldCharType="begin"/>
            </w:r>
            <w:r w:rsidR="00DC4349">
              <w:rPr>
                <w:noProof/>
                <w:webHidden/>
              </w:rPr>
              <w:instrText xml:space="preserve"> PAGEREF _Toc453763790 \h </w:instrText>
            </w:r>
            <w:r w:rsidR="00DC4349">
              <w:rPr>
                <w:noProof/>
                <w:webHidden/>
              </w:rPr>
            </w:r>
            <w:r w:rsidR="00DC4349">
              <w:rPr>
                <w:noProof/>
                <w:webHidden/>
              </w:rPr>
              <w:fldChar w:fldCharType="separate"/>
            </w:r>
            <w:r w:rsidR="00DC4349">
              <w:rPr>
                <w:noProof/>
                <w:webHidden/>
              </w:rPr>
              <w:t>6</w:t>
            </w:r>
            <w:r w:rsidR="00DC4349">
              <w:rPr>
                <w:noProof/>
                <w:webHidden/>
              </w:rPr>
              <w:fldChar w:fldCharType="end"/>
            </w:r>
          </w:hyperlink>
        </w:p>
        <w:p w14:paraId="5E6E1771" w14:textId="77777777" w:rsidR="00DC4349" w:rsidRDefault="00717704">
          <w:pPr>
            <w:pStyle w:val="21"/>
            <w:tabs>
              <w:tab w:val="left" w:pos="799"/>
              <w:tab w:val="right" w:leader="dot" w:pos="10457"/>
            </w:tabs>
            <w:rPr>
              <w:noProof/>
              <w:lang w:val="ru-RU" w:eastAsia="ru-RU"/>
            </w:rPr>
          </w:pPr>
          <w:hyperlink w:anchor="_Toc453763791" w:history="1">
            <w:r w:rsidR="00DC4349" w:rsidRPr="005471BE">
              <w:rPr>
                <w:rStyle w:val="aa"/>
                <w:noProof/>
                <w:lang w:val="ru-RU"/>
              </w:rPr>
              <w:t>2.12</w:t>
            </w:r>
            <w:r w:rsidR="00DC4349">
              <w:rPr>
                <w:noProof/>
                <w:lang w:val="ru-RU" w:eastAsia="ru-RU"/>
              </w:rPr>
              <w:tab/>
            </w:r>
            <w:r w:rsidR="00DC4349" w:rsidRPr="005471BE">
              <w:rPr>
                <w:rStyle w:val="aa"/>
                <w:noProof/>
                <w:lang w:val="ru-RU"/>
              </w:rPr>
              <w:t>Реестр утвержденных доработок решения</w:t>
            </w:r>
            <w:r w:rsidR="00DC4349">
              <w:rPr>
                <w:noProof/>
                <w:webHidden/>
              </w:rPr>
              <w:tab/>
            </w:r>
            <w:r w:rsidR="00DC4349">
              <w:rPr>
                <w:noProof/>
                <w:webHidden/>
              </w:rPr>
              <w:fldChar w:fldCharType="begin"/>
            </w:r>
            <w:r w:rsidR="00DC4349">
              <w:rPr>
                <w:noProof/>
                <w:webHidden/>
              </w:rPr>
              <w:instrText xml:space="preserve"> PAGEREF _Toc453763791 \h </w:instrText>
            </w:r>
            <w:r w:rsidR="00DC4349">
              <w:rPr>
                <w:noProof/>
                <w:webHidden/>
              </w:rPr>
            </w:r>
            <w:r w:rsidR="00DC4349">
              <w:rPr>
                <w:noProof/>
                <w:webHidden/>
              </w:rPr>
              <w:fldChar w:fldCharType="separate"/>
            </w:r>
            <w:r w:rsidR="00DC4349">
              <w:rPr>
                <w:noProof/>
                <w:webHidden/>
              </w:rPr>
              <w:t>6</w:t>
            </w:r>
            <w:r w:rsidR="00DC4349">
              <w:rPr>
                <w:noProof/>
                <w:webHidden/>
              </w:rPr>
              <w:fldChar w:fldCharType="end"/>
            </w:r>
          </w:hyperlink>
        </w:p>
        <w:p w14:paraId="408640BD" w14:textId="77777777" w:rsidR="00DC4349" w:rsidRDefault="00717704">
          <w:pPr>
            <w:pStyle w:val="21"/>
            <w:tabs>
              <w:tab w:val="left" w:pos="799"/>
              <w:tab w:val="right" w:leader="dot" w:pos="10457"/>
            </w:tabs>
            <w:rPr>
              <w:noProof/>
              <w:lang w:val="ru-RU" w:eastAsia="ru-RU"/>
            </w:rPr>
          </w:pPr>
          <w:hyperlink w:anchor="_Toc453763792" w:history="1">
            <w:r w:rsidR="00DC4349" w:rsidRPr="005471BE">
              <w:rPr>
                <w:rStyle w:val="aa"/>
                <w:noProof/>
              </w:rPr>
              <w:t>2.13</w:t>
            </w:r>
            <w:r w:rsidR="00DC4349">
              <w:rPr>
                <w:noProof/>
                <w:lang w:val="ru-RU" w:eastAsia="ru-RU"/>
              </w:rPr>
              <w:tab/>
            </w:r>
            <w:r w:rsidR="00DC4349" w:rsidRPr="005471BE">
              <w:rPr>
                <w:rStyle w:val="aa"/>
                <w:noProof/>
              </w:rPr>
              <w:t>Реестр утвержденных доработок сторонних систем</w:t>
            </w:r>
            <w:r w:rsidR="00DC4349">
              <w:rPr>
                <w:noProof/>
                <w:webHidden/>
              </w:rPr>
              <w:tab/>
            </w:r>
            <w:r w:rsidR="00DC4349">
              <w:rPr>
                <w:noProof/>
                <w:webHidden/>
              </w:rPr>
              <w:fldChar w:fldCharType="begin"/>
            </w:r>
            <w:r w:rsidR="00DC4349">
              <w:rPr>
                <w:noProof/>
                <w:webHidden/>
              </w:rPr>
              <w:instrText xml:space="preserve"> PAGEREF _Toc453763792 \h </w:instrText>
            </w:r>
            <w:r w:rsidR="00DC4349">
              <w:rPr>
                <w:noProof/>
                <w:webHidden/>
              </w:rPr>
            </w:r>
            <w:r w:rsidR="00DC4349">
              <w:rPr>
                <w:noProof/>
                <w:webHidden/>
              </w:rPr>
              <w:fldChar w:fldCharType="separate"/>
            </w:r>
            <w:r w:rsidR="00DC4349">
              <w:rPr>
                <w:noProof/>
                <w:webHidden/>
              </w:rPr>
              <w:t>6</w:t>
            </w:r>
            <w:r w:rsidR="00DC4349">
              <w:rPr>
                <w:noProof/>
                <w:webHidden/>
              </w:rPr>
              <w:fldChar w:fldCharType="end"/>
            </w:r>
          </w:hyperlink>
        </w:p>
        <w:p w14:paraId="796E61B5" w14:textId="77777777" w:rsidR="00DC4349" w:rsidRDefault="00717704">
          <w:pPr>
            <w:pStyle w:val="21"/>
            <w:tabs>
              <w:tab w:val="left" w:pos="799"/>
              <w:tab w:val="right" w:leader="dot" w:pos="10457"/>
            </w:tabs>
            <w:rPr>
              <w:noProof/>
              <w:lang w:val="ru-RU" w:eastAsia="ru-RU"/>
            </w:rPr>
          </w:pPr>
          <w:hyperlink w:anchor="_Toc453763793" w:history="1">
            <w:r w:rsidR="00DC4349" w:rsidRPr="005471BE">
              <w:rPr>
                <w:rStyle w:val="aa"/>
                <w:noProof/>
                <w:lang w:val="ru-RU"/>
              </w:rPr>
              <w:t>2.14</w:t>
            </w:r>
            <w:r w:rsidR="00DC4349">
              <w:rPr>
                <w:noProof/>
                <w:lang w:val="ru-RU" w:eastAsia="ru-RU"/>
              </w:rPr>
              <w:tab/>
            </w:r>
            <w:r w:rsidR="00DC4349" w:rsidRPr="005471BE">
              <w:rPr>
                <w:rStyle w:val="aa"/>
                <w:noProof/>
                <w:lang w:val="ru-RU"/>
              </w:rPr>
              <w:t>Концепция ролей и полномочий</w:t>
            </w:r>
            <w:r w:rsidR="00DC4349">
              <w:rPr>
                <w:noProof/>
                <w:webHidden/>
              </w:rPr>
              <w:tab/>
            </w:r>
            <w:r w:rsidR="00DC4349">
              <w:rPr>
                <w:noProof/>
                <w:webHidden/>
              </w:rPr>
              <w:fldChar w:fldCharType="begin"/>
            </w:r>
            <w:r w:rsidR="00DC4349">
              <w:rPr>
                <w:noProof/>
                <w:webHidden/>
              </w:rPr>
              <w:instrText xml:space="preserve"> PAGEREF _Toc453763793 \h </w:instrText>
            </w:r>
            <w:r w:rsidR="00DC4349">
              <w:rPr>
                <w:noProof/>
                <w:webHidden/>
              </w:rPr>
            </w:r>
            <w:r w:rsidR="00DC4349">
              <w:rPr>
                <w:noProof/>
                <w:webHidden/>
              </w:rPr>
              <w:fldChar w:fldCharType="separate"/>
            </w:r>
            <w:r w:rsidR="00DC4349">
              <w:rPr>
                <w:noProof/>
                <w:webHidden/>
              </w:rPr>
              <w:t>6</w:t>
            </w:r>
            <w:r w:rsidR="00DC4349">
              <w:rPr>
                <w:noProof/>
                <w:webHidden/>
              </w:rPr>
              <w:fldChar w:fldCharType="end"/>
            </w:r>
          </w:hyperlink>
        </w:p>
        <w:p w14:paraId="1AA74ECC" w14:textId="77777777" w:rsidR="00DC4349" w:rsidRDefault="00717704">
          <w:pPr>
            <w:pStyle w:val="21"/>
            <w:tabs>
              <w:tab w:val="left" w:pos="799"/>
              <w:tab w:val="right" w:leader="dot" w:pos="10457"/>
            </w:tabs>
            <w:rPr>
              <w:noProof/>
              <w:lang w:val="ru-RU" w:eastAsia="ru-RU"/>
            </w:rPr>
          </w:pPr>
          <w:hyperlink w:anchor="_Toc453763794" w:history="1">
            <w:r w:rsidR="00DC4349" w:rsidRPr="005471BE">
              <w:rPr>
                <w:rStyle w:val="aa"/>
                <w:noProof/>
                <w:lang w:val="ru-RU"/>
              </w:rPr>
              <w:t>2.15</w:t>
            </w:r>
            <w:r w:rsidR="00DC4349">
              <w:rPr>
                <w:noProof/>
                <w:lang w:val="ru-RU" w:eastAsia="ru-RU"/>
              </w:rPr>
              <w:tab/>
            </w:r>
            <w:r w:rsidR="00DC4349" w:rsidRPr="005471BE">
              <w:rPr>
                <w:rStyle w:val="aa"/>
                <w:noProof/>
                <w:lang w:val="ru-RU"/>
              </w:rPr>
              <w:t>Программа и методика испытаний (ПМИ)</w:t>
            </w:r>
            <w:r w:rsidR="00DC4349">
              <w:rPr>
                <w:noProof/>
                <w:webHidden/>
              </w:rPr>
              <w:tab/>
            </w:r>
            <w:r w:rsidR="00DC4349">
              <w:rPr>
                <w:noProof/>
                <w:webHidden/>
              </w:rPr>
              <w:fldChar w:fldCharType="begin"/>
            </w:r>
            <w:r w:rsidR="00DC4349">
              <w:rPr>
                <w:noProof/>
                <w:webHidden/>
              </w:rPr>
              <w:instrText xml:space="preserve"> PAGEREF _Toc453763794 \h </w:instrText>
            </w:r>
            <w:r w:rsidR="00DC4349">
              <w:rPr>
                <w:noProof/>
                <w:webHidden/>
              </w:rPr>
            </w:r>
            <w:r w:rsidR="00DC4349">
              <w:rPr>
                <w:noProof/>
                <w:webHidden/>
              </w:rPr>
              <w:fldChar w:fldCharType="separate"/>
            </w:r>
            <w:r w:rsidR="00DC4349">
              <w:rPr>
                <w:noProof/>
                <w:webHidden/>
              </w:rPr>
              <w:t>6</w:t>
            </w:r>
            <w:r w:rsidR="00DC4349">
              <w:rPr>
                <w:noProof/>
                <w:webHidden/>
              </w:rPr>
              <w:fldChar w:fldCharType="end"/>
            </w:r>
          </w:hyperlink>
        </w:p>
        <w:p w14:paraId="1F86AD45" w14:textId="77777777" w:rsidR="00DC4349" w:rsidRDefault="00717704">
          <w:pPr>
            <w:pStyle w:val="11"/>
            <w:tabs>
              <w:tab w:val="left" w:pos="403"/>
              <w:tab w:val="right" w:leader="dot" w:pos="10457"/>
            </w:tabs>
            <w:rPr>
              <w:b w:val="0"/>
              <w:bCs w:val="0"/>
              <w:i w:val="0"/>
              <w:iCs w:val="0"/>
              <w:noProof/>
              <w:lang w:val="ru-RU" w:eastAsia="ru-RU"/>
            </w:rPr>
          </w:pPr>
          <w:hyperlink w:anchor="_Toc453763795" w:history="1">
            <w:r w:rsidR="00DC4349" w:rsidRPr="005471BE">
              <w:rPr>
                <w:rStyle w:val="aa"/>
                <w:noProof/>
                <w:lang w:val="ru-RU"/>
              </w:rPr>
              <w:t>3</w:t>
            </w:r>
            <w:r w:rsidR="00DC4349">
              <w:rPr>
                <w:b w:val="0"/>
                <w:bCs w:val="0"/>
                <w:i w:val="0"/>
                <w:iCs w:val="0"/>
                <w:noProof/>
                <w:lang w:val="ru-RU" w:eastAsia="ru-RU"/>
              </w:rPr>
              <w:tab/>
            </w:r>
            <w:r w:rsidR="00DC4349" w:rsidRPr="005471BE">
              <w:rPr>
                <w:rStyle w:val="aa"/>
                <w:noProof/>
                <w:lang w:val="ru-RU"/>
              </w:rPr>
              <w:t>Реализация бизнес-процессов в системе</w:t>
            </w:r>
            <w:r w:rsidR="00DC4349">
              <w:rPr>
                <w:noProof/>
                <w:webHidden/>
              </w:rPr>
              <w:tab/>
            </w:r>
            <w:r w:rsidR="00DC4349">
              <w:rPr>
                <w:noProof/>
                <w:webHidden/>
              </w:rPr>
              <w:fldChar w:fldCharType="begin"/>
            </w:r>
            <w:r w:rsidR="00DC4349">
              <w:rPr>
                <w:noProof/>
                <w:webHidden/>
              </w:rPr>
              <w:instrText xml:space="preserve"> PAGEREF _Toc453763795 \h </w:instrText>
            </w:r>
            <w:r w:rsidR="00DC4349">
              <w:rPr>
                <w:noProof/>
                <w:webHidden/>
              </w:rPr>
            </w:r>
            <w:r w:rsidR="00DC4349">
              <w:rPr>
                <w:noProof/>
                <w:webHidden/>
              </w:rPr>
              <w:fldChar w:fldCharType="separate"/>
            </w:r>
            <w:r w:rsidR="00DC4349">
              <w:rPr>
                <w:noProof/>
                <w:webHidden/>
              </w:rPr>
              <w:t>7</w:t>
            </w:r>
            <w:r w:rsidR="00DC4349">
              <w:rPr>
                <w:noProof/>
                <w:webHidden/>
              </w:rPr>
              <w:fldChar w:fldCharType="end"/>
            </w:r>
          </w:hyperlink>
        </w:p>
        <w:p w14:paraId="0CB1FCA6" w14:textId="77777777" w:rsidR="00DC4349" w:rsidRDefault="00717704">
          <w:pPr>
            <w:pStyle w:val="21"/>
            <w:tabs>
              <w:tab w:val="left" w:pos="601"/>
              <w:tab w:val="right" w:leader="dot" w:pos="10457"/>
            </w:tabs>
            <w:rPr>
              <w:noProof/>
              <w:lang w:val="ru-RU" w:eastAsia="ru-RU"/>
            </w:rPr>
          </w:pPr>
          <w:hyperlink w:anchor="_Toc453763796" w:history="1">
            <w:r w:rsidR="00DC4349" w:rsidRPr="005471BE">
              <w:rPr>
                <w:rStyle w:val="aa"/>
                <w:noProof/>
                <w:lang w:val="ru-RU"/>
              </w:rPr>
              <w:t>3.1</w:t>
            </w:r>
            <w:r w:rsidR="00DC4349">
              <w:rPr>
                <w:noProof/>
                <w:lang w:val="ru-RU" w:eastAsia="ru-RU"/>
              </w:rPr>
              <w:tab/>
            </w:r>
            <w:r w:rsidR="00DC4349" w:rsidRPr="005471BE">
              <w:rPr>
                <w:rStyle w:val="aa"/>
                <w:noProof/>
                <w:lang w:val="ru-RU"/>
              </w:rPr>
              <w:t>Каталог бизнес-процессов, реализованных в решении.</w:t>
            </w:r>
            <w:r w:rsidR="00DC4349">
              <w:rPr>
                <w:noProof/>
                <w:webHidden/>
              </w:rPr>
              <w:tab/>
            </w:r>
            <w:r w:rsidR="00DC4349">
              <w:rPr>
                <w:noProof/>
                <w:webHidden/>
              </w:rPr>
              <w:fldChar w:fldCharType="begin"/>
            </w:r>
            <w:r w:rsidR="00DC4349">
              <w:rPr>
                <w:noProof/>
                <w:webHidden/>
              </w:rPr>
              <w:instrText xml:space="preserve"> PAGEREF _Toc453763796 \h </w:instrText>
            </w:r>
            <w:r w:rsidR="00DC4349">
              <w:rPr>
                <w:noProof/>
                <w:webHidden/>
              </w:rPr>
            </w:r>
            <w:r w:rsidR="00DC4349">
              <w:rPr>
                <w:noProof/>
                <w:webHidden/>
              </w:rPr>
              <w:fldChar w:fldCharType="separate"/>
            </w:r>
            <w:r w:rsidR="00DC4349">
              <w:rPr>
                <w:noProof/>
                <w:webHidden/>
              </w:rPr>
              <w:t>7</w:t>
            </w:r>
            <w:r w:rsidR="00DC4349">
              <w:rPr>
                <w:noProof/>
                <w:webHidden/>
              </w:rPr>
              <w:fldChar w:fldCharType="end"/>
            </w:r>
          </w:hyperlink>
        </w:p>
        <w:p w14:paraId="233611D9" w14:textId="77777777" w:rsidR="00DC4349" w:rsidRDefault="00717704">
          <w:pPr>
            <w:pStyle w:val="21"/>
            <w:tabs>
              <w:tab w:val="left" w:pos="601"/>
              <w:tab w:val="right" w:leader="dot" w:pos="10457"/>
            </w:tabs>
            <w:rPr>
              <w:noProof/>
              <w:lang w:val="ru-RU" w:eastAsia="ru-RU"/>
            </w:rPr>
          </w:pPr>
          <w:hyperlink w:anchor="_Toc453763797" w:history="1">
            <w:r w:rsidR="00DC4349" w:rsidRPr="005471BE">
              <w:rPr>
                <w:rStyle w:val="aa"/>
                <w:noProof/>
                <w:lang w:val="ru-RU"/>
              </w:rPr>
              <w:t>3.2</w:t>
            </w:r>
            <w:r w:rsidR="00DC4349">
              <w:rPr>
                <w:noProof/>
                <w:lang w:val="ru-RU" w:eastAsia="ru-RU"/>
              </w:rPr>
              <w:tab/>
            </w:r>
            <w:r w:rsidR="00DC4349" w:rsidRPr="005471BE">
              <w:rPr>
                <w:rStyle w:val="aa"/>
                <w:noProof/>
                <w:lang w:val="ru-RU"/>
              </w:rPr>
              <w:t>Бизнес процесс &lt;&lt;Название бизнес процесса&gt;&gt;</w:t>
            </w:r>
            <w:r w:rsidR="00DC4349">
              <w:rPr>
                <w:noProof/>
                <w:webHidden/>
              </w:rPr>
              <w:tab/>
            </w:r>
            <w:r w:rsidR="00DC4349">
              <w:rPr>
                <w:noProof/>
                <w:webHidden/>
              </w:rPr>
              <w:fldChar w:fldCharType="begin"/>
            </w:r>
            <w:r w:rsidR="00DC4349">
              <w:rPr>
                <w:noProof/>
                <w:webHidden/>
              </w:rPr>
              <w:instrText xml:space="preserve"> PAGEREF _Toc453763797 \h </w:instrText>
            </w:r>
            <w:r w:rsidR="00DC4349">
              <w:rPr>
                <w:noProof/>
                <w:webHidden/>
              </w:rPr>
            </w:r>
            <w:r w:rsidR="00DC4349">
              <w:rPr>
                <w:noProof/>
                <w:webHidden/>
              </w:rPr>
              <w:fldChar w:fldCharType="separate"/>
            </w:r>
            <w:r w:rsidR="00DC4349">
              <w:rPr>
                <w:noProof/>
                <w:webHidden/>
              </w:rPr>
              <w:t>7</w:t>
            </w:r>
            <w:r w:rsidR="00DC4349">
              <w:rPr>
                <w:noProof/>
                <w:webHidden/>
              </w:rPr>
              <w:fldChar w:fldCharType="end"/>
            </w:r>
          </w:hyperlink>
        </w:p>
        <w:p w14:paraId="6C576561" w14:textId="77777777" w:rsidR="00DC4349" w:rsidRDefault="00717704">
          <w:pPr>
            <w:pStyle w:val="31"/>
            <w:tabs>
              <w:tab w:val="left" w:pos="1100"/>
              <w:tab w:val="right" w:leader="dot" w:pos="10457"/>
            </w:tabs>
            <w:rPr>
              <w:noProof/>
              <w:lang w:val="ru-RU" w:eastAsia="ru-RU"/>
            </w:rPr>
          </w:pPr>
          <w:hyperlink w:anchor="_Toc453763798" w:history="1">
            <w:r w:rsidR="00DC4349" w:rsidRPr="005471BE">
              <w:rPr>
                <w:rStyle w:val="aa"/>
                <w:noProof/>
                <w:lang w:val="ru-RU"/>
              </w:rPr>
              <w:t>3.2.1</w:t>
            </w:r>
            <w:r w:rsidR="00DC4349">
              <w:rPr>
                <w:noProof/>
                <w:lang w:val="ru-RU" w:eastAsia="ru-RU"/>
              </w:rPr>
              <w:tab/>
            </w:r>
            <w:r w:rsidR="00DC4349" w:rsidRPr="005471BE">
              <w:rPr>
                <w:rStyle w:val="aa"/>
                <w:noProof/>
                <w:lang w:val="ru-RU"/>
              </w:rPr>
              <w:t>Цель выполнения БП:</w:t>
            </w:r>
            <w:r w:rsidR="00DC4349">
              <w:rPr>
                <w:noProof/>
                <w:webHidden/>
              </w:rPr>
              <w:tab/>
            </w:r>
            <w:r w:rsidR="00DC4349">
              <w:rPr>
                <w:noProof/>
                <w:webHidden/>
              </w:rPr>
              <w:fldChar w:fldCharType="begin"/>
            </w:r>
            <w:r w:rsidR="00DC4349">
              <w:rPr>
                <w:noProof/>
                <w:webHidden/>
              </w:rPr>
              <w:instrText xml:space="preserve"> PAGEREF _Toc453763798 \h </w:instrText>
            </w:r>
            <w:r w:rsidR="00DC4349">
              <w:rPr>
                <w:noProof/>
                <w:webHidden/>
              </w:rPr>
            </w:r>
            <w:r w:rsidR="00DC4349">
              <w:rPr>
                <w:noProof/>
                <w:webHidden/>
              </w:rPr>
              <w:fldChar w:fldCharType="separate"/>
            </w:r>
            <w:r w:rsidR="00DC4349">
              <w:rPr>
                <w:noProof/>
                <w:webHidden/>
              </w:rPr>
              <w:t>7</w:t>
            </w:r>
            <w:r w:rsidR="00DC4349">
              <w:rPr>
                <w:noProof/>
                <w:webHidden/>
              </w:rPr>
              <w:fldChar w:fldCharType="end"/>
            </w:r>
          </w:hyperlink>
        </w:p>
        <w:p w14:paraId="6FD9393D" w14:textId="77777777" w:rsidR="00DC4349" w:rsidRDefault="00717704">
          <w:pPr>
            <w:pStyle w:val="31"/>
            <w:tabs>
              <w:tab w:val="left" w:pos="1100"/>
              <w:tab w:val="right" w:leader="dot" w:pos="10457"/>
            </w:tabs>
            <w:rPr>
              <w:noProof/>
              <w:lang w:val="ru-RU" w:eastAsia="ru-RU"/>
            </w:rPr>
          </w:pPr>
          <w:hyperlink w:anchor="_Toc453763799" w:history="1">
            <w:r w:rsidR="00DC4349" w:rsidRPr="005471BE">
              <w:rPr>
                <w:rStyle w:val="aa"/>
                <w:noProof/>
                <w:lang w:val="ru-RU"/>
              </w:rPr>
              <w:t>3.2.2</w:t>
            </w:r>
            <w:r w:rsidR="00DC4349">
              <w:rPr>
                <w:noProof/>
                <w:lang w:val="ru-RU" w:eastAsia="ru-RU"/>
              </w:rPr>
              <w:tab/>
            </w:r>
            <w:r w:rsidR="00DC4349" w:rsidRPr="005471BE">
              <w:rPr>
                <w:rStyle w:val="aa"/>
                <w:noProof/>
                <w:lang w:val="ru-RU"/>
              </w:rPr>
              <w:t>Краткое описание:</w:t>
            </w:r>
            <w:r w:rsidR="00DC4349">
              <w:rPr>
                <w:noProof/>
                <w:webHidden/>
              </w:rPr>
              <w:tab/>
            </w:r>
            <w:r w:rsidR="00DC4349">
              <w:rPr>
                <w:noProof/>
                <w:webHidden/>
              </w:rPr>
              <w:fldChar w:fldCharType="begin"/>
            </w:r>
            <w:r w:rsidR="00DC4349">
              <w:rPr>
                <w:noProof/>
                <w:webHidden/>
              </w:rPr>
              <w:instrText xml:space="preserve"> PAGEREF _Toc453763799 \h </w:instrText>
            </w:r>
            <w:r w:rsidR="00DC4349">
              <w:rPr>
                <w:noProof/>
                <w:webHidden/>
              </w:rPr>
            </w:r>
            <w:r w:rsidR="00DC4349">
              <w:rPr>
                <w:noProof/>
                <w:webHidden/>
              </w:rPr>
              <w:fldChar w:fldCharType="separate"/>
            </w:r>
            <w:r w:rsidR="00DC4349">
              <w:rPr>
                <w:noProof/>
                <w:webHidden/>
              </w:rPr>
              <w:t>7</w:t>
            </w:r>
            <w:r w:rsidR="00DC4349">
              <w:rPr>
                <w:noProof/>
                <w:webHidden/>
              </w:rPr>
              <w:fldChar w:fldCharType="end"/>
            </w:r>
          </w:hyperlink>
        </w:p>
        <w:p w14:paraId="7B75D4DD" w14:textId="77777777" w:rsidR="00DC4349" w:rsidRDefault="00717704">
          <w:pPr>
            <w:pStyle w:val="31"/>
            <w:tabs>
              <w:tab w:val="left" w:pos="1100"/>
              <w:tab w:val="right" w:leader="dot" w:pos="10457"/>
            </w:tabs>
            <w:rPr>
              <w:noProof/>
              <w:lang w:val="ru-RU" w:eastAsia="ru-RU"/>
            </w:rPr>
          </w:pPr>
          <w:hyperlink w:anchor="_Toc453763800" w:history="1">
            <w:r w:rsidR="00DC4349" w:rsidRPr="005471BE">
              <w:rPr>
                <w:rStyle w:val="aa"/>
                <w:noProof/>
                <w:lang w:val="ru-RU"/>
              </w:rPr>
              <w:t>3.2.3</w:t>
            </w:r>
            <w:r w:rsidR="00DC4349">
              <w:rPr>
                <w:noProof/>
                <w:lang w:val="ru-RU" w:eastAsia="ru-RU"/>
              </w:rPr>
              <w:tab/>
            </w:r>
            <w:r w:rsidR="00DC4349" w:rsidRPr="005471BE">
              <w:rPr>
                <w:rStyle w:val="aa"/>
                <w:noProof/>
                <w:lang w:val="ru-RU"/>
              </w:rPr>
              <w:t>Условия начала:</w:t>
            </w:r>
            <w:r w:rsidR="00DC4349">
              <w:rPr>
                <w:noProof/>
                <w:webHidden/>
              </w:rPr>
              <w:tab/>
            </w:r>
            <w:r w:rsidR="00DC4349">
              <w:rPr>
                <w:noProof/>
                <w:webHidden/>
              </w:rPr>
              <w:fldChar w:fldCharType="begin"/>
            </w:r>
            <w:r w:rsidR="00DC4349">
              <w:rPr>
                <w:noProof/>
                <w:webHidden/>
              </w:rPr>
              <w:instrText xml:space="preserve"> PAGEREF _Toc453763800 \h </w:instrText>
            </w:r>
            <w:r w:rsidR="00DC4349">
              <w:rPr>
                <w:noProof/>
                <w:webHidden/>
              </w:rPr>
            </w:r>
            <w:r w:rsidR="00DC4349">
              <w:rPr>
                <w:noProof/>
                <w:webHidden/>
              </w:rPr>
              <w:fldChar w:fldCharType="separate"/>
            </w:r>
            <w:r w:rsidR="00DC4349">
              <w:rPr>
                <w:noProof/>
                <w:webHidden/>
              </w:rPr>
              <w:t>7</w:t>
            </w:r>
            <w:r w:rsidR="00DC4349">
              <w:rPr>
                <w:noProof/>
                <w:webHidden/>
              </w:rPr>
              <w:fldChar w:fldCharType="end"/>
            </w:r>
          </w:hyperlink>
        </w:p>
        <w:p w14:paraId="72741E4A" w14:textId="77777777" w:rsidR="00DC4349" w:rsidRDefault="00717704">
          <w:pPr>
            <w:pStyle w:val="31"/>
            <w:tabs>
              <w:tab w:val="left" w:pos="1100"/>
              <w:tab w:val="right" w:leader="dot" w:pos="10457"/>
            </w:tabs>
            <w:rPr>
              <w:noProof/>
              <w:lang w:val="ru-RU" w:eastAsia="ru-RU"/>
            </w:rPr>
          </w:pPr>
          <w:hyperlink w:anchor="_Toc453763801" w:history="1">
            <w:r w:rsidR="00DC4349" w:rsidRPr="005471BE">
              <w:rPr>
                <w:rStyle w:val="aa"/>
                <w:noProof/>
                <w:lang w:val="ru-RU"/>
              </w:rPr>
              <w:t>3.2.4</w:t>
            </w:r>
            <w:r w:rsidR="00DC4349">
              <w:rPr>
                <w:noProof/>
                <w:lang w:val="ru-RU" w:eastAsia="ru-RU"/>
              </w:rPr>
              <w:tab/>
            </w:r>
            <w:r w:rsidR="00DC4349" w:rsidRPr="005471BE">
              <w:rPr>
                <w:rStyle w:val="aa"/>
                <w:noProof/>
                <w:lang w:val="ru-RU"/>
              </w:rPr>
              <w:t>Условия окончания:</w:t>
            </w:r>
            <w:r w:rsidR="00DC4349">
              <w:rPr>
                <w:noProof/>
                <w:webHidden/>
              </w:rPr>
              <w:tab/>
            </w:r>
            <w:r w:rsidR="00DC4349">
              <w:rPr>
                <w:noProof/>
                <w:webHidden/>
              </w:rPr>
              <w:fldChar w:fldCharType="begin"/>
            </w:r>
            <w:r w:rsidR="00DC4349">
              <w:rPr>
                <w:noProof/>
                <w:webHidden/>
              </w:rPr>
              <w:instrText xml:space="preserve"> PAGEREF _Toc453763801 \h </w:instrText>
            </w:r>
            <w:r w:rsidR="00DC4349">
              <w:rPr>
                <w:noProof/>
                <w:webHidden/>
              </w:rPr>
            </w:r>
            <w:r w:rsidR="00DC4349">
              <w:rPr>
                <w:noProof/>
                <w:webHidden/>
              </w:rPr>
              <w:fldChar w:fldCharType="separate"/>
            </w:r>
            <w:r w:rsidR="00DC4349">
              <w:rPr>
                <w:noProof/>
                <w:webHidden/>
              </w:rPr>
              <w:t>7</w:t>
            </w:r>
            <w:r w:rsidR="00DC4349">
              <w:rPr>
                <w:noProof/>
                <w:webHidden/>
              </w:rPr>
              <w:fldChar w:fldCharType="end"/>
            </w:r>
          </w:hyperlink>
        </w:p>
        <w:p w14:paraId="6BBAEE66" w14:textId="77777777" w:rsidR="00DC4349" w:rsidRDefault="00717704">
          <w:pPr>
            <w:pStyle w:val="31"/>
            <w:tabs>
              <w:tab w:val="left" w:pos="1100"/>
              <w:tab w:val="right" w:leader="dot" w:pos="10457"/>
            </w:tabs>
            <w:rPr>
              <w:noProof/>
              <w:lang w:val="ru-RU" w:eastAsia="ru-RU"/>
            </w:rPr>
          </w:pPr>
          <w:hyperlink w:anchor="_Toc453763802" w:history="1">
            <w:r w:rsidR="00DC4349" w:rsidRPr="005471BE">
              <w:rPr>
                <w:rStyle w:val="aa"/>
                <w:noProof/>
                <w:lang w:val="ru-RU"/>
              </w:rPr>
              <w:t>3.2.5</w:t>
            </w:r>
            <w:r w:rsidR="00DC4349">
              <w:rPr>
                <w:noProof/>
                <w:lang w:val="ru-RU" w:eastAsia="ru-RU"/>
              </w:rPr>
              <w:tab/>
            </w:r>
            <w:r w:rsidR="00DC4349" w:rsidRPr="005471BE">
              <w:rPr>
                <w:rStyle w:val="aa"/>
                <w:noProof/>
                <w:lang w:val="ru-RU"/>
              </w:rPr>
              <w:t>Ссылка на правила/регламенты выполнения процесса</w:t>
            </w:r>
            <w:r w:rsidR="00DC4349">
              <w:rPr>
                <w:noProof/>
                <w:webHidden/>
              </w:rPr>
              <w:tab/>
            </w:r>
            <w:r w:rsidR="00DC4349">
              <w:rPr>
                <w:noProof/>
                <w:webHidden/>
              </w:rPr>
              <w:fldChar w:fldCharType="begin"/>
            </w:r>
            <w:r w:rsidR="00DC4349">
              <w:rPr>
                <w:noProof/>
                <w:webHidden/>
              </w:rPr>
              <w:instrText xml:space="preserve"> PAGEREF _Toc453763802 \h </w:instrText>
            </w:r>
            <w:r w:rsidR="00DC4349">
              <w:rPr>
                <w:noProof/>
                <w:webHidden/>
              </w:rPr>
            </w:r>
            <w:r w:rsidR="00DC4349">
              <w:rPr>
                <w:noProof/>
                <w:webHidden/>
              </w:rPr>
              <w:fldChar w:fldCharType="separate"/>
            </w:r>
            <w:r w:rsidR="00DC4349">
              <w:rPr>
                <w:noProof/>
                <w:webHidden/>
              </w:rPr>
              <w:t>7</w:t>
            </w:r>
            <w:r w:rsidR="00DC4349">
              <w:rPr>
                <w:noProof/>
                <w:webHidden/>
              </w:rPr>
              <w:fldChar w:fldCharType="end"/>
            </w:r>
          </w:hyperlink>
        </w:p>
        <w:p w14:paraId="7D58A015" w14:textId="77777777" w:rsidR="00DC4349" w:rsidRDefault="00717704">
          <w:pPr>
            <w:pStyle w:val="31"/>
            <w:tabs>
              <w:tab w:val="left" w:pos="1100"/>
              <w:tab w:val="right" w:leader="dot" w:pos="10457"/>
            </w:tabs>
            <w:rPr>
              <w:noProof/>
              <w:lang w:val="ru-RU" w:eastAsia="ru-RU"/>
            </w:rPr>
          </w:pPr>
          <w:hyperlink w:anchor="_Toc453763803" w:history="1">
            <w:r w:rsidR="00DC4349" w:rsidRPr="005471BE">
              <w:rPr>
                <w:rStyle w:val="aa"/>
                <w:noProof/>
                <w:lang w:val="ru-RU"/>
              </w:rPr>
              <w:t>3.2.6</w:t>
            </w:r>
            <w:r w:rsidR="00DC4349">
              <w:rPr>
                <w:noProof/>
                <w:lang w:val="ru-RU" w:eastAsia="ru-RU"/>
              </w:rPr>
              <w:tab/>
            </w:r>
            <w:r w:rsidR="00DC4349" w:rsidRPr="005471BE">
              <w:rPr>
                <w:rStyle w:val="aa"/>
                <w:noProof/>
                <w:lang w:val="ru-RU"/>
              </w:rPr>
              <w:t xml:space="preserve">Схема бизнес процесса </w:t>
            </w:r>
            <w:r w:rsidR="00DC4349" w:rsidRPr="005471BE">
              <w:rPr>
                <w:rStyle w:val="aa"/>
                <w:noProof/>
              </w:rPr>
              <w:t>To</w:t>
            </w:r>
            <w:r w:rsidR="00DC4349" w:rsidRPr="005471BE">
              <w:rPr>
                <w:rStyle w:val="aa"/>
                <w:noProof/>
                <w:lang w:val="ru-RU"/>
              </w:rPr>
              <w:t>-</w:t>
            </w:r>
            <w:r w:rsidR="00DC4349" w:rsidRPr="005471BE">
              <w:rPr>
                <w:rStyle w:val="aa"/>
                <w:noProof/>
              </w:rPr>
              <w:t>Be</w:t>
            </w:r>
            <w:r w:rsidR="00DC4349">
              <w:rPr>
                <w:noProof/>
                <w:webHidden/>
              </w:rPr>
              <w:tab/>
            </w:r>
            <w:r w:rsidR="00DC4349">
              <w:rPr>
                <w:noProof/>
                <w:webHidden/>
              </w:rPr>
              <w:fldChar w:fldCharType="begin"/>
            </w:r>
            <w:r w:rsidR="00DC4349">
              <w:rPr>
                <w:noProof/>
                <w:webHidden/>
              </w:rPr>
              <w:instrText xml:space="preserve"> PAGEREF _Toc453763803 \h </w:instrText>
            </w:r>
            <w:r w:rsidR="00DC4349">
              <w:rPr>
                <w:noProof/>
                <w:webHidden/>
              </w:rPr>
            </w:r>
            <w:r w:rsidR="00DC4349">
              <w:rPr>
                <w:noProof/>
                <w:webHidden/>
              </w:rPr>
              <w:fldChar w:fldCharType="separate"/>
            </w:r>
            <w:r w:rsidR="00DC4349">
              <w:rPr>
                <w:noProof/>
                <w:webHidden/>
              </w:rPr>
              <w:t>7</w:t>
            </w:r>
            <w:r w:rsidR="00DC4349">
              <w:rPr>
                <w:noProof/>
                <w:webHidden/>
              </w:rPr>
              <w:fldChar w:fldCharType="end"/>
            </w:r>
          </w:hyperlink>
        </w:p>
        <w:p w14:paraId="4C024E86" w14:textId="77777777" w:rsidR="00DC4349" w:rsidRDefault="00717704">
          <w:pPr>
            <w:pStyle w:val="31"/>
            <w:tabs>
              <w:tab w:val="left" w:pos="1100"/>
              <w:tab w:val="right" w:leader="dot" w:pos="10457"/>
            </w:tabs>
            <w:rPr>
              <w:noProof/>
              <w:lang w:val="ru-RU" w:eastAsia="ru-RU"/>
            </w:rPr>
          </w:pPr>
          <w:hyperlink w:anchor="_Toc453763804" w:history="1">
            <w:r w:rsidR="00DC4349" w:rsidRPr="005471BE">
              <w:rPr>
                <w:rStyle w:val="aa"/>
                <w:noProof/>
                <w:lang w:val="ru-RU"/>
              </w:rPr>
              <w:t>3.2.7</w:t>
            </w:r>
            <w:r w:rsidR="00DC4349">
              <w:rPr>
                <w:noProof/>
                <w:lang w:val="ru-RU" w:eastAsia="ru-RU"/>
              </w:rPr>
              <w:tab/>
            </w:r>
            <w:r w:rsidR="00DC4349" w:rsidRPr="005471BE">
              <w:rPr>
                <w:rStyle w:val="aa"/>
                <w:noProof/>
                <w:lang w:val="ru-RU"/>
              </w:rPr>
              <w:t>Процедуры работы в системе</w:t>
            </w:r>
            <w:r w:rsidR="00DC4349">
              <w:rPr>
                <w:noProof/>
                <w:webHidden/>
              </w:rPr>
              <w:tab/>
            </w:r>
            <w:r w:rsidR="00DC4349">
              <w:rPr>
                <w:noProof/>
                <w:webHidden/>
              </w:rPr>
              <w:fldChar w:fldCharType="begin"/>
            </w:r>
            <w:r w:rsidR="00DC4349">
              <w:rPr>
                <w:noProof/>
                <w:webHidden/>
              </w:rPr>
              <w:instrText xml:space="preserve"> PAGEREF _Toc453763804 \h </w:instrText>
            </w:r>
            <w:r w:rsidR="00DC4349">
              <w:rPr>
                <w:noProof/>
                <w:webHidden/>
              </w:rPr>
            </w:r>
            <w:r w:rsidR="00DC4349">
              <w:rPr>
                <w:noProof/>
                <w:webHidden/>
              </w:rPr>
              <w:fldChar w:fldCharType="separate"/>
            </w:r>
            <w:r w:rsidR="00DC4349">
              <w:rPr>
                <w:noProof/>
                <w:webHidden/>
              </w:rPr>
              <w:t>7</w:t>
            </w:r>
            <w:r w:rsidR="00DC4349">
              <w:rPr>
                <w:noProof/>
                <w:webHidden/>
              </w:rPr>
              <w:fldChar w:fldCharType="end"/>
            </w:r>
          </w:hyperlink>
        </w:p>
        <w:p w14:paraId="0F8B3F21" w14:textId="77777777" w:rsidR="00DC4349" w:rsidRDefault="00717704">
          <w:pPr>
            <w:pStyle w:val="31"/>
            <w:tabs>
              <w:tab w:val="left" w:pos="1100"/>
              <w:tab w:val="right" w:leader="dot" w:pos="10457"/>
            </w:tabs>
            <w:rPr>
              <w:noProof/>
              <w:lang w:val="ru-RU" w:eastAsia="ru-RU"/>
            </w:rPr>
          </w:pPr>
          <w:hyperlink w:anchor="_Toc453763805" w:history="1">
            <w:r w:rsidR="00DC4349" w:rsidRPr="005471BE">
              <w:rPr>
                <w:rStyle w:val="aa"/>
                <w:noProof/>
                <w:lang w:val="ru-RU"/>
              </w:rPr>
              <w:t>3.2.8</w:t>
            </w:r>
            <w:r w:rsidR="00DC4349">
              <w:rPr>
                <w:noProof/>
                <w:lang w:val="ru-RU" w:eastAsia="ru-RU"/>
              </w:rPr>
              <w:tab/>
            </w:r>
            <w:r w:rsidR="00DC4349" w:rsidRPr="005471BE">
              <w:rPr>
                <w:rStyle w:val="aa"/>
                <w:noProof/>
                <w:lang w:val="ru-RU"/>
              </w:rPr>
              <w:t>Проводки ГК</w:t>
            </w:r>
            <w:r w:rsidR="00DC4349">
              <w:rPr>
                <w:noProof/>
                <w:webHidden/>
              </w:rPr>
              <w:tab/>
            </w:r>
            <w:r w:rsidR="00DC4349">
              <w:rPr>
                <w:noProof/>
                <w:webHidden/>
              </w:rPr>
              <w:fldChar w:fldCharType="begin"/>
            </w:r>
            <w:r w:rsidR="00DC4349">
              <w:rPr>
                <w:noProof/>
                <w:webHidden/>
              </w:rPr>
              <w:instrText xml:space="preserve"> PAGEREF _Toc453763805 \h </w:instrText>
            </w:r>
            <w:r w:rsidR="00DC4349">
              <w:rPr>
                <w:noProof/>
                <w:webHidden/>
              </w:rPr>
            </w:r>
            <w:r w:rsidR="00DC4349">
              <w:rPr>
                <w:noProof/>
                <w:webHidden/>
              </w:rPr>
              <w:fldChar w:fldCharType="separate"/>
            </w:r>
            <w:r w:rsidR="00DC4349">
              <w:rPr>
                <w:noProof/>
                <w:webHidden/>
              </w:rPr>
              <w:t>7</w:t>
            </w:r>
            <w:r w:rsidR="00DC4349">
              <w:rPr>
                <w:noProof/>
                <w:webHidden/>
              </w:rPr>
              <w:fldChar w:fldCharType="end"/>
            </w:r>
          </w:hyperlink>
        </w:p>
        <w:p w14:paraId="6C017D4C" w14:textId="77777777" w:rsidR="00DC4349" w:rsidRDefault="00717704">
          <w:pPr>
            <w:pStyle w:val="31"/>
            <w:tabs>
              <w:tab w:val="left" w:pos="1100"/>
              <w:tab w:val="right" w:leader="dot" w:pos="10457"/>
            </w:tabs>
            <w:rPr>
              <w:noProof/>
              <w:lang w:val="ru-RU" w:eastAsia="ru-RU"/>
            </w:rPr>
          </w:pPr>
          <w:hyperlink w:anchor="_Toc453763806" w:history="1">
            <w:r w:rsidR="00DC4349" w:rsidRPr="005471BE">
              <w:rPr>
                <w:rStyle w:val="aa"/>
                <w:noProof/>
                <w:lang w:val="ru-RU"/>
              </w:rPr>
              <w:t>3.2.9</w:t>
            </w:r>
            <w:r w:rsidR="00DC4349">
              <w:rPr>
                <w:noProof/>
                <w:lang w:val="ru-RU" w:eastAsia="ru-RU"/>
              </w:rPr>
              <w:tab/>
            </w:r>
            <w:r w:rsidR="00DC4349" w:rsidRPr="005471BE">
              <w:rPr>
                <w:rStyle w:val="aa"/>
                <w:noProof/>
                <w:lang w:val="ru-RU"/>
              </w:rPr>
              <w:t>Вход (Документы, отчеты)</w:t>
            </w:r>
            <w:r w:rsidR="00DC4349">
              <w:rPr>
                <w:noProof/>
                <w:webHidden/>
              </w:rPr>
              <w:tab/>
            </w:r>
            <w:r w:rsidR="00DC4349">
              <w:rPr>
                <w:noProof/>
                <w:webHidden/>
              </w:rPr>
              <w:fldChar w:fldCharType="begin"/>
            </w:r>
            <w:r w:rsidR="00DC4349">
              <w:rPr>
                <w:noProof/>
                <w:webHidden/>
              </w:rPr>
              <w:instrText xml:space="preserve"> PAGEREF _Toc453763806 \h </w:instrText>
            </w:r>
            <w:r w:rsidR="00DC4349">
              <w:rPr>
                <w:noProof/>
                <w:webHidden/>
              </w:rPr>
            </w:r>
            <w:r w:rsidR="00DC4349">
              <w:rPr>
                <w:noProof/>
                <w:webHidden/>
              </w:rPr>
              <w:fldChar w:fldCharType="separate"/>
            </w:r>
            <w:r w:rsidR="00DC4349">
              <w:rPr>
                <w:noProof/>
                <w:webHidden/>
              </w:rPr>
              <w:t>7</w:t>
            </w:r>
            <w:r w:rsidR="00DC4349">
              <w:rPr>
                <w:noProof/>
                <w:webHidden/>
              </w:rPr>
              <w:fldChar w:fldCharType="end"/>
            </w:r>
          </w:hyperlink>
        </w:p>
        <w:p w14:paraId="1030C22D" w14:textId="77777777" w:rsidR="00DC4349" w:rsidRDefault="00717704">
          <w:pPr>
            <w:pStyle w:val="31"/>
            <w:tabs>
              <w:tab w:val="left" w:pos="1320"/>
              <w:tab w:val="right" w:leader="dot" w:pos="10457"/>
            </w:tabs>
            <w:rPr>
              <w:noProof/>
              <w:lang w:val="ru-RU" w:eastAsia="ru-RU"/>
            </w:rPr>
          </w:pPr>
          <w:hyperlink w:anchor="_Toc453763807" w:history="1">
            <w:r w:rsidR="00DC4349" w:rsidRPr="005471BE">
              <w:rPr>
                <w:rStyle w:val="aa"/>
                <w:noProof/>
                <w:lang w:val="ru-RU"/>
              </w:rPr>
              <w:t>3.2.10</w:t>
            </w:r>
            <w:r w:rsidR="00DC4349">
              <w:rPr>
                <w:noProof/>
                <w:lang w:val="ru-RU" w:eastAsia="ru-RU"/>
              </w:rPr>
              <w:tab/>
            </w:r>
            <w:r w:rsidR="00DC4349" w:rsidRPr="005471BE">
              <w:rPr>
                <w:rStyle w:val="aa"/>
                <w:noProof/>
                <w:lang w:val="ru-RU"/>
              </w:rPr>
              <w:t>Вход из информационных систем (интеграция)</w:t>
            </w:r>
            <w:r w:rsidR="00DC4349">
              <w:rPr>
                <w:noProof/>
                <w:webHidden/>
              </w:rPr>
              <w:tab/>
            </w:r>
            <w:r w:rsidR="00DC4349">
              <w:rPr>
                <w:noProof/>
                <w:webHidden/>
              </w:rPr>
              <w:fldChar w:fldCharType="begin"/>
            </w:r>
            <w:r w:rsidR="00DC4349">
              <w:rPr>
                <w:noProof/>
                <w:webHidden/>
              </w:rPr>
              <w:instrText xml:space="preserve"> PAGEREF _Toc453763807 \h </w:instrText>
            </w:r>
            <w:r w:rsidR="00DC4349">
              <w:rPr>
                <w:noProof/>
                <w:webHidden/>
              </w:rPr>
            </w:r>
            <w:r w:rsidR="00DC4349">
              <w:rPr>
                <w:noProof/>
                <w:webHidden/>
              </w:rPr>
              <w:fldChar w:fldCharType="separate"/>
            </w:r>
            <w:r w:rsidR="00DC4349">
              <w:rPr>
                <w:noProof/>
                <w:webHidden/>
              </w:rPr>
              <w:t>7</w:t>
            </w:r>
            <w:r w:rsidR="00DC4349">
              <w:rPr>
                <w:noProof/>
                <w:webHidden/>
              </w:rPr>
              <w:fldChar w:fldCharType="end"/>
            </w:r>
          </w:hyperlink>
        </w:p>
        <w:p w14:paraId="3995EBAD" w14:textId="77777777" w:rsidR="00DC4349" w:rsidRDefault="00717704">
          <w:pPr>
            <w:pStyle w:val="31"/>
            <w:tabs>
              <w:tab w:val="left" w:pos="1320"/>
              <w:tab w:val="right" w:leader="dot" w:pos="10457"/>
            </w:tabs>
            <w:rPr>
              <w:noProof/>
              <w:lang w:val="ru-RU" w:eastAsia="ru-RU"/>
            </w:rPr>
          </w:pPr>
          <w:hyperlink w:anchor="_Toc453763808" w:history="1">
            <w:r w:rsidR="00DC4349" w:rsidRPr="005471BE">
              <w:rPr>
                <w:rStyle w:val="aa"/>
                <w:noProof/>
              </w:rPr>
              <w:t>3.2.11</w:t>
            </w:r>
            <w:r w:rsidR="00DC4349">
              <w:rPr>
                <w:noProof/>
                <w:lang w:val="ru-RU" w:eastAsia="ru-RU"/>
              </w:rPr>
              <w:tab/>
            </w:r>
            <w:r w:rsidR="00DC4349" w:rsidRPr="005471BE">
              <w:rPr>
                <w:rStyle w:val="aa"/>
                <w:noProof/>
              </w:rPr>
              <w:t>Выход (результат)</w:t>
            </w:r>
            <w:r w:rsidR="00DC4349">
              <w:rPr>
                <w:noProof/>
                <w:webHidden/>
              </w:rPr>
              <w:tab/>
            </w:r>
            <w:r w:rsidR="00DC4349">
              <w:rPr>
                <w:noProof/>
                <w:webHidden/>
              </w:rPr>
              <w:fldChar w:fldCharType="begin"/>
            </w:r>
            <w:r w:rsidR="00DC4349">
              <w:rPr>
                <w:noProof/>
                <w:webHidden/>
              </w:rPr>
              <w:instrText xml:space="preserve"> PAGEREF _Toc453763808 \h </w:instrText>
            </w:r>
            <w:r w:rsidR="00DC4349">
              <w:rPr>
                <w:noProof/>
                <w:webHidden/>
              </w:rPr>
            </w:r>
            <w:r w:rsidR="00DC4349">
              <w:rPr>
                <w:noProof/>
                <w:webHidden/>
              </w:rPr>
              <w:fldChar w:fldCharType="separate"/>
            </w:r>
            <w:r w:rsidR="00DC4349">
              <w:rPr>
                <w:noProof/>
                <w:webHidden/>
              </w:rPr>
              <w:t>8</w:t>
            </w:r>
            <w:r w:rsidR="00DC4349">
              <w:rPr>
                <w:noProof/>
                <w:webHidden/>
              </w:rPr>
              <w:fldChar w:fldCharType="end"/>
            </w:r>
          </w:hyperlink>
        </w:p>
        <w:p w14:paraId="477F0F95" w14:textId="77777777" w:rsidR="00DC4349" w:rsidRDefault="00717704">
          <w:pPr>
            <w:pStyle w:val="31"/>
            <w:tabs>
              <w:tab w:val="left" w:pos="1320"/>
              <w:tab w:val="right" w:leader="dot" w:pos="10457"/>
            </w:tabs>
            <w:rPr>
              <w:noProof/>
              <w:lang w:val="ru-RU" w:eastAsia="ru-RU"/>
            </w:rPr>
          </w:pPr>
          <w:hyperlink w:anchor="_Toc453763809" w:history="1">
            <w:r w:rsidR="00DC4349" w:rsidRPr="005471BE">
              <w:rPr>
                <w:rStyle w:val="aa"/>
                <w:noProof/>
                <w:lang w:val="ru-RU"/>
              </w:rPr>
              <w:t>3.2.12</w:t>
            </w:r>
            <w:r w:rsidR="00DC4349">
              <w:rPr>
                <w:noProof/>
                <w:lang w:val="ru-RU" w:eastAsia="ru-RU"/>
              </w:rPr>
              <w:tab/>
            </w:r>
            <w:r w:rsidR="00DC4349" w:rsidRPr="005471BE">
              <w:rPr>
                <w:rStyle w:val="aa"/>
                <w:noProof/>
                <w:lang w:val="ru-RU"/>
              </w:rPr>
              <w:t>Выход в информационные системы (интеграция)</w:t>
            </w:r>
            <w:r w:rsidR="00DC4349">
              <w:rPr>
                <w:noProof/>
                <w:webHidden/>
              </w:rPr>
              <w:tab/>
            </w:r>
            <w:r w:rsidR="00DC4349">
              <w:rPr>
                <w:noProof/>
                <w:webHidden/>
              </w:rPr>
              <w:fldChar w:fldCharType="begin"/>
            </w:r>
            <w:r w:rsidR="00DC4349">
              <w:rPr>
                <w:noProof/>
                <w:webHidden/>
              </w:rPr>
              <w:instrText xml:space="preserve"> PAGEREF _Toc453763809 \h </w:instrText>
            </w:r>
            <w:r w:rsidR="00DC4349">
              <w:rPr>
                <w:noProof/>
                <w:webHidden/>
              </w:rPr>
            </w:r>
            <w:r w:rsidR="00DC4349">
              <w:rPr>
                <w:noProof/>
                <w:webHidden/>
              </w:rPr>
              <w:fldChar w:fldCharType="separate"/>
            </w:r>
            <w:r w:rsidR="00DC4349">
              <w:rPr>
                <w:noProof/>
                <w:webHidden/>
              </w:rPr>
              <w:t>8</w:t>
            </w:r>
            <w:r w:rsidR="00DC4349">
              <w:rPr>
                <w:noProof/>
                <w:webHidden/>
              </w:rPr>
              <w:fldChar w:fldCharType="end"/>
            </w:r>
          </w:hyperlink>
        </w:p>
        <w:p w14:paraId="7085A8C2" w14:textId="77777777" w:rsidR="00DC4349" w:rsidRDefault="00717704">
          <w:pPr>
            <w:pStyle w:val="31"/>
            <w:tabs>
              <w:tab w:val="left" w:pos="1320"/>
              <w:tab w:val="right" w:leader="dot" w:pos="10457"/>
            </w:tabs>
            <w:rPr>
              <w:noProof/>
              <w:lang w:val="ru-RU" w:eastAsia="ru-RU"/>
            </w:rPr>
          </w:pPr>
          <w:hyperlink w:anchor="_Toc453763810" w:history="1">
            <w:r w:rsidR="00DC4349" w:rsidRPr="005471BE">
              <w:rPr>
                <w:rStyle w:val="aa"/>
                <w:noProof/>
                <w:lang w:val="ru-RU"/>
              </w:rPr>
              <w:t>3.2.13</w:t>
            </w:r>
            <w:r w:rsidR="00DC4349">
              <w:rPr>
                <w:noProof/>
                <w:lang w:val="ru-RU" w:eastAsia="ru-RU"/>
              </w:rPr>
              <w:tab/>
            </w:r>
            <w:r w:rsidR="00DC4349" w:rsidRPr="005471BE">
              <w:rPr>
                <w:rStyle w:val="aa"/>
                <w:noProof/>
                <w:lang w:val="ru-RU"/>
              </w:rPr>
              <w:t>Человеческие ресурсы (Задействованные должности/роли/структурные подразделения) с указанием разграничений правд доступа (ролей безопасности в системе)</w:t>
            </w:r>
            <w:r w:rsidR="00DC4349">
              <w:rPr>
                <w:noProof/>
                <w:webHidden/>
              </w:rPr>
              <w:tab/>
            </w:r>
            <w:r w:rsidR="00DC4349">
              <w:rPr>
                <w:noProof/>
                <w:webHidden/>
              </w:rPr>
              <w:fldChar w:fldCharType="begin"/>
            </w:r>
            <w:r w:rsidR="00DC4349">
              <w:rPr>
                <w:noProof/>
                <w:webHidden/>
              </w:rPr>
              <w:instrText xml:space="preserve"> PAGEREF _Toc453763810 \h </w:instrText>
            </w:r>
            <w:r w:rsidR="00DC4349">
              <w:rPr>
                <w:noProof/>
                <w:webHidden/>
              </w:rPr>
            </w:r>
            <w:r w:rsidR="00DC4349">
              <w:rPr>
                <w:noProof/>
                <w:webHidden/>
              </w:rPr>
              <w:fldChar w:fldCharType="separate"/>
            </w:r>
            <w:r w:rsidR="00DC4349">
              <w:rPr>
                <w:noProof/>
                <w:webHidden/>
              </w:rPr>
              <w:t>8</w:t>
            </w:r>
            <w:r w:rsidR="00DC4349">
              <w:rPr>
                <w:noProof/>
                <w:webHidden/>
              </w:rPr>
              <w:fldChar w:fldCharType="end"/>
            </w:r>
          </w:hyperlink>
        </w:p>
        <w:p w14:paraId="52A80E51" w14:textId="77777777" w:rsidR="00DC4349" w:rsidRDefault="00717704">
          <w:pPr>
            <w:pStyle w:val="31"/>
            <w:tabs>
              <w:tab w:val="left" w:pos="1320"/>
              <w:tab w:val="right" w:leader="dot" w:pos="10457"/>
            </w:tabs>
            <w:rPr>
              <w:noProof/>
              <w:lang w:val="ru-RU" w:eastAsia="ru-RU"/>
            </w:rPr>
          </w:pPr>
          <w:hyperlink w:anchor="_Toc453763811" w:history="1">
            <w:r w:rsidR="00DC4349" w:rsidRPr="005471BE">
              <w:rPr>
                <w:rStyle w:val="aa"/>
                <w:noProof/>
                <w:lang w:val="ru-RU"/>
              </w:rPr>
              <w:t>3.2.14</w:t>
            </w:r>
            <w:r w:rsidR="00DC4349">
              <w:rPr>
                <w:noProof/>
                <w:lang w:val="ru-RU" w:eastAsia="ru-RU"/>
              </w:rPr>
              <w:tab/>
            </w:r>
            <w:r w:rsidR="00DC4349" w:rsidRPr="005471BE">
              <w:rPr>
                <w:rStyle w:val="aa"/>
                <w:noProof/>
                <w:lang w:val="ru-RU"/>
              </w:rPr>
              <w:t>Список отчетов и унифицированных печатных форм</w:t>
            </w:r>
            <w:r w:rsidR="00DC4349">
              <w:rPr>
                <w:noProof/>
                <w:webHidden/>
              </w:rPr>
              <w:tab/>
            </w:r>
            <w:r w:rsidR="00DC4349">
              <w:rPr>
                <w:noProof/>
                <w:webHidden/>
              </w:rPr>
              <w:fldChar w:fldCharType="begin"/>
            </w:r>
            <w:r w:rsidR="00DC4349">
              <w:rPr>
                <w:noProof/>
                <w:webHidden/>
              </w:rPr>
              <w:instrText xml:space="preserve"> PAGEREF _Toc453763811 \h </w:instrText>
            </w:r>
            <w:r w:rsidR="00DC4349">
              <w:rPr>
                <w:noProof/>
                <w:webHidden/>
              </w:rPr>
            </w:r>
            <w:r w:rsidR="00DC4349">
              <w:rPr>
                <w:noProof/>
                <w:webHidden/>
              </w:rPr>
              <w:fldChar w:fldCharType="separate"/>
            </w:r>
            <w:r w:rsidR="00DC4349">
              <w:rPr>
                <w:noProof/>
                <w:webHidden/>
              </w:rPr>
              <w:t>8</w:t>
            </w:r>
            <w:r w:rsidR="00DC4349">
              <w:rPr>
                <w:noProof/>
                <w:webHidden/>
              </w:rPr>
              <w:fldChar w:fldCharType="end"/>
            </w:r>
          </w:hyperlink>
        </w:p>
        <w:p w14:paraId="143A0C60" w14:textId="77777777" w:rsidR="00DC4349" w:rsidRDefault="00717704">
          <w:pPr>
            <w:pStyle w:val="31"/>
            <w:tabs>
              <w:tab w:val="left" w:pos="1320"/>
              <w:tab w:val="right" w:leader="dot" w:pos="10457"/>
            </w:tabs>
            <w:rPr>
              <w:noProof/>
              <w:lang w:val="ru-RU" w:eastAsia="ru-RU"/>
            </w:rPr>
          </w:pPr>
          <w:hyperlink w:anchor="_Toc453763812" w:history="1">
            <w:r w:rsidR="00DC4349" w:rsidRPr="005471BE">
              <w:rPr>
                <w:rStyle w:val="aa"/>
                <w:noProof/>
                <w:lang w:val="ru-RU"/>
              </w:rPr>
              <w:t>3.2.15</w:t>
            </w:r>
            <w:r w:rsidR="00DC4349">
              <w:rPr>
                <w:noProof/>
                <w:lang w:val="ru-RU" w:eastAsia="ru-RU"/>
              </w:rPr>
              <w:tab/>
            </w:r>
            <w:r w:rsidR="00DC4349" w:rsidRPr="005471BE">
              <w:rPr>
                <w:rStyle w:val="aa"/>
                <w:noProof/>
              </w:rPr>
              <w:t>KPI</w:t>
            </w:r>
            <w:r w:rsidR="00DC4349" w:rsidRPr="005471BE">
              <w:rPr>
                <w:rStyle w:val="aa"/>
                <w:noProof/>
                <w:lang w:val="ru-RU"/>
              </w:rPr>
              <w:t xml:space="preserve"> по бизнес-процессу и </w:t>
            </w:r>
            <w:r w:rsidR="00DC4349" w:rsidRPr="005471BE">
              <w:rPr>
                <w:rStyle w:val="aa"/>
                <w:noProof/>
              </w:rPr>
              <w:t>KPI</w:t>
            </w:r>
            <w:r w:rsidR="00DC4349" w:rsidRPr="005471BE">
              <w:rPr>
                <w:rStyle w:val="aa"/>
                <w:noProof/>
                <w:lang w:val="ru-RU"/>
              </w:rPr>
              <w:t xml:space="preserve"> по сотрудникам, участвующим в бизнес-процессе</w:t>
            </w:r>
            <w:r w:rsidR="00DC4349">
              <w:rPr>
                <w:noProof/>
                <w:webHidden/>
              </w:rPr>
              <w:tab/>
            </w:r>
            <w:r w:rsidR="00DC4349">
              <w:rPr>
                <w:noProof/>
                <w:webHidden/>
              </w:rPr>
              <w:fldChar w:fldCharType="begin"/>
            </w:r>
            <w:r w:rsidR="00DC4349">
              <w:rPr>
                <w:noProof/>
                <w:webHidden/>
              </w:rPr>
              <w:instrText xml:space="preserve"> PAGEREF _Toc453763812 \h </w:instrText>
            </w:r>
            <w:r w:rsidR="00DC4349">
              <w:rPr>
                <w:noProof/>
                <w:webHidden/>
              </w:rPr>
            </w:r>
            <w:r w:rsidR="00DC4349">
              <w:rPr>
                <w:noProof/>
                <w:webHidden/>
              </w:rPr>
              <w:fldChar w:fldCharType="separate"/>
            </w:r>
            <w:r w:rsidR="00DC4349">
              <w:rPr>
                <w:noProof/>
                <w:webHidden/>
              </w:rPr>
              <w:t>8</w:t>
            </w:r>
            <w:r w:rsidR="00DC4349">
              <w:rPr>
                <w:noProof/>
                <w:webHidden/>
              </w:rPr>
              <w:fldChar w:fldCharType="end"/>
            </w:r>
          </w:hyperlink>
        </w:p>
        <w:p w14:paraId="11F97547" w14:textId="77777777" w:rsidR="00DC4349" w:rsidRDefault="00717704">
          <w:pPr>
            <w:pStyle w:val="31"/>
            <w:tabs>
              <w:tab w:val="left" w:pos="1320"/>
              <w:tab w:val="right" w:leader="dot" w:pos="10457"/>
            </w:tabs>
            <w:rPr>
              <w:noProof/>
              <w:lang w:val="ru-RU" w:eastAsia="ru-RU"/>
            </w:rPr>
          </w:pPr>
          <w:hyperlink w:anchor="_Toc453763813" w:history="1">
            <w:r w:rsidR="00DC4349" w:rsidRPr="005471BE">
              <w:rPr>
                <w:rStyle w:val="aa"/>
                <w:noProof/>
                <w:lang w:val="ru-RU"/>
              </w:rPr>
              <w:t>3.2.16</w:t>
            </w:r>
            <w:r w:rsidR="00DC4349">
              <w:rPr>
                <w:noProof/>
                <w:lang w:val="ru-RU" w:eastAsia="ru-RU"/>
              </w:rPr>
              <w:tab/>
            </w:r>
            <w:r w:rsidR="00DC4349" w:rsidRPr="005471BE">
              <w:rPr>
                <w:rStyle w:val="aa"/>
                <w:noProof/>
                <w:lang w:val="ru-RU"/>
              </w:rPr>
              <w:t>Контроль, оповещения и другие виды информирования</w:t>
            </w:r>
            <w:r w:rsidR="00DC4349">
              <w:rPr>
                <w:noProof/>
                <w:webHidden/>
              </w:rPr>
              <w:tab/>
            </w:r>
            <w:r w:rsidR="00DC4349">
              <w:rPr>
                <w:noProof/>
                <w:webHidden/>
              </w:rPr>
              <w:fldChar w:fldCharType="begin"/>
            </w:r>
            <w:r w:rsidR="00DC4349">
              <w:rPr>
                <w:noProof/>
                <w:webHidden/>
              </w:rPr>
              <w:instrText xml:space="preserve"> PAGEREF _Toc453763813 \h </w:instrText>
            </w:r>
            <w:r w:rsidR="00DC4349">
              <w:rPr>
                <w:noProof/>
                <w:webHidden/>
              </w:rPr>
            </w:r>
            <w:r w:rsidR="00DC4349">
              <w:rPr>
                <w:noProof/>
                <w:webHidden/>
              </w:rPr>
              <w:fldChar w:fldCharType="separate"/>
            </w:r>
            <w:r w:rsidR="00DC4349">
              <w:rPr>
                <w:noProof/>
                <w:webHidden/>
              </w:rPr>
              <w:t>8</w:t>
            </w:r>
            <w:r w:rsidR="00DC4349">
              <w:rPr>
                <w:noProof/>
                <w:webHidden/>
              </w:rPr>
              <w:fldChar w:fldCharType="end"/>
            </w:r>
          </w:hyperlink>
        </w:p>
        <w:p w14:paraId="2A14D353" w14:textId="77777777" w:rsidR="00DC4349" w:rsidRDefault="00717704">
          <w:pPr>
            <w:pStyle w:val="31"/>
            <w:tabs>
              <w:tab w:val="left" w:pos="1320"/>
              <w:tab w:val="right" w:leader="dot" w:pos="10457"/>
            </w:tabs>
            <w:rPr>
              <w:noProof/>
              <w:lang w:val="ru-RU" w:eastAsia="ru-RU"/>
            </w:rPr>
          </w:pPr>
          <w:hyperlink w:anchor="_Toc453763814" w:history="1">
            <w:r w:rsidR="00DC4349" w:rsidRPr="005471BE">
              <w:rPr>
                <w:rStyle w:val="aa"/>
                <w:noProof/>
                <w:lang w:val="ru-RU"/>
              </w:rPr>
              <w:t>3.2.17</w:t>
            </w:r>
            <w:r w:rsidR="00DC4349">
              <w:rPr>
                <w:noProof/>
                <w:lang w:val="ru-RU" w:eastAsia="ru-RU"/>
              </w:rPr>
              <w:tab/>
            </w:r>
            <w:r w:rsidR="00DC4349" w:rsidRPr="005471BE">
              <w:rPr>
                <w:rStyle w:val="aa"/>
                <w:noProof/>
                <w:lang w:val="ru-RU"/>
              </w:rPr>
              <w:t>Необходимые настройки данного процесса в системе</w:t>
            </w:r>
            <w:r w:rsidR="00DC4349">
              <w:rPr>
                <w:noProof/>
                <w:webHidden/>
              </w:rPr>
              <w:tab/>
            </w:r>
            <w:r w:rsidR="00DC4349">
              <w:rPr>
                <w:noProof/>
                <w:webHidden/>
              </w:rPr>
              <w:fldChar w:fldCharType="begin"/>
            </w:r>
            <w:r w:rsidR="00DC4349">
              <w:rPr>
                <w:noProof/>
                <w:webHidden/>
              </w:rPr>
              <w:instrText xml:space="preserve"> PAGEREF _Toc453763814 \h </w:instrText>
            </w:r>
            <w:r w:rsidR="00DC4349">
              <w:rPr>
                <w:noProof/>
                <w:webHidden/>
              </w:rPr>
            </w:r>
            <w:r w:rsidR="00DC4349">
              <w:rPr>
                <w:noProof/>
                <w:webHidden/>
              </w:rPr>
              <w:fldChar w:fldCharType="separate"/>
            </w:r>
            <w:r w:rsidR="00DC4349">
              <w:rPr>
                <w:noProof/>
                <w:webHidden/>
              </w:rPr>
              <w:t>9</w:t>
            </w:r>
            <w:r w:rsidR="00DC4349">
              <w:rPr>
                <w:noProof/>
                <w:webHidden/>
              </w:rPr>
              <w:fldChar w:fldCharType="end"/>
            </w:r>
          </w:hyperlink>
        </w:p>
        <w:p w14:paraId="7BFBE945" w14:textId="77777777" w:rsidR="00DC4349" w:rsidRDefault="00717704">
          <w:pPr>
            <w:pStyle w:val="31"/>
            <w:tabs>
              <w:tab w:val="left" w:pos="1320"/>
              <w:tab w:val="right" w:leader="dot" w:pos="10457"/>
            </w:tabs>
            <w:rPr>
              <w:noProof/>
              <w:lang w:val="ru-RU" w:eastAsia="ru-RU"/>
            </w:rPr>
          </w:pPr>
          <w:hyperlink w:anchor="_Toc453763815" w:history="1">
            <w:r w:rsidR="00DC4349" w:rsidRPr="005471BE">
              <w:rPr>
                <w:rStyle w:val="aa"/>
                <w:noProof/>
                <w:lang w:val="ru-RU"/>
              </w:rPr>
              <w:t>3.2.18</w:t>
            </w:r>
            <w:r w:rsidR="00DC4349">
              <w:rPr>
                <w:noProof/>
                <w:lang w:val="ru-RU" w:eastAsia="ru-RU"/>
              </w:rPr>
              <w:tab/>
            </w:r>
            <w:r w:rsidR="00DC4349" w:rsidRPr="005471BE">
              <w:rPr>
                <w:rStyle w:val="aa"/>
                <w:noProof/>
                <w:lang w:val="ru-RU"/>
              </w:rPr>
              <w:t>Список требуемых модификаций в решении для данного процесса</w:t>
            </w:r>
            <w:r w:rsidR="00DC4349">
              <w:rPr>
                <w:noProof/>
                <w:webHidden/>
              </w:rPr>
              <w:tab/>
            </w:r>
            <w:r w:rsidR="00DC4349">
              <w:rPr>
                <w:noProof/>
                <w:webHidden/>
              </w:rPr>
              <w:fldChar w:fldCharType="begin"/>
            </w:r>
            <w:r w:rsidR="00DC4349">
              <w:rPr>
                <w:noProof/>
                <w:webHidden/>
              </w:rPr>
              <w:instrText xml:space="preserve"> PAGEREF _Toc453763815 \h </w:instrText>
            </w:r>
            <w:r w:rsidR="00DC4349">
              <w:rPr>
                <w:noProof/>
                <w:webHidden/>
              </w:rPr>
            </w:r>
            <w:r w:rsidR="00DC4349">
              <w:rPr>
                <w:noProof/>
                <w:webHidden/>
              </w:rPr>
              <w:fldChar w:fldCharType="separate"/>
            </w:r>
            <w:r w:rsidR="00DC4349">
              <w:rPr>
                <w:noProof/>
                <w:webHidden/>
              </w:rPr>
              <w:t>9</w:t>
            </w:r>
            <w:r w:rsidR="00DC4349">
              <w:rPr>
                <w:noProof/>
                <w:webHidden/>
              </w:rPr>
              <w:fldChar w:fldCharType="end"/>
            </w:r>
          </w:hyperlink>
        </w:p>
        <w:p w14:paraId="0A30FF45" w14:textId="77777777" w:rsidR="00DC4349" w:rsidRDefault="00717704">
          <w:pPr>
            <w:pStyle w:val="31"/>
            <w:tabs>
              <w:tab w:val="left" w:pos="1320"/>
              <w:tab w:val="right" w:leader="dot" w:pos="10457"/>
            </w:tabs>
            <w:rPr>
              <w:noProof/>
              <w:lang w:val="ru-RU" w:eastAsia="ru-RU"/>
            </w:rPr>
          </w:pPr>
          <w:hyperlink w:anchor="_Toc453763816" w:history="1">
            <w:r w:rsidR="00DC4349" w:rsidRPr="005471BE">
              <w:rPr>
                <w:rStyle w:val="aa"/>
                <w:noProof/>
                <w:lang w:val="ru-RU"/>
              </w:rPr>
              <w:t>3.2.19</w:t>
            </w:r>
            <w:r w:rsidR="00DC4349">
              <w:rPr>
                <w:noProof/>
                <w:lang w:val="ru-RU" w:eastAsia="ru-RU"/>
              </w:rPr>
              <w:tab/>
            </w:r>
            <w:r w:rsidR="00DC4349" w:rsidRPr="005471BE">
              <w:rPr>
                <w:rStyle w:val="aa"/>
                <w:noProof/>
                <w:lang w:val="ru-RU"/>
              </w:rPr>
              <w:t>Список модификаций в прочих системах</w:t>
            </w:r>
            <w:r w:rsidR="00DC4349">
              <w:rPr>
                <w:noProof/>
                <w:webHidden/>
              </w:rPr>
              <w:tab/>
            </w:r>
            <w:r w:rsidR="00DC4349">
              <w:rPr>
                <w:noProof/>
                <w:webHidden/>
              </w:rPr>
              <w:fldChar w:fldCharType="begin"/>
            </w:r>
            <w:r w:rsidR="00DC4349">
              <w:rPr>
                <w:noProof/>
                <w:webHidden/>
              </w:rPr>
              <w:instrText xml:space="preserve"> PAGEREF _Toc453763816 \h </w:instrText>
            </w:r>
            <w:r w:rsidR="00DC4349">
              <w:rPr>
                <w:noProof/>
                <w:webHidden/>
              </w:rPr>
            </w:r>
            <w:r w:rsidR="00DC4349">
              <w:rPr>
                <w:noProof/>
                <w:webHidden/>
              </w:rPr>
              <w:fldChar w:fldCharType="separate"/>
            </w:r>
            <w:r w:rsidR="00DC4349">
              <w:rPr>
                <w:noProof/>
                <w:webHidden/>
              </w:rPr>
              <w:t>9</w:t>
            </w:r>
            <w:r w:rsidR="00DC4349">
              <w:rPr>
                <w:noProof/>
                <w:webHidden/>
              </w:rPr>
              <w:fldChar w:fldCharType="end"/>
            </w:r>
          </w:hyperlink>
        </w:p>
        <w:p w14:paraId="14BDAFA5" w14:textId="77777777" w:rsidR="00DC4349" w:rsidRDefault="00717704">
          <w:pPr>
            <w:pStyle w:val="11"/>
            <w:tabs>
              <w:tab w:val="left" w:pos="403"/>
              <w:tab w:val="right" w:leader="dot" w:pos="10457"/>
            </w:tabs>
            <w:rPr>
              <w:b w:val="0"/>
              <w:bCs w:val="0"/>
              <w:i w:val="0"/>
              <w:iCs w:val="0"/>
              <w:noProof/>
              <w:lang w:val="ru-RU" w:eastAsia="ru-RU"/>
            </w:rPr>
          </w:pPr>
          <w:hyperlink w:anchor="_Toc453763817" w:history="1">
            <w:r w:rsidR="00DC4349" w:rsidRPr="005471BE">
              <w:rPr>
                <w:rStyle w:val="aa"/>
                <w:noProof/>
                <w:lang w:val="ru-RU"/>
              </w:rPr>
              <w:t>4</w:t>
            </w:r>
            <w:r w:rsidR="00DC4349">
              <w:rPr>
                <w:b w:val="0"/>
                <w:bCs w:val="0"/>
                <w:i w:val="0"/>
                <w:iCs w:val="0"/>
                <w:noProof/>
                <w:lang w:val="ru-RU" w:eastAsia="ru-RU"/>
              </w:rPr>
              <w:tab/>
            </w:r>
            <w:r w:rsidR="00DC4349" w:rsidRPr="005471BE">
              <w:rPr>
                <w:rStyle w:val="aa"/>
                <w:noProof/>
                <w:lang w:val="ru-RU"/>
              </w:rPr>
              <w:t>Допущения и ограничения</w:t>
            </w:r>
            <w:r w:rsidR="00DC4349">
              <w:rPr>
                <w:noProof/>
                <w:webHidden/>
              </w:rPr>
              <w:tab/>
            </w:r>
            <w:r w:rsidR="00DC4349">
              <w:rPr>
                <w:noProof/>
                <w:webHidden/>
              </w:rPr>
              <w:fldChar w:fldCharType="begin"/>
            </w:r>
            <w:r w:rsidR="00DC4349">
              <w:rPr>
                <w:noProof/>
                <w:webHidden/>
              </w:rPr>
              <w:instrText xml:space="preserve"> PAGEREF _Toc453763817 \h </w:instrText>
            </w:r>
            <w:r w:rsidR="00DC4349">
              <w:rPr>
                <w:noProof/>
                <w:webHidden/>
              </w:rPr>
            </w:r>
            <w:r w:rsidR="00DC4349">
              <w:rPr>
                <w:noProof/>
                <w:webHidden/>
              </w:rPr>
              <w:fldChar w:fldCharType="separate"/>
            </w:r>
            <w:r w:rsidR="00DC4349">
              <w:rPr>
                <w:noProof/>
                <w:webHidden/>
              </w:rPr>
              <w:t>10</w:t>
            </w:r>
            <w:r w:rsidR="00DC4349">
              <w:rPr>
                <w:noProof/>
                <w:webHidden/>
              </w:rPr>
              <w:fldChar w:fldCharType="end"/>
            </w:r>
          </w:hyperlink>
        </w:p>
        <w:p w14:paraId="7C3F651C" w14:textId="1DE67CE7" w:rsidR="00DB1ACA" w:rsidRDefault="00DB1ACA">
          <w:r>
            <w:rPr>
              <w:b/>
              <w:bCs/>
            </w:rPr>
            <w:fldChar w:fldCharType="end"/>
          </w:r>
        </w:p>
      </w:sdtContent>
    </w:sdt>
    <w:p w14:paraId="409CF7AD" w14:textId="77777777" w:rsidR="00883937" w:rsidRPr="00DF6628" w:rsidRDefault="00883937" w:rsidP="00735ADA">
      <w:pPr>
        <w:pStyle w:val="Hidden"/>
        <w:rPr>
          <w:lang w:val="ru-RU"/>
        </w:rPr>
      </w:pPr>
      <w:bookmarkStart w:id="1" w:name="bmBodyStart"/>
      <w:bookmarkEnd w:id="1"/>
      <w:r w:rsidRPr="00DF6628">
        <w:rPr>
          <w:lang w:val="ru-RU"/>
        </w:rPr>
        <w:t>Указания по использованию шаблона</w:t>
      </w:r>
    </w:p>
    <w:p w14:paraId="60D671BA" w14:textId="77777777" w:rsidR="00883937" w:rsidRPr="00DF6628" w:rsidRDefault="00883937" w:rsidP="00735ADA">
      <w:pPr>
        <w:pStyle w:val="Hidden"/>
        <w:rPr>
          <w:lang w:val="ru-RU"/>
        </w:rPr>
      </w:pPr>
      <w:r w:rsidRPr="00DF6628">
        <w:rPr>
          <w:lang w:val="ru-RU"/>
        </w:rPr>
        <w:t xml:space="preserve">Описание. «Описание дизайна решения» — это стратегический документ, в котором подробно описывается, каким образом решение позволит обеспечить эффективность эксплуатации, финансовых операций и выполнения сценариев использования. В сценариях использования описываются все участники и операции в рамках бизнес-среды, требующей внедрения решения. Концептуальный проект описывает одно или несколько альтернативных решений. Это описание дизайна представляется в контексте пользователей решения (руководителей, менеджеров, сотрудников, заказчика, внешних партнеров и т. д.) и определяет, каким образом решение будет обеспечивать поддержку их деятельности.  </w:t>
      </w:r>
    </w:p>
    <w:p w14:paraId="1DD5CA28" w14:textId="77777777" w:rsidR="00883937" w:rsidRPr="00DF6628" w:rsidRDefault="00883937" w:rsidP="00735ADA">
      <w:pPr>
        <w:pStyle w:val="Hidden"/>
        <w:rPr>
          <w:lang w:val="ru-RU"/>
        </w:rPr>
      </w:pPr>
      <w:r w:rsidRPr="00DF6628">
        <w:rPr>
          <w:lang w:val="ru-RU"/>
        </w:rPr>
        <w:t>Описание дизайна решения должно быть кратким. В целевую аудиторию данного документа могут входить люди, не являющиеся членами команды внедрения и не имеющие глубоких технических знаний. Поэтому данный документ служит мощным средством коммуникаций.</w:t>
      </w:r>
    </w:p>
    <w:p w14:paraId="2DB9355A" w14:textId="77777777" w:rsidR="00883937" w:rsidRPr="00DF6628" w:rsidRDefault="00883937" w:rsidP="00735ADA">
      <w:pPr>
        <w:pStyle w:val="Hidden"/>
        <w:rPr>
          <w:lang w:val="ru-RU"/>
        </w:rPr>
      </w:pPr>
      <w:r w:rsidRPr="00DF6628">
        <w:rPr>
          <w:lang w:val="ru-RU"/>
        </w:rPr>
        <w:t>Обоснование. Четкое определение бизнес-стратегии и концептуального дизайна обеспечивает следующие преимущества: 1) анализу подвергается широкий круг сценариев использования, и разрабатывается общая, учитывающая потребности бизнеса модель поведения решения; 2) команда рассматривает несколько альтернативных вариантов, учитывая не только сценарии использования, но и все остальные бизнес-цели и ограничения, заданные в рамках проекта.</w:t>
      </w:r>
    </w:p>
    <w:p w14:paraId="354088D9" w14:textId="77777777" w:rsidR="00883937" w:rsidRPr="00DF6628" w:rsidRDefault="00883937" w:rsidP="00735ADA">
      <w:pPr>
        <w:pStyle w:val="Hidden"/>
        <w:rPr>
          <w:lang w:val="ru-RU"/>
        </w:rPr>
      </w:pPr>
      <w:r w:rsidRPr="00DF6628">
        <w:rPr>
          <w:lang w:val="ru-RU"/>
        </w:rPr>
        <w:t>Основная роль проектной команды. Руководители программы отвечают за подготовку описания дизайна решения. Системный архитектор несет основную ответственность за подготовку содержимого документа.</w:t>
      </w:r>
    </w:p>
    <w:p w14:paraId="07CECDCB" w14:textId="77777777" w:rsidR="00883937" w:rsidRPr="00DF6628" w:rsidRDefault="00883937" w:rsidP="00735ADA">
      <w:pPr>
        <w:pStyle w:val="Hidden"/>
        <w:rPr>
          <w:lang w:val="ru-RU"/>
        </w:rPr>
      </w:pPr>
      <w:r w:rsidRPr="00DF6628">
        <w:rPr>
          <w:lang w:val="ru-RU"/>
        </w:rPr>
        <w:t>Дополнительная роль проектной команды. Менеджер по взаимодействию с заказчиком и куратор проекта со стороны заказчика должны проверить и изучить дизайн решения, чтобы донести его содержание до внешних сторон и убедиться, что он соответствует исходным требованиям, сформулированным куратором проекта. Консультант по приложению должен проверить дизайн, чтобы убедиться в выполнении требований пользователей.  Технический консультант участвует в процессе разработки как на этапе создания содержимого, так и на этапе проверки дизайна на соответствие требованиям по эксплуатации, развертыванию, миграции, взаимодействию и поддержке.</w:t>
      </w:r>
    </w:p>
    <w:p w14:paraId="2250D189" w14:textId="77777777" w:rsidR="00883937" w:rsidRPr="00DF6628" w:rsidRDefault="00883937" w:rsidP="00735ADA">
      <w:pPr>
        <w:pStyle w:val="Hidden"/>
        <w:rPr>
          <w:lang w:val="ru-RU"/>
        </w:rPr>
      </w:pPr>
      <w:r w:rsidRPr="00DF6628">
        <w:rPr>
          <w:lang w:val="ru-RU"/>
        </w:rPr>
        <w:t>Представьте общий обзор содержания настоящего документа. Документ должен содержать критерии принятия и проверки дизайна.</w:t>
      </w:r>
    </w:p>
    <w:p w14:paraId="1183403A" w14:textId="77777777" w:rsidR="00883937" w:rsidRPr="00DF6628" w:rsidRDefault="00883937" w:rsidP="00735ADA">
      <w:pPr>
        <w:pStyle w:val="Hidden"/>
        <w:rPr>
          <w:lang w:val="ru-RU"/>
        </w:rPr>
      </w:pPr>
      <w:r w:rsidRPr="00DF6628">
        <w:rPr>
          <w:lang w:val="ru-RU"/>
        </w:rPr>
        <w:t>Обоснование. Некоторым участникам проекта необходимо знать только основные пункты документа, и данный обзор предоставляет им такую возможность. А для тех, кто собирается прочесть документ целиком, данный обзор позволяет ознакомиться с основными моментами перед углублением в детали.</w:t>
      </w:r>
    </w:p>
    <w:p w14:paraId="7343A12C" w14:textId="77777777" w:rsidR="00883937" w:rsidRPr="00DF6628" w:rsidRDefault="00883937" w:rsidP="00735ADA">
      <w:pPr>
        <w:rPr>
          <w:lang w:val="ru-RU"/>
        </w:rPr>
      </w:pPr>
    </w:p>
    <w:p w14:paraId="132FF5F0" w14:textId="52663EF9" w:rsidR="00DB1ACA" w:rsidRDefault="00DB1ACA" w:rsidP="00DB1ACA">
      <w:pPr>
        <w:pStyle w:val="1"/>
        <w:numPr>
          <w:ilvl w:val="0"/>
          <w:numId w:val="13"/>
        </w:numPr>
        <w:spacing w:after="240"/>
        <w:ind w:left="431" w:hanging="431"/>
        <w:rPr>
          <w:lang w:val="ru-RU"/>
        </w:rPr>
      </w:pPr>
      <w:bookmarkStart w:id="2" w:name="_Toc449642242"/>
      <w:bookmarkStart w:id="3" w:name="_Toc453763778"/>
      <w:bookmarkStart w:id="4" w:name="_Toc280378448"/>
      <w:r>
        <w:rPr>
          <w:lang w:val="ru-RU"/>
        </w:rPr>
        <w:lastRenderedPageBreak/>
        <w:t>Общие положения</w:t>
      </w:r>
      <w:bookmarkEnd w:id="2"/>
      <w:bookmarkEnd w:id="3"/>
    </w:p>
    <w:p w14:paraId="31FAA8AB" w14:textId="77777777" w:rsidR="00DB1ACA" w:rsidRDefault="00DB1ACA" w:rsidP="00DB1ACA">
      <w:pPr>
        <w:pStyle w:val="2"/>
        <w:numPr>
          <w:ilvl w:val="1"/>
          <w:numId w:val="13"/>
        </w:numPr>
        <w:rPr>
          <w:lang w:val="ru-RU"/>
        </w:rPr>
      </w:pPr>
      <w:bookmarkStart w:id="5" w:name="_Toc449642243"/>
      <w:bookmarkStart w:id="6" w:name="_Toc453763779"/>
      <w:r>
        <w:rPr>
          <w:lang w:val="ru-RU"/>
        </w:rPr>
        <w:t>Термины и определения</w:t>
      </w:r>
      <w:bookmarkEnd w:id="5"/>
      <w:bookmarkEnd w:id="6"/>
    </w:p>
    <w:p w14:paraId="78256F99" w14:textId="77777777" w:rsidR="00DB1ACA" w:rsidRPr="0086015E" w:rsidRDefault="00DB1ACA" w:rsidP="00DB1ACA">
      <w:pPr>
        <w:pStyle w:val="af1"/>
        <w:rPr>
          <w:lang w:val="ru-RU"/>
        </w:rPr>
      </w:pPr>
      <w:r w:rsidRPr="0086015E">
        <w:rPr>
          <w:lang w:val="ru-RU"/>
        </w:rPr>
        <w:t>(Раздел заполняется Руководителем проекта)</w:t>
      </w:r>
    </w:p>
    <w:tbl>
      <w:tblPr>
        <w:tblW w:w="4987" w:type="pct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37"/>
        <w:gridCol w:w="1889"/>
        <w:gridCol w:w="5670"/>
      </w:tblGrid>
      <w:tr w:rsidR="00DB1ACA" w:rsidRPr="00131E1C" w14:paraId="2E55AF06" w14:textId="77777777" w:rsidTr="00847983">
        <w:trPr>
          <w:trHeight w:val="284"/>
          <w:tblHeader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4F374BB9" w14:textId="77777777" w:rsidR="00DB1ACA" w:rsidRPr="00131E1C" w:rsidRDefault="00DB1ACA" w:rsidP="00847983">
            <w:pPr>
              <w:pStyle w:val="m3"/>
              <w:spacing w:before="0"/>
              <w:ind w:firstLine="0"/>
              <w:rPr>
                <w:sz w:val="24"/>
                <w:highlight w:val="yellow"/>
              </w:rPr>
            </w:pPr>
            <w:r w:rsidRPr="00131E1C">
              <w:rPr>
                <w:sz w:val="24"/>
              </w:rPr>
              <w:t>Термин</w:t>
            </w: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hideMark/>
          </w:tcPr>
          <w:p w14:paraId="1760DDE3" w14:textId="77777777" w:rsidR="00DB1ACA" w:rsidRPr="00131E1C" w:rsidRDefault="00DB1ACA" w:rsidP="00847983">
            <w:pPr>
              <w:pStyle w:val="m3"/>
              <w:spacing w:before="0"/>
              <w:ind w:firstLine="9"/>
              <w:rPr>
                <w:sz w:val="24"/>
              </w:rPr>
            </w:pPr>
            <w:r w:rsidRPr="00131E1C">
              <w:rPr>
                <w:sz w:val="24"/>
              </w:rPr>
              <w:t>Сокращение</w:t>
            </w: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hideMark/>
          </w:tcPr>
          <w:p w14:paraId="7A2D1398" w14:textId="77777777" w:rsidR="00DB1ACA" w:rsidRPr="00131E1C" w:rsidRDefault="00DB1ACA" w:rsidP="00847983">
            <w:pPr>
              <w:pStyle w:val="m3"/>
              <w:spacing w:before="0"/>
              <w:ind w:firstLine="9"/>
              <w:rPr>
                <w:sz w:val="24"/>
              </w:rPr>
            </w:pPr>
            <w:r w:rsidRPr="00131E1C">
              <w:rPr>
                <w:sz w:val="24"/>
              </w:rPr>
              <w:t>Определение</w:t>
            </w:r>
          </w:p>
        </w:tc>
      </w:tr>
      <w:tr w:rsidR="00DB1ACA" w:rsidRPr="00131E1C" w14:paraId="49483406" w14:textId="77777777" w:rsidTr="00847983">
        <w:trPr>
          <w:trHeight w:val="284"/>
          <w:tblHeader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</w:tcPr>
          <w:p w14:paraId="282835F3" w14:textId="77777777" w:rsidR="00DB1ACA" w:rsidRPr="00131E1C" w:rsidRDefault="00DB1ACA" w:rsidP="00847983">
            <w:pPr>
              <w:pStyle w:val="m3"/>
              <w:spacing w:before="0"/>
              <w:ind w:firstLine="0"/>
              <w:rPr>
                <w:sz w:val="24"/>
              </w:rPr>
            </w:pP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</w:tcPr>
          <w:p w14:paraId="29AA6AAB" w14:textId="77777777" w:rsidR="00DB1ACA" w:rsidRPr="00131E1C" w:rsidRDefault="00DB1ACA" w:rsidP="00847983">
            <w:pPr>
              <w:pStyle w:val="m3"/>
              <w:spacing w:before="0"/>
              <w:ind w:firstLine="9"/>
              <w:rPr>
                <w:sz w:val="24"/>
              </w:rPr>
            </w:pP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</w:tcPr>
          <w:p w14:paraId="09CAEF3A" w14:textId="77777777" w:rsidR="00DB1ACA" w:rsidRPr="00131E1C" w:rsidRDefault="00DB1ACA" w:rsidP="00847983">
            <w:pPr>
              <w:pStyle w:val="m3"/>
              <w:spacing w:before="0"/>
              <w:ind w:firstLine="9"/>
              <w:rPr>
                <w:sz w:val="24"/>
              </w:rPr>
            </w:pPr>
          </w:p>
        </w:tc>
      </w:tr>
      <w:tr w:rsidR="00DB1ACA" w:rsidRPr="00131E1C" w14:paraId="22A13165" w14:textId="77777777" w:rsidTr="00847983">
        <w:trPr>
          <w:trHeight w:val="284"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200AD9B" w14:textId="77777777" w:rsidR="00DB1ACA" w:rsidRPr="00131E1C" w:rsidRDefault="00DB1ACA" w:rsidP="00847983">
            <w:pPr>
              <w:pStyle w:val="m2"/>
              <w:spacing w:before="0"/>
              <w:ind w:firstLine="0"/>
              <w:rPr>
                <w:sz w:val="24"/>
              </w:rPr>
            </w:pP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F1114F0" w14:textId="77777777" w:rsidR="00DB1ACA" w:rsidRPr="00131E1C" w:rsidRDefault="00DB1ACA" w:rsidP="00847983">
            <w:pPr>
              <w:pStyle w:val="m2"/>
              <w:spacing w:before="0"/>
              <w:ind w:firstLine="0"/>
              <w:rPr>
                <w:sz w:val="24"/>
              </w:rPr>
            </w:pP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D5CF7F4" w14:textId="77777777" w:rsidR="00DB1ACA" w:rsidRPr="00131E1C" w:rsidRDefault="00DB1ACA" w:rsidP="00847983">
            <w:pPr>
              <w:pStyle w:val="m2"/>
              <w:spacing w:before="0"/>
              <w:ind w:firstLine="0"/>
              <w:rPr>
                <w:sz w:val="24"/>
              </w:rPr>
            </w:pPr>
          </w:p>
        </w:tc>
      </w:tr>
      <w:tr w:rsidR="00DB1ACA" w:rsidRPr="00131E1C" w14:paraId="5556C931" w14:textId="77777777" w:rsidTr="00847983">
        <w:trPr>
          <w:trHeight w:val="284"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CF0BCF2" w14:textId="77777777" w:rsidR="00DB1ACA" w:rsidRPr="00131E1C" w:rsidRDefault="00DB1ACA" w:rsidP="00847983">
            <w:pPr>
              <w:pStyle w:val="m2"/>
              <w:spacing w:before="0"/>
              <w:ind w:firstLine="0"/>
              <w:rPr>
                <w:sz w:val="24"/>
              </w:rPr>
            </w:pP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A8D4DCE" w14:textId="77777777" w:rsidR="00DB1ACA" w:rsidRPr="00131E1C" w:rsidRDefault="00DB1ACA" w:rsidP="00847983">
            <w:pPr>
              <w:pStyle w:val="m2"/>
              <w:spacing w:before="0"/>
              <w:ind w:firstLine="0"/>
              <w:rPr>
                <w:sz w:val="24"/>
              </w:rPr>
            </w:pP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9EEB305" w14:textId="77777777" w:rsidR="00DB1ACA" w:rsidRPr="00131E1C" w:rsidRDefault="00DB1ACA" w:rsidP="00847983">
            <w:pPr>
              <w:pStyle w:val="m2"/>
              <w:spacing w:before="0"/>
              <w:ind w:firstLine="0"/>
              <w:rPr>
                <w:sz w:val="24"/>
              </w:rPr>
            </w:pPr>
          </w:p>
        </w:tc>
      </w:tr>
      <w:tr w:rsidR="00DB1ACA" w:rsidRPr="00131E1C" w14:paraId="519DF24C" w14:textId="77777777" w:rsidTr="00847983">
        <w:trPr>
          <w:trHeight w:val="284"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D7138BC" w14:textId="77777777" w:rsidR="00DB1ACA" w:rsidRPr="00131E1C" w:rsidRDefault="00DB1ACA" w:rsidP="00847983">
            <w:pPr>
              <w:pStyle w:val="m2"/>
              <w:spacing w:before="0"/>
              <w:ind w:firstLine="0"/>
              <w:rPr>
                <w:sz w:val="24"/>
              </w:rPr>
            </w:pP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B9A7FA0" w14:textId="77777777" w:rsidR="00DB1ACA" w:rsidRPr="00131E1C" w:rsidRDefault="00DB1ACA" w:rsidP="00847983">
            <w:pPr>
              <w:pStyle w:val="m2"/>
              <w:spacing w:before="0"/>
              <w:ind w:firstLine="0"/>
              <w:rPr>
                <w:sz w:val="24"/>
              </w:rPr>
            </w:pP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11F1CBA" w14:textId="77777777" w:rsidR="00DB1ACA" w:rsidRPr="00131E1C" w:rsidRDefault="00DB1ACA" w:rsidP="00847983">
            <w:pPr>
              <w:pStyle w:val="m2"/>
              <w:spacing w:before="0"/>
              <w:ind w:firstLine="0"/>
              <w:rPr>
                <w:sz w:val="24"/>
              </w:rPr>
            </w:pPr>
          </w:p>
        </w:tc>
      </w:tr>
      <w:tr w:rsidR="00DB1ACA" w:rsidRPr="00131E1C" w14:paraId="7A86DC16" w14:textId="77777777" w:rsidTr="00847983">
        <w:trPr>
          <w:trHeight w:val="284"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36528A6" w14:textId="77777777" w:rsidR="00DB1ACA" w:rsidRPr="00131E1C" w:rsidRDefault="00DB1ACA" w:rsidP="00847983">
            <w:pPr>
              <w:pStyle w:val="m2"/>
              <w:spacing w:before="0"/>
              <w:ind w:firstLine="0"/>
              <w:rPr>
                <w:sz w:val="24"/>
              </w:rPr>
            </w:pP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AD53661" w14:textId="77777777" w:rsidR="00DB1ACA" w:rsidRPr="00131E1C" w:rsidRDefault="00DB1ACA" w:rsidP="00847983">
            <w:pPr>
              <w:pStyle w:val="m2"/>
              <w:spacing w:before="0"/>
              <w:ind w:firstLine="0"/>
              <w:rPr>
                <w:sz w:val="24"/>
              </w:rPr>
            </w:pP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0940B6A" w14:textId="77777777" w:rsidR="00DB1ACA" w:rsidRPr="00131E1C" w:rsidRDefault="00DB1ACA" w:rsidP="00847983">
            <w:pPr>
              <w:pStyle w:val="m2"/>
              <w:spacing w:before="0"/>
              <w:ind w:firstLine="0"/>
              <w:rPr>
                <w:sz w:val="24"/>
              </w:rPr>
            </w:pPr>
          </w:p>
        </w:tc>
      </w:tr>
      <w:tr w:rsidR="00DB1ACA" w:rsidRPr="00131E1C" w14:paraId="0C2A1F81" w14:textId="77777777" w:rsidTr="00847983">
        <w:trPr>
          <w:trHeight w:val="284"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2B63E7E" w14:textId="77777777" w:rsidR="00DB1ACA" w:rsidRPr="00131E1C" w:rsidRDefault="00DB1ACA" w:rsidP="00847983">
            <w:pPr>
              <w:pStyle w:val="m2"/>
              <w:spacing w:before="0"/>
              <w:ind w:firstLine="0"/>
              <w:rPr>
                <w:sz w:val="24"/>
              </w:rPr>
            </w:pP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4881D0C" w14:textId="77777777" w:rsidR="00DB1ACA" w:rsidRPr="00131E1C" w:rsidRDefault="00DB1ACA" w:rsidP="00847983">
            <w:pPr>
              <w:pStyle w:val="m2"/>
              <w:spacing w:before="0"/>
              <w:ind w:firstLine="0"/>
              <w:rPr>
                <w:sz w:val="24"/>
              </w:rPr>
            </w:pP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4CF34D2" w14:textId="77777777" w:rsidR="00DB1ACA" w:rsidRPr="00131E1C" w:rsidRDefault="00DB1ACA" w:rsidP="00847983">
            <w:pPr>
              <w:pStyle w:val="m2"/>
              <w:spacing w:before="0"/>
              <w:ind w:firstLine="0"/>
              <w:rPr>
                <w:sz w:val="24"/>
              </w:rPr>
            </w:pPr>
          </w:p>
        </w:tc>
      </w:tr>
    </w:tbl>
    <w:p w14:paraId="7D7D7ECD" w14:textId="77777777" w:rsidR="00DB1ACA" w:rsidRDefault="00DB1ACA" w:rsidP="00DB1ACA">
      <w:pPr>
        <w:pStyle w:val="2"/>
        <w:numPr>
          <w:ilvl w:val="1"/>
          <w:numId w:val="13"/>
        </w:numPr>
        <w:rPr>
          <w:lang w:val="ru-RU"/>
        </w:rPr>
      </w:pPr>
      <w:bookmarkStart w:id="7" w:name="_Toc449642244"/>
      <w:bookmarkStart w:id="8" w:name="_Toc453763780"/>
      <w:r>
        <w:rPr>
          <w:lang w:val="ru-RU"/>
        </w:rPr>
        <w:t>Цель документа</w:t>
      </w:r>
      <w:bookmarkEnd w:id="7"/>
      <w:bookmarkEnd w:id="8"/>
    </w:p>
    <w:p w14:paraId="2573B55B" w14:textId="746EEF69" w:rsidR="00DB1ACA" w:rsidRDefault="008A14C9" w:rsidP="00DB1ACA">
      <w:pPr>
        <w:rPr>
          <w:lang w:val="ru-RU"/>
        </w:rPr>
      </w:pPr>
      <w:r>
        <w:rPr>
          <w:lang w:val="ru-RU"/>
        </w:rPr>
        <w:t>Техническое задание</w:t>
      </w:r>
      <w:r w:rsidR="00DB1ACA" w:rsidRPr="00F2588E">
        <w:rPr>
          <w:lang w:val="ru-RU"/>
        </w:rPr>
        <w:t xml:space="preserve"> содержит необходимую и достаточ</w:t>
      </w:r>
      <w:r>
        <w:rPr>
          <w:lang w:val="ru-RU"/>
        </w:rPr>
        <w:t>ную информацию для инсталляции,</w:t>
      </w:r>
      <w:r w:rsidR="00DB1ACA" w:rsidRPr="00F2588E">
        <w:rPr>
          <w:lang w:val="ru-RU"/>
        </w:rPr>
        <w:t xml:space="preserve"> настройки программно-аппаратного комплекса, </w:t>
      </w:r>
      <w:r>
        <w:rPr>
          <w:lang w:val="ru-RU"/>
        </w:rPr>
        <w:t xml:space="preserve">необходимых модификациях решения и стороннего программного обеспечения, описание интеграции между модулями системы и сторонних систем, ведения необходимой </w:t>
      </w:r>
      <w:r w:rsidR="00DB1ACA" w:rsidRPr="00F2588E">
        <w:rPr>
          <w:lang w:val="ru-RU"/>
        </w:rPr>
        <w:t>нормативно-справочной информации.</w:t>
      </w:r>
    </w:p>
    <w:p w14:paraId="716DCEB0" w14:textId="4C3B30AF" w:rsidR="00DB1ACA" w:rsidRDefault="00DB1ACA" w:rsidP="00DB1ACA">
      <w:pPr>
        <w:pStyle w:val="2"/>
        <w:rPr>
          <w:lang w:val="ru-RU"/>
        </w:rPr>
      </w:pPr>
      <w:bookmarkStart w:id="9" w:name="_Toc453763781"/>
      <w:r>
        <w:rPr>
          <w:lang w:val="ru-RU"/>
        </w:rPr>
        <w:t>Цель проекта</w:t>
      </w:r>
      <w:bookmarkEnd w:id="9"/>
    </w:p>
    <w:p w14:paraId="35E9AFE0" w14:textId="340655A7" w:rsidR="00DB1ACA" w:rsidRDefault="00847983" w:rsidP="00DB1ACA">
      <w:pPr>
        <w:pStyle w:val="af1"/>
        <w:rPr>
          <w:lang w:val="ru-RU"/>
        </w:rPr>
      </w:pPr>
      <w:r>
        <w:rPr>
          <w:lang w:val="ru-RU"/>
        </w:rPr>
        <w:t>(</w:t>
      </w:r>
      <w:r w:rsidR="00DB1ACA">
        <w:rPr>
          <w:lang w:val="ru-RU"/>
        </w:rPr>
        <w:t xml:space="preserve">Заполняется </w:t>
      </w:r>
      <w:r>
        <w:rPr>
          <w:lang w:val="ru-RU"/>
        </w:rPr>
        <w:t xml:space="preserve">руководителем проекта </w:t>
      </w:r>
      <w:r w:rsidR="00DB1ACA">
        <w:rPr>
          <w:lang w:val="ru-RU"/>
        </w:rPr>
        <w:t>из карточки проекта</w:t>
      </w:r>
      <w:r>
        <w:rPr>
          <w:lang w:val="ru-RU"/>
        </w:rPr>
        <w:t>)</w:t>
      </w:r>
    </w:p>
    <w:p w14:paraId="160E9FB0" w14:textId="73CC5125" w:rsidR="00A437E5" w:rsidRDefault="00A437E5" w:rsidP="006D7245">
      <w:pPr>
        <w:pStyle w:val="2"/>
        <w:rPr>
          <w:lang w:val="ru-RU"/>
        </w:rPr>
      </w:pPr>
      <w:bookmarkStart w:id="10" w:name="_Toc453763782"/>
      <w:r>
        <w:rPr>
          <w:lang w:val="ru-RU"/>
        </w:rPr>
        <w:t>Объем проекта</w:t>
      </w:r>
      <w:bookmarkEnd w:id="10"/>
    </w:p>
    <w:p w14:paraId="731AB03C" w14:textId="1BB247CA" w:rsidR="00A437E5" w:rsidRDefault="00A437E5" w:rsidP="00A437E5">
      <w:pPr>
        <w:pStyle w:val="af1"/>
        <w:rPr>
          <w:lang w:val="ru-RU"/>
        </w:rPr>
      </w:pPr>
      <w:r>
        <w:rPr>
          <w:lang w:val="ru-RU"/>
        </w:rPr>
        <w:t>(Краткое описание</w:t>
      </w:r>
      <w:r w:rsidR="00183302">
        <w:rPr>
          <w:lang w:val="ru-RU"/>
        </w:rPr>
        <w:t xml:space="preserve"> объема проекта</w:t>
      </w:r>
      <w:r>
        <w:rPr>
          <w:lang w:val="ru-RU"/>
        </w:rPr>
        <w:t>)</w:t>
      </w:r>
    </w:p>
    <w:p w14:paraId="2402E0B0" w14:textId="00FC9DB5" w:rsidR="00A437E5" w:rsidRDefault="00A437E5" w:rsidP="00A437E5">
      <w:pPr>
        <w:pStyle w:val="2"/>
        <w:rPr>
          <w:lang w:val="ru-RU"/>
        </w:rPr>
      </w:pPr>
      <w:bookmarkStart w:id="11" w:name="_Toc453763783"/>
      <w:r>
        <w:rPr>
          <w:lang w:val="ru-RU"/>
        </w:rPr>
        <w:t>Что не входит в объем проекта</w:t>
      </w:r>
      <w:bookmarkEnd w:id="11"/>
    </w:p>
    <w:p w14:paraId="1D7279B6" w14:textId="21C9479C" w:rsidR="00A437E5" w:rsidRDefault="00A437E5" w:rsidP="00A437E5">
      <w:pPr>
        <w:pStyle w:val="af1"/>
        <w:rPr>
          <w:lang w:val="ru-RU"/>
        </w:rPr>
      </w:pPr>
      <w:r>
        <w:rPr>
          <w:lang w:val="ru-RU"/>
        </w:rPr>
        <w:t>(Кратк</w:t>
      </w:r>
      <w:r w:rsidR="00183302">
        <w:rPr>
          <w:lang w:val="ru-RU"/>
        </w:rPr>
        <w:t>ий перечень с описанием, что не входит в рамки проекта</w:t>
      </w:r>
      <w:r>
        <w:rPr>
          <w:lang w:val="ru-RU"/>
        </w:rPr>
        <w:t>)</w:t>
      </w:r>
    </w:p>
    <w:p w14:paraId="3EA7EF95" w14:textId="77777777" w:rsidR="00183302" w:rsidRDefault="00183302" w:rsidP="00183302">
      <w:pPr>
        <w:pStyle w:val="2"/>
        <w:rPr>
          <w:lang w:val="ru-RU"/>
        </w:rPr>
      </w:pPr>
      <w:bookmarkStart w:id="12" w:name="_Toc453763784"/>
      <w:r>
        <w:rPr>
          <w:lang w:val="ru-RU"/>
        </w:rPr>
        <w:t>Функциональные требования</w:t>
      </w:r>
      <w:bookmarkEnd w:id="12"/>
    </w:p>
    <w:p w14:paraId="4B9F095C" w14:textId="77777777" w:rsidR="00183302" w:rsidRPr="00DB1ACA" w:rsidRDefault="00183302" w:rsidP="00183302">
      <w:pPr>
        <w:pStyle w:val="af1"/>
        <w:rPr>
          <w:lang w:val="ru-RU"/>
        </w:rPr>
      </w:pPr>
      <w:r>
        <w:rPr>
          <w:lang w:val="ru-RU"/>
        </w:rPr>
        <w:t>(Размещается ссылка на ФТ по проекту)</w:t>
      </w:r>
    </w:p>
    <w:p w14:paraId="3F50338E" w14:textId="5FBB874A" w:rsidR="00183302" w:rsidRDefault="00183302" w:rsidP="00183302">
      <w:pPr>
        <w:pStyle w:val="2"/>
        <w:rPr>
          <w:lang w:val="ru-RU"/>
        </w:rPr>
      </w:pPr>
      <w:bookmarkStart w:id="13" w:name="_Toc453763786"/>
      <w:r>
        <w:rPr>
          <w:lang w:val="ru-RU"/>
        </w:rPr>
        <w:t>Общие настройки системы по проекту</w:t>
      </w:r>
      <w:bookmarkEnd w:id="13"/>
    </w:p>
    <w:p w14:paraId="7F393894" w14:textId="3B56DD48" w:rsidR="00183302" w:rsidRDefault="00183302" w:rsidP="00183302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</w:pPr>
      <w:r w:rsidRPr="00CD449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 xml:space="preserve">(Размещается ссылка на </w:t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 xml:space="preserve">документ </w:t>
      </w:r>
      <w:r w:rsidRPr="00CD449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>2.4.2.5. ТЗ.</w:t>
      </w:r>
      <w:r w:rsidR="0086015E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 xml:space="preserve"> </w:t>
      </w:r>
      <w:r w:rsidRPr="00CD449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>Реестр настроек</w:t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 xml:space="preserve"> на раздел «Общие настройки системы»</w:t>
      </w:r>
      <w:r w:rsidRPr="00CD449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>)</w:t>
      </w:r>
    </w:p>
    <w:p w14:paraId="3C88ED32" w14:textId="77777777" w:rsidR="00A97EC8" w:rsidRDefault="00A97EC8" w:rsidP="00A97EC8">
      <w:pPr>
        <w:pStyle w:val="2"/>
        <w:rPr>
          <w:lang w:val="ru-RU"/>
        </w:rPr>
      </w:pPr>
      <w:bookmarkStart w:id="14" w:name="_Toc453763789"/>
      <w:r w:rsidRPr="00A97EC8">
        <w:rPr>
          <w:lang w:val="ru-RU"/>
        </w:rPr>
        <w:lastRenderedPageBreak/>
        <w:t>2.9.1.4. ТЗ. Миграции данных (Опционально)</w:t>
      </w:r>
      <w:bookmarkEnd w:id="14"/>
    </w:p>
    <w:p w14:paraId="5E38373A" w14:textId="3975035D" w:rsidR="00A97EC8" w:rsidRPr="00A97EC8" w:rsidRDefault="00A97EC8" w:rsidP="00A97EC8">
      <w:pPr>
        <w:pStyle w:val="2"/>
        <w:numPr>
          <w:ilvl w:val="0"/>
          <w:numId w:val="0"/>
        </w:numPr>
        <w:rPr>
          <w:b w:val="0"/>
          <w:bCs w:val="0"/>
          <w:i/>
          <w:iCs/>
          <w:spacing w:val="15"/>
          <w:sz w:val="24"/>
          <w:szCs w:val="24"/>
          <w:lang w:val="ru-RU"/>
        </w:rPr>
      </w:pPr>
      <w:bookmarkStart w:id="15" w:name="_Toc453763790"/>
      <w:r w:rsidRPr="00A97EC8">
        <w:rPr>
          <w:b w:val="0"/>
          <w:bCs w:val="0"/>
          <w:i/>
          <w:iCs/>
          <w:spacing w:val="15"/>
          <w:sz w:val="24"/>
          <w:szCs w:val="24"/>
          <w:lang w:val="ru-RU"/>
        </w:rPr>
        <w:t>(Размещается ссылка на документ 2.9.1.4. ТЗ. Миграции данных (Опционально))</w:t>
      </w:r>
      <w:bookmarkEnd w:id="15"/>
    </w:p>
    <w:p w14:paraId="3999EE4C" w14:textId="77777777" w:rsidR="00C53759" w:rsidRDefault="00C53759" w:rsidP="00C53759">
      <w:pPr>
        <w:pStyle w:val="2"/>
        <w:rPr>
          <w:lang w:val="ru-RU"/>
        </w:rPr>
      </w:pPr>
      <w:bookmarkStart w:id="16" w:name="_Toc453763791"/>
      <w:r>
        <w:rPr>
          <w:lang w:val="ru-RU"/>
        </w:rPr>
        <w:t>Реестр утвержденных доработок решения</w:t>
      </w:r>
      <w:bookmarkEnd w:id="16"/>
    </w:p>
    <w:p w14:paraId="6157BF23" w14:textId="60D306FE" w:rsidR="00C53759" w:rsidRDefault="00C53759" w:rsidP="00C53759">
      <w:pPr>
        <w:pStyle w:val="af1"/>
        <w:rPr>
          <w:lang w:val="ru-RU"/>
        </w:rPr>
      </w:pPr>
      <w:r>
        <w:rPr>
          <w:lang w:val="ru-RU"/>
        </w:rPr>
        <w:t xml:space="preserve">(Размещается ссылка </w:t>
      </w:r>
      <w:r w:rsidRPr="00CD4497">
        <w:rPr>
          <w:lang w:val="ru-RU"/>
        </w:rPr>
        <w:t xml:space="preserve">на </w:t>
      </w:r>
      <w:r>
        <w:rPr>
          <w:i w:val="0"/>
          <w:iCs w:val="0"/>
          <w:lang w:val="ru-RU"/>
        </w:rPr>
        <w:t>соответствующий раздел документа</w:t>
      </w:r>
      <w:r>
        <w:rPr>
          <w:lang w:val="ru-RU"/>
        </w:rPr>
        <w:t xml:space="preserve"> </w:t>
      </w:r>
      <w:r w:rsidRPr="00847983">
        <w:rPr>
          <w:lang w:val="ru-RU"/>
        </w:rPr>
        <w:t>2.3.4.2 ТЗ.</w:t>
      </w:r>
      <w:r w:rsidR="0086015E">
        <w:rPr>
          <w:lang w:val="ru-RU"/>
        </w:rPr>
        <w:t xml:space="preserve"> </w:t>
      </w:r>
      <w:r w:rsidRPr="00847983">
        <w:rPr>
          <w:lang w:val="ru-RU"/>
        </w:rPr>
        <w:t>Реестр доработок стандарта системы с учетом приоритетов</w:t>
      </w:r>
      <w:r>
        <w:rPr>
          <w:lang w:val="ru-RU"/>
        </w:rPr>
        <w:t>)</w:t>
      </w:r>
    </w:p>
    <w:p w14:paraId="487C0295" w14:textId="77777777" w:rsidR="00C53759" w:rsidRPr="0086015E" w:rsidRDefault="00C53759" w:rsidP="00C53759">
      <w:pPr>
        <w:pStyle w:val="2"/>
        <w:rPr>
          <w:lang w:val="ru-RU"/>
        </w:rPr>
      </w:pPr>
      <w:bookmarkStart w:id="17" w:name="_Toc453763792"/>
      <w:r w:rsidRPr="0086015E">
        <w:rPr>
          <w:lang w:val="ru-RU"/>
        </w:rPr>
        <w:t>Реестр утвержденных доработок сторонних систем</w:t>
      </w:r>
      <w:bookmarkEnd w:id="17"/>
    </w:p>
    <w:p w14:paraId="587BEBF0" w14:textId="090A3E26" w:rsidR="00C53759" w:rsidRDefault="00C53759" w:rsidP="00C53759">
      <w:pPr>
        <w:pStyle w:val="af1"/>
        <w:rPr>
          <w:lang w:val="ru-RU"/>
        </w:rPr>
      </w:pPr>
      <w:r>
        <w:rPr>
          <w:lang w:val="ru-RU"/>
        </w:rPr>
        <w:t xml:space="preserve">(Размещается ссылка </w:t>
      </w:r>
      <w:r w:rsidRPr="00CD4497">
        <w:rPr>
          <w:lang w:val="ru-RU"/>
        </w:rPr>
        <w:t xml:space="preserve">на </w:t>
      </w:r>
      <w:r>
        <w:rPr>
          <w:i w:val="0"/>
          <w:iCs w:val="0"/>
          <w:lang w:val="ru-RU"/>
        </w:rPr>
        <w:t>соответствующий раздел документа</w:t>
      </w:r>
      <w:r>
        <w:rPr>
          <w:lang w:val="ru-RU"/>
        </w:rPr>
        <w:t xml:space="preserve"> </w:t>
      </w:r>
      <w:r w:rsidRPr="00847983">
        <w:rPr>
          <w:lang w:val="ru-RU"/>
        </w:rPr>
        <w:t>2.3.4.2 ТЗ.</w:t>
      </w:r>
      <w:r w:rsidR="0086015E">
        <w:rPr>
          <w:lang w:val="ru-RU"/>
        </w:rPr>
        <w:t xml:space="preserve"> </w:t>
      </w:r>
      <w:r w:rsidRPr="00847983">
        <w:rPr>
          <w:lang w:val="ru-RU"/>
        </w:rPr>
        <w:t>Реестр доработок стандарта системы с учетом приоритетов</w:t>
      </w:r>
      <w:r>
        <w:rPr>
          <w:lang w:val="ru-RU"/>
        </w:rPr>
        <w:t xml:space="preserve"> в </w:t>
      </w:r>
      <w:r w:rsidRPr="00F548F5">
        <w:rPr>
          <w:lang w:val="ru-RU"/>
        </w:rPr>
        <w:t>&lt;&lt;</w:t>
      </w:r>
      <w:r>
        <w:rPr>
          <w:lang w:val="ru-RU"/>
        </w:rPr>
        <w:t>Сторонняя система</w:t>
      </w:r>
      <w:r w:rsidRPr="00F548F5">
        <w:rPr>
          <w:lang w:val="ru-RU"/>
        </w:rPr>
        <w:t>&gt;&gt;</w:t>
      </w:r>
      <w:r>
        <w:rPr>
          <w:lang w:val="ru-RU"/>
        </w:rPr>
        <w:t>)</w:t>
      </w:r>
    </w:p>
    <w:p w14:paraId="0F2DB49D" w14:textId="34C14587" w:rsidR="00F82238" w:rsidRPr="00F82238" w:rsidRDefault="00F82238" w:rsidP="00F82238">
      <w:pPr>
        <w:pStyle w:val="2"/>
        <w:rPr>
          <w:lang w:val="ru-RU"/>
        </w:rPr>
      </w:pPr>
      <w:bookmarkStart w:id="18" w:name="_Toc453763793"/>
      <w:r w:rsidRPr="00F82238">
        <w:rPr>
          <w:lang w:val="ru-RU"/>
        </w:rPr>
        <w:t>Концепция ролей и полномочий</w:t>
      </w:r>
      <w:bookmarkEnd w:id="18"/>
    </w:p>
    <w:p w14:paraId="67769F55" w14:textId="27C59138" w:rsidR="00F82238" w:rsidRPr="00847983" w:rsidRDefault="00F82238" w:rsidP="00F82238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</w:pPr>
      <w:r w:rsidRPr="00847983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>(Размещается ссылка на документ 2.5.2.4. Концепция ролей и полномочий)</w:t>
      </w:r>
    </w:p>
    <w:p w14:paraId="6207A1A4" w14:textId="77777777" w:rsidR="00183302" w:rsidRDefault="00183302" w:rsidP="00183302">
      <w:pPr>
        <w:pStyle w:val="2"/>
        <w:rPr>
          <w:lang w:val="ru-RU"/>
        </w:rPr>
      </w:pPr>
      <w:bookmarkStart w:id="19" w:name="_Toc453763794"/>
      <w:r w:rsidRPr="00847983">
        <w:rPr>
          <w:lang w:val="ru-RU"/>
        </w:rPr>
        <w:t>Программа и методика испытаний (ПМИ)</w:t>
      </w:r>
      <w:bookmarkEnd w:id="19"/>
    </w:p>
    <w:p w14:paraId="59D0EEB0" w14:textId="46AF40EC" w:rsidR="00183302" w:rsidRPr="00847983" w:rsidRDefault="00183302" w:rsidP="00183302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</w:pPr>
      <w:r w:rsidRPr="00847983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>(Размещается ссылка на 2.6.2. Программа и методика испытаний (ПМИ), в том числе Функциональное тестирование, Тестирование по БП, Сквозное (Интеграционное) тестирование</w:t>
      </w:r>
      <w:r w:rsidR="008F3D93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>, Нагрузочное тестирование</w:t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>. Сценарии тестирования разрабатываются на этапе реализации</w:t>
      </w:r>
      <w:r w:rsidRPr="00847983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>)</w:t>
      </w:r>
    </w:p>
    <w:p w14:paraId="3F61B52C" w14:textId="0E6A73BC" w:rsidR="00183302" w:rsidRDefault="00183302" w:rsidP="00183302">
      <w:pPr>
        <w:pStyle w:val="1"/>
        <w:rPr>
          <w:lang w:val="ru-RU"/>
        </w:rPr>
      </w:pPr>
      <w:bookmarkStart w:id="20" w:name="_Toc453763795"/>
      <w:r>
        <w:rPr>
          <w:lang w:val="ru-RU"/>
        </w:rPr>
        <w:lastRenderedPageBreak/>
        <w:t>Реализация бизнес-процессов в системе</w:t>
      </w:r>
      <w:bookmarkEnd w:id="20"/>
    </w:p>
    <w:p w14:paraId="167B7476" w14:textId="5A65A895" w:rsidR="00183302" w:rsidRDefault="00183302" w:rsidP="00183302">
      <w:pPr>
        <w:pStyle w:val="2"/>
        <w:rPr>
          <w:lang w:val="ru-RU"/>
        </w:rPr>
      </w:pPr>
      <w:bookmarkStart w:id="21" w:name="_Toc453763796"/>
      <w:r>
        <w:rPr>
          <w:lang w:val="ru-RU"/>
        </w:rPr>
        <w:t>Каталог бизнес-процессов, реализованных в решении.</w:t>
      </w:r>
      <w:bookmarkEnd w:id="21"/>
    </w:p>
    <w:p w14:paraId="192F9F26" w14:textId="057EB13D" w:rsidR="00183302" w:rsidRDefault="00183302" w:rsidP="00183302">
      <w:pPr>
        <w:pStyle w:val="af1"/>
        <w:rPr>
          <w:lang w:val="ru-RU"/>
        </w:rPr>
      </w:pPr>
      <w:r>
        <w:rPr>
          <w:lang w:val="ru-RU"/>
        </w:rPr>
        <w:t xml:space="preserve">(Структура </w:t>
      </w:r>
      <w:r w:rsidR="00A234D0">
        <w:rPr>
          <w:lang w:val="ru-RU"/>
        </w:rPr>
        <w:t>бизнес-процессов,</w:t>
      </w:r>
      <w:r>
        <w:rPr>
          <w:lang w:val="ru-RU"/>
        </w:rPr>
        <w:t xml:space="preserve"> реализованных в системе)</w:t>
      </w:r>
    </w:p>
    <w:p w14:paraId="5BFD8962" w14:textId="4FCDF188" w:rsidR="00183302" w:rsidRDefault="00183302" w:rsidP="00183302">
      <w:pPr>
        <w:pStyle w:val="2"/>
        <w:rPr>
          <w:lang w:val="ru-RU"/>
        </w:rPr>
      </w:pPr>
      <w:bookmarkStart w:id="22" w:name="_Toc453763797"/>
      <w:r>
        <w:rPr>
          <w:lang w:val="ru-RU"/>
        </w:rPr>
        <w:t xml:space="preserve">Бизнес процесс </w:t>
      </w:r>
      <w:r w:rsidRPr="008A14C9">
        <w:rPr>
          <w:lang w:val="ru-RU"/>
        </w:rPr>
        <w:t>&lt;&lt;</w:t>
      </w:r>
      <w:r>
        <w:rPr>
          <w:lang w:val="ru-RU"/>
        </w:rPr>
        <w:t>Название бизнес процесса</w:t>
      </w:r>
      <w:r w:rsidRPr="008A14C9">
        <w:rPr>
          <w:lang w:val="ru-RU"/>
        </w:rPr>
        <w:t>&gt;&gt;</w:t>
      </w:r>
      <w:bookmarkEnd w:id="22"/>
    </w:p>
    <w:p w14:paraId="77394D29" w14:textId="77777777" w:rsidR="00183302" w:rsidRPr="00AD70A4" w:rsidRDefault="00183302" w:rsidP="00C53759">
      <w:pPr>
        <w:pStyle w:val="3"/>
        <w:rPr>
          <w:lang w:val="ru-RU"/>
        </w:rPr>
      </w:pPr>
      <w:bookmarkStart w:id="23" w:name="_Toc453763798"/>
      <w:r w:rsidRPr="00AD70A4">
        <w:rPr>
          <w:lang w:val="ru-RU"/>
        </w:rPr>
        <w:t>Цель выполнения БП:</w:t>
      </w:r>
      <w:bookmarkEnd w:id="23"/>
    </w:p>
    <w:p w14:paraId="5B1C2179" w14:textId="77777777" w:rsidR="00183302" w:rsidRPr="00AD70A4" w:rsidRDefault="00183302" w:rsidP="00C53759">
      <w:pPr>
        <w:pStyle w:val="3"/>
        <w:rPr>
          <w:lang w:val="ru-RU"/>
        </w:rPr>
      </w:pPr>
      <w:bookmarkStart w:id="24" w:name="_Toc453763799"/>
      <w:r w:rsidRPr="00AD70A4">
        <w:rPr>
          <w:rStyle w:val="af3"/>
          <w:b/>
          <w:bCs/>
          <w:lang w:val="ru-RU"/>
        </w:rPr>
        <w:t>Краткое описание:</w:t>
      </w:r>
      <w:bookmarkEnd w:id="24"/>
    </w:p>
    <w:p w14:paraId="4A1A2F6E" w14:textId="77777777" w:rsidR="00183302" w:rsidRPr="00AD70A4" w:rsidRDefault="00183302" w:rsidP="00C53759">
      <w:pPr>
        <w:pStyle w:val="3"/>
        <w:rPr>
          <w:lang w:val="ru-RU"/>
        </w:rPr>
      </w:pPr>
      <w:bookmarkStart w:id="25" w:name="_Toc453763800"/>
      <w:r w:rsidRPr="00AD70A4">
        <w:rPr>
          <w:rStyle w:val="af3"/>
          <w:b/>
          <w:bCs/>
          <w:lang w:val="ru-RU"/>
        </w:rPr>
        <w:t>Условия начала:</w:t>
      </w:r>
      <w:bookmarkEnd w:id="25"/>
    </w:p>
    <w:p w14:paraId="699A5AA3" w14:textId="77777777" w:rsidR="00183302" w:rsidRPr="00AD70A4" w:rsidRDefault="00183302" w:rsidP="00C53759">
      <w:pPr>
        <w:pStyle w:val="3"/>
        <w:rPr>
          <w:rStyle w:val="af3"/>
          <w:b/>
          <w:bCs/>
          <w:lang w:val="ru-RU"/>
        </w:rPr>
      </w:pPr>
      <w:bookmarkStart w:id="26" w:name="_Toc453763801"/>
      <w:r w:rsidRPr="00AD70A4">
        <w:rPr>
          <w:rStyle w:val="af3"/>
          <w:b/>
          <w:bCs/>
          <w:lang w:val="ru-RU"/>
        </w:rPr>
        <w:t>Условия окончания:</w:t>
      </w:r>
      <w:bookmarkEnd w:id="26"/>
    </w:p>
    <w:p w14:paraId="6C68563D" w14:textId="3B29E9DE" w:rsidR="00A234D0" w:rsidRPr="00A234D0" w:rsidRDefault="00A234D0" w:rsidP="00A234D0">
      <w:pPr>
        <w:pStyle w:val="3"/>
        <w:rPr>
          <w:lang w:val="ru-RU"/>
        </w:rPr>
      </w:pPr>
      <w:bookmarkStart w:id="27" w:name="_Toc453708115"/>
      <w:bookmarkStart w:id="28" w:name="_Toc453763802"/>
      <w:r>
        <w:rPr>
          <w:lang w:val="ru-RU"/>
        </w:rPr>
        <w:t>Ссылка на п</w:t>
      </w:r>
      <w:r w:rsidRPr="00A234D0">
        <w:rPr>
          <w:lang w:val="ru-RU"/>
        </w:rPr>
        <w:t>равил</w:t>
      </w:r>
      <w:r>
        <w:rPr>
          <w:lang w:val="ru-RU"/>
        </w:rPr>
        <w:t>а</w:t>
      </w:r>
      <w:r w:rsidRPr="00A234D0">
        <w:rPr>
          <w:lang w:val="ru-RU"/>
        </w:rPr>
        <w:t>/регламент</w:t>
      </w:r>
      <w:r>
        <w:rPr>
          <w:lang w:val="ru-RU"/>
        </w:rPr>
        <w:t>ы</w:t>
      </w:r>
      <w:r w:rsidRPr="00A234D0">
        <w:rPr>
          <w:lang w:val="ru-RU"/>
        </w:rPr>
        <w:t xml:space="preserve"> выполнения процесса</w:t>
      </w:r>
      <w:bookmarkEnd w:id="27"/>
      <w:bookmarkEnd w:id="28"/>
    </w:p>
    <w:p w14:paraId="77144005" w14:textId="51FDB2B4" w:rsidR="00847983" w:rsidRPr="00CD4497" w:rsidRDefault="00183302" w:rsidP="00183302">
      <w:pPr>
        <w:pStyle w:val="3"/>
        <w:rPr>
          <w:lang w:val="ru-RU"/>
        </w:rPr>
      </w:pPr>
      <w:bookmarkStart w:id="29" w:name="_Toc453763803"/>
      <w:r>
        <w:rPr>
          <w:lang w:val="ru-RU"/>
        </w:rPr>
        <w:t>Схема</w:t>
      </w:r>
      <w:r w:rsidR="00847983">
        <w:rPr>
          <w:lang w:val="ru-RU"/>
        </w:rPr>
        <w:t xml:space="preserve"> бизнес процесс</w:t>
      </w:r>
      <w:r>
        <w:rPr>
          <w:lang w:val="ru-RU"/>
        </w:rPr>
        <w:t>а</w:t>
      </w:r>
      <w:r w:rsidR="00847983">
        <w:rPr>
          <w:lang w:val="ru-RU"/>
        </w:rPr>
        <w:t xml:space="preserve"> </w:t>
      </w:r>
      <w:r w:rsidR="00847983">
        <w:t>To</w:t>
      </w:r>
      <w:r w:rsidR="00847983" w:rsidRPr="00CD4497">
        <w:rPr>
          <w:lang w:val="ru-RU"/>
        </w:rPr>
        <w:t>-</w:t>
      </w:r>
      <w:r w:rsidR="00847983">
        <w:t>Be</w:t>
      </w:r>
      <w:bookmarkEnd w:id="29"/>
    </w:p>
    <w:p w14:paraId="0E91959C" w14:textId="459EB9D1" w:rsidR="00847983" w:rsidRPr="00DB1ACA" w:rsidRDefault="00847983" w:rsidP="00847983">
      <w:pPr>
        <w:pStyle w:val="af1"/>
        <w:rPr>
          <w:lang w:val="ru-RU"/>
        </w:rPr>
      </w:pPr>
      <w:r>
        <w:rPr>
          <w:lang w:val="ru-RU"/>
        </w:rPr>
        <w:t xml:space="preserve">(Размещается ссылка на </w:t>
      </w:r>
      <w:r w:rsidR="00183302">
        <w:rPr>
          <w:lang w:val="ru-RU"/>
        </w:rPr>
        <w:t xml:space="preserve">данный процесс в документе </w:t>
      </w:r>
      <w:r w:rsidRPr="00847983">
        <w:rPr>
          <w:lang w:val="ru-RU"/>
        </w:rPr>
        <w:t>2.3.5.1. Каталог бизнес процессов ToBe</w:t>
      </w:r>
      <w:r>
        <w:rPr>
          <w:lang w:val="ru-RU"/>
        </w:rPr>
        <w:t>)</w:t>
      </w:r>
    </w:p>
    <w:p w14:paraId="4C94A7F5" w14:textId="7CFD4B1F" w:rsidR="00483BB2" w:rsidRDefault="00483BB2" w:rsidP="00A234D0">
      <w:pPr>
        <w:pStyle w:val="3"/>
        <w:rPr>
          <w:lang w:val="ru-RU"/>
        </w:rPr>
      </w:pPr>
      <w:bookmarkStart w:id="30" w:name="_Toc453763804"/>
      <w:r>
        <w:rPr>
          <w:lang w:val="ru-RU"/>
        </w:rPr>
        <w:t>Процедуры работы в системе</w:t>
      </w:r>
      <w:bookmarkEnd w:id="30"/>
      <w:r>
        <w:rPr>
          <w:lang w:val="ru-RU"/>
        </w:rPr>
        <w:t xml:space="preserve"> </w:t>
      </w:r>
    </w:p>
    <w:p w14:paraId="22759FE2" w14:textId="635530AF" w:rsidR="00483BB2" w:rsidRDefault="00483BB2" w:rsidP="00483BB2">
      <w:pPr>
        <w:pStyle w:val="af1"/>
        <w:rPr>
          <w:lang w:val="ru-RU"/>
        </w:rPr>
      </w:pPr>
      <w:r>
        <w:rPr>
          <w:lang w:val="ru-RU"/>
        </w:rPr>
        <w:t>(Размещаются описание процедур работы в системе с учетом доработок)</w:t>
      </w:r>
    </w:p>
    <w:p w14:paraId="06520B70" w14:textId="2FEA18B2" w:rsidR="00F548F5" w:rsidRPr="00AD70A4" w:rsidRDefault="00F548F5" w:rsidP="00C53759">
      <w:pPr>
        <w:pStyle w:val="3"/>
        <w:rPr>
          <w:lang w:val="ru-RU"/>
        </w:rPr>
      </w:pPr>
      <w:bookmarkStart w:id="31" w:name="_Toc453763805"/>
      <w:r w:rsidRPr="00AD70A4">
        <w:rPr>
          <w:lang w:val="ru-RU"/>
        </w:rPr>
        <w:t>Проводки ГК</w:t>
      </w:r>
      <w:bookmarkEnd w:id="31"/>
    </w:p>
    <w:p w14:paraId="4D29FAB0" w14:textId="77777777" w:rsidR="00C53759" w:rsidRPr="00AD70A4" w:rsidRDefault="00C53759" w:rsidP="00C53759">
      <w:pPr>
        <w:pStyle w:val="3"/>
        <w:rPr>
          <w:lang w:val="ru-RU"/>
        </w:rPr>
      </w:pPr>
      <w:bookmarkStart w:id="32" w:name="_Toc453708116"/>
      <w:bookmarkStart w:id="33" w:name="_Toc453763806"/>
      <w:bookmarkStart w:id="34" w:name="_Toc453708118"/>
      <w:r w:rsidRPr="00AD70A4">
        <w:rPr>
          <w:lang w:val="ru-RU"/>
        </w:rPr>
        <w:t>Вход (Документы, отчеты)</w:t>
      </w:r>
      <w:bookmarkEnd w:id="32"/>
      <w:bookmarkEnd w:id="33"/>
    </w:p>
    <w:p w14:paraId="5E831BE2" w14:textId="77777777" w:rsidR="00C53759" w:rsidRPr="00A234D0" w:rsidRDefault="00C53759" w:rsidP="00C53759">
      <w:pPr>
        <w:rPr>
          <w:lang w:val="ru-RU"/>
        </w:rPr>
      </w:pPr>
      <w:r w:rsidRPr="00A234D0">
        <w:rPr>
          <w:lang w:val="ru-RU"/>
        </w:rPr>
        <w:t>В данном разделе должны быть приведены параметры, аналитики, формы документов или массивов данных с указанием БП в которые предоставляется данная информация.</w:t>
      </w:r>
    </w:p>
    <w:p w14:paraId="66D1A728" w14:textId="77777777" w:rsidR="00C53759" w:rsidRPr="0086015E" w:rsidRDefault="00C53759" w:rsidP="00C53759">
      <w:pPr>
        <w:pStyle w:val="a7"/>
        <w:keepNext/>
        <w:rPr>
          <w:lang w:val="ru-RU"/>
        </w:rPr>
      </w:pPr>
      <w:r w:rsidRPr="0086015E">
        <w:rPr>
          <w:lang w:val="ru-RU"/>
        </w:rPr>
        <w:t xml:space="preserve">Таблица </w:t>
      </w:r>
      <w:r w:rsidR="007544C8" w:rsidRPr="0086015E">
        <w:rPr>
          <w:lang w:val="ru-RU"/>
        </w:rPr>
        <w:fldChar w:fldCharType="begin"/>
      </w:r>
      <w:r w:rsidR="007544C8" w:rsidRPr="0086015E">
        <w:rPr>
          <w:lang w:val="ru-RU"/>
        </w:rPr>
        <w:instrText xml:space="preserve"> SEQ Таблица \* ARABIC </w:instrText>
      </w:r>
      <w:r w:rsidR="007544C8" w:rsidRPr="0086015E">
        <w:rPr>
          <w:lang w:val="ru-RU"/>
        </w:rPr>
        <w:fldChar w:fldCharType="separate"/>
      </w:r>
      <w:r w:rsidR="0086015E">
        <w:rPr>
          <w:noProof/>
          <w:lang w:val="ru-RU"/>
        </w:rPr>
        <w:t>1</w:t>
      </w:r>
      <w:r w:rsidR="007544C8" w:rsidRPr="0086015E">
        <w:rPr>
          <w:noProof/>
          <w:lang w:val="ru-RU"/>
        </w:rPr>
        <w:fldChar w:fldCharType="end"/>
      </w:r>
      <w:r w:rsidRPr="0086015E">
        <w:rPr>
          <w:lang w:val="ru-RU"/>
        </w:rPr>
        <w:t>. Перечень документов</w:t>
      </w:r>
    </w:p>
    <w:tbl>
      <w:tblPr>
        <w:tblStyle w:val="-411"/>
        <w:tblW w:w="9952" w:type="dxa"/>
        <w:tblLayout w:type="fixed"/>
        <w:tblLook w:val="04A0" w:firstRow="1" w:lastRow="0" w:firstColumn="1" w:lastColumn="0" w:noHBand="0" w:noVBand="1"/>
      </w:tblPr>
      <w:tblGrid>
        <w:gridCol w:w="3114"/>
        <w:gridCol w:w="1310"/>
        <w:gridCol w:w="1866"/>
        <w:gridCol w:w="1819"/>
        <w:gridCol w:w="1843"/>
      </w:tblGrid>
      <w:tr w:rsidR="00C53759" w:rsidRPr="004C61E9" w14:paraId="17991330" w14:textId="77777777" w:rsidTr="00A54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406A59E" w14:textId="77777777" w:rsidR="00C53759" w:rsidRPr="00CF23E5" w:rsidRDefault="00C53759" w:rsidP="00A54B2F">
            <w:pPr>
              <w:jc w:val="center"/>
            </w:pPr>
            <w:r w:rsidRPr="00CF23E5">
              <w:t>Описание</w:t>
            </w:r>
          </w:p>
        </w:tc>
        <w:tc>
          <w:tcPr>
            <w:tcW w:w="1310" w:type="dxa"/>
          </w:tcPr>
          <w:p w14:paraId="5E0C4A15" w14:textId="77777777" w:rsidR="00C53759" w:rsidRPr="00CF23E5" w:rsidRDefault="00C53759" w:rsidP="00A54B2F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F23E5">
              <w:rPr>
                <w:sz w:val="18"/>
              </w:rPr>
              <w:t>Наличие на текущий момент</w:t>
            </w:r>
          </w:p>
          <w:p w14:paraId="1882DD80" w14:textId="77777777" w:rsidR="00C53759" w:rsidRPr="00CF23E5" w:rsidRDefault="00C53759" w:rsidP="00A54B2F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3E5">
              <w:rPr>
                <w:sz w:val="18"/>
              </w:rPr>
              <w:t>(Да/Нет)</w:t>
            </w:r>
          </w:p>
        </w:tc>
        <w:tc>
          <w:tcPr>
            <w:tcW w:w="1866" w:type="dxa"/>
          </w:tcPr>
          <w:p w14:paraId="6F78311E" w14:textId="77777777" w:rsidR="00C53759" w:rsidRPr="00CF23E5" w:rsidRDefault="00C53759" w:rsidP="00A54B2F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3E5">
              <w:t>Ответственный</w:t>
            </w:r>
          </w:p>
        </w:tc>
        <w:tc>
          <w:tcPr>
            <w:tcW w:w="1819" w:type="dxa"/>
          </w:tcPr>
          <w:p w14:paraId="71013FE2" w14:textId="77777777" w:rsidR="00C53759" w:rsidRPr="00CF23E5" w:rsidRDefault="00C53759" w:rsidP="00A54B2F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3E5">
              <w:t>Появляется из процесса</w:t>
            </w:r>
          </w:p>
        </w:tc>
        <w:tc>
          <w:tcPr>
            <w:tcW w:w="1843" w:type="dxa"/>
          </w:tcPr>
          <w:p w14:paraId="57FCC832" w14:textId="77777777" w:rsidR="00C53759" w:rsidRPr="00CF23E5" w:rsidRDefault="00C53759" w:rsidP="00A54B2F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3E5">
              <w:t>Ссылка на шаблон или описание</w:t>
            </w:r>
          </w:p>
        </w:tc>
      </w:tr>
      <w:tr w:rsidR="00C53759" w:rsidRPr="004C61E9" w14:paraId="39AA68CE" w14:textId="77777777" w:rsidTr="00A54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681D6ED" w14:textId="4B330EEC" w:rsidR="00C53759" w:rsidRPr="00CF23E5" w:rsidRDefault="00C53759" w:rsidP="00A54B2F">
            <w:pPr>
              <w:jc w:val="center"/>
            </w:pPr>
          </w:p>
        </w:tc>
        <w:tc>
          <w:tcPr>
            <w:tcW w:w="1310" w:type="dxa"/>
          </w:tcPr>
          <w:p w14:paraId="1E1F2EAC" w14:textId="474C0A47" w:rsidR="00C53759" w:rsidRPr="00CF23E5" w:rsidRDefault="00C53759" w:rsidP="00A54B2F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66" w:type="dxa"/>
          </w:tcPr>
          <w:p w14:paraId="2CB514FB" w14:textId="1F0CC0C5" w:rsidR="00C53759" w:rsidRPr="00CF23E5" w:rsidRDefault="00C53759" w:rsidP="00A54B2F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9" w:type="dxa"/>
          </w:tcPr>
          <w:p w14:paraId="39F299FB" w14:textId="036D7C4E" w:rsidR="00C53759" w:rsidRPr="00CF23E5" w:rsidRDefault="00C53759" w:rsidP="00A54B2F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2B09FFE3" w14:textId="77777777" w:rsidR="00C53759" w:rsidRPr="00CF23E5" w:rsidRDefault="00C53759" w:rsidP="00A54B2F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83694C" w14:textId="77777777" w:rsidR="00C53759" w:rsidRPr="00A234D0" w:rsidRDefault="00C53759" w:rsidP="00C53759">
      <w:pPr>
        <w:pStyle w:val="3"/>
        <w:rPr>
          <w:lang w:val="ru-RU"/>
        </w:rPr>
      </w:pPr>
      <w:bookmarkStart w:id="35" w:name="_Toc453708117"/>
      <w:bookmarkStart w:id="36" w:name="_Toc453763807"/>
      <w:r w:rsidRPr="00A234D0">
        <w:rPr>
          <w:lang w:val="ru-RU"/>
        </w:rPr>
        <w:t>Вход из информационных систем (интеграция)</w:t>
      </w:r>
      <w:bookmarkEnd w:id="35"/>
      <w:bookmarkEnd w:id="36"/>
      <w:r w:rsidRPr="00A234D0">
        <w:rPr>
          <w:lang w:val="ru-RU"/>
        </w:rPr>
        <w:t xml:space="preserve">  </w:t>
      </w:r>
    </w:p>
    <w:p w14:paraId="216B66DF" w14:textId="77777777" w:rsidR="00C53759" w:rsidRPr="0086015E" w:rsidRDefault="00C53759" w:rsidP="00C53759">
      <w:pPr>
        <w:pStyle w:val="a7"/>
        <w:keepNext/>
        <w:rPr>
          <w:lang w:val="ru-RU"/>
        </w:rPr>
      </w:pPr>
      <w:r w:rsidRPr="0086015E">
        <w:rPr>
          <w:lang w:val="ru-RU"/>
        </w:rPr>
        <w:t xml:space="preserve">Таблица </w:t>
      </w:r>
      <w:r w:rsidR="007544C8" w:rsidRPr="0086015E">
        <w:rPr>
          <w:lang w:val="ru-RU"/>
        </w:rPr>
        <w:fldChar w:fldCharType="begin"/>
      </w:r>
      <w:r w:rsidR="007544C8" w:rsidRPr="0086015E">
        <w:rPr>
          <w:lang w:val="ru-RU"/>
        </w:rPr>
        <w:instrText xml:space="preserve"> SEQ Таблица \* ARABIC </w:instrText>
      </w:r>
      <w:r w:rsidR="007544C8" w:rsidRPr="0086015E">
        <w:rPr>
          <w:lang w:val="ru-RU"/>
        </w:rPr>
        <w:fldChar w:fldCharType="separate"/>
      </w:r>
      <w:r w:rsidR="0086015E">
        <w:rPr>
          <w:noProof/>
          <w:lang w:val="ru-RU"/>
        </w:rPr>
        <w:t>2</w:t>
      </w:r>
      <w:r w:rsidR="007544C8" w:rsidRPr="0086015E">
        <w:rPr>
          <w:noProof/>
          <w:lang w:val="ru-RU"/>
        </w:rPr>
        <w:fldChar w:fldCharType="end"/>
      </w:r>
      <w:r w:rsidRPr="0086015E">
        <w:rPr>
          <w:lang w:val="ru-RU"/>
        </w:rPr>
        <w:t>. Перечень информационных потоков</w:t>
      </w:r>
    </w:p>
    <w:tbl>
      <w:tblPr>
        <w:tblStyle w:val="-411"/>
        <w:tblW w:w="9952" w:type="dxa"/>
        <w:tblLayout w:type="fixed"/>
        <w:tblLook w:val="04A0" w:firstRow="1" w:lastRow="0" w:firstColumn="1" w:lastColumn="0" w:noHBand="0" w:noVBand="1"/>
      </w:tblPr>
      <w:tblGrid>
        <w:gridCol w:w="3114"/>
        <w:gridCol w:w="1310"/>
        <w:gridCol w:w="1866"/>
        <w:gridCol w:w="1819"/>
        <w:gridCol w:w="1843"/>
      </w:tblGrid>
      <w:tr w:rsidR="00C53759" w:rsidRPr="004C61E9" w14:paraId="2F8FA853" w14:textId="77777777" w:rsidTr="00A54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0563FD2" w14:textId="77777777" w:rsidR="00C53759" w:rsidRPr="00CF23E5" w:rsidRDefault="00C53759" w:rsidP="00A54B2F">
            <w:pPr>
              <w:jc w:val="center"/>
            </w:pPr>
            <w:r w:rsidRPr="00CF23E5">
              <w:t>Описание</w:t>
            </w:r>
          </w:p>
        </w:tc>
        <w:tc>
          <w:tcPr>
            <w:tcW w:w="1310" w:type="dxa"/>
          </w:tcPr>
          <w:p w14:paraId="77DB27B6" w14:textId="77777777" w:rsidR="00C53759" w:rsidRPr="00CF23E5" w:rsidRDefault="00C53759" w:rsidP="00A54B2F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F23E5">
              <w:rPr>
                <w:sz w:val="18"/>
              </w:rPr>
              <w:t>Наличие на текущий момент</w:t>
            </w:r>
          </w:p>
          <w:p w14:paraId="2D8F7BD0" w14:textId="77777777" w:rsidR="00C53759" w:rsidRPr="00CF23E5" w:rsidRDefault="00C53759" w:rsidP="00A54B2F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3E5">
              <w:rPr>
                <w:sz w:val="18"/>
              </w:rPr>
              <w:t>(Да/Нет)</w:t>
            </w:r>
          </w:p>
        </w:tc>
        <w:tc>
          <w:tcPr>
            <w:tcW w:w="1866" w:type="dxa"/>
          </w:tcPr>
          <w:p w14:paraId="748D966D" w14:textId="77777777" w:rsidR="00C53759" w:rsidRPr="00CF23E5" w:rsidRDefault="00C53759" w:rsidP="00A54B2F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3E5">
              <w:t>Ответственный</w:t>
            </w:r>
          </w:p>
        </w:tc>
        <w:tc>
          <w:tcPr>
            <w:tcW w:w="1819" w:type="dxa"/>
          </w:tcPr>
          <w:p w14:paraId="76D0D8D1" w14:textId="77777777" w:rsidR="00C53759" w:rsidRPr="00CF23E5" w:rsidRDefault="00C53759" w:rsidP="00A54B2F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3E5">
              <w:t>Появляется из ИС</w:t>
            </w:r>
          </w:p>
        </w:tc>
        <w:tc>
          <w:tcPr>
            <w:tcW w:w="1843" w:type="dxa"/>
          </w:tcPr>
          <w:p w14:paraId="451AC8A1" w14:textId="77777777" w:rsidR="00C53759" w:rsidRPr="00CF23E5" w:rsidRDefault="00C53759" w:rsidP="00A54B2F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3E5">
              <w:t>Ссылка на шаблон или описание</w:t>
            </w:r>
          </w:p>
        </w:tc>
      </w:tr>
      <w:tr w:rsidR="00C53759" w:rsidRPr="004C61E9" w14:paraId="40DE2ECE" w14:textId="77777777" w:rsidTr="00A54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53937D8" w14:textId="77777777" w:rsidR="00C53759" w:rsidRPr="00CF23E5" w:rsidRDefault="00C53759" w:rsidP="00A54B2F">
            <w:pPr>
              <w:jc w:val="center"/>
            </w:pPr>
          </w:p>
        </w:tc>
        <w:tc>
          <w:tcPr>
            <w:tcW w:w="1310" w:type="dxa"/>
          </w:tcPr>
          <w:p w14:paraId="6F201C14" w14:textId="77777777" w:rsidR="00C53759" w:rsidRPr="00CF23E5" w:rsidRDefault="00C53759" w:rsidP="00A54B2F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66" w:type="dxa"/>
          </w:tcPr>
          <w:p w14:paraId="3DE21776" w14:textId="77777777" w:rsidR="00C53759" w:rsidRPr="00CF23E5" w:rsidRDefault="00C53759" w:rsidP="00A54B2F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9" w:type="dxa"/>
          </w:tcPr>
          <w:p w14:paraId="25AAEECC" w14:textId="77777777" w:rsidR="00C53759" w:rsidRPr="00CF23E5" w:rsidRDefault="00C53759" w:rsidP="00A54B2F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2997D54A" w14:textId="77777777" w:rsidR="00C53759" w:rsidRPr="00CF23E5" w:rsidRDefault="00C53759" w:rsidP="00A54B2F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DAAC88F" w14:textId="5609B322" w:rsidR="00A234D0" w:rsidRPr="0086015E" w:rsidRDefault="00A234D0" w:rsidP="00C53759">
      <w:pPr>
        <w:pStyle w:val="3"/>
        <w:rPr>
          <w:lang w:val="ru-RU"/>
        </w:rPr>
      </w:pPr>
      <w:bookmarkStart w:id="37" w:name="_Toc453763808"/>
      <w:r w:rsidRPr="0086015E">
        <w:rPr>
          <w:lang w:val="ru-RU"/>
        </w:rPr>
        <w:lastRenderedPageBreak/>
        <w:t>Выход (результат)</w:t>
      </w:r>
      <w:bookmarkEnd w:id="34"/>
      <w:bookmarkEnd w:id="37"/>
    </w:p>
    <w:p w14:paraId="7BDD0DFB" w14:textId="77777777" w:rsidR="00A234D0" w:rsidRPr="00A234D0" w:rsidRDefault="00A234D0" w:rsidP="00A234D0">
      <w:pPr>
        <w:rPr>
          <w:lang w:val="ru-RU"/>
        </w:rPr>
      </w:pPr>
      <w:r w:rsidRPr="00A234D0">
        <w:rPr>
          <w:lang w:val="ru-RU"/>
        </w:rPr>
        <w:t>В данном разделе должны быть приведены параметры, аналитики, формы документов или массивов данных с указанием БП в которые предоставляется данная информация.</w:t>
      </w:r>
    </w:p>
    <w:p w14:paraId="6A6E55EF" w14:textId="77777777" w:rsidR="00A234D0" w:rsidRPr="00A234D0" w:rsidRDefault="00A234D0" w:rsidP="00A234D0">
      <w:pPr>
        <w:pStyle w:val="a7"/>
        <w:keepNext/>
        <w:rPr>
          <w:lang w:val="ru-RU"/>
        </w:rPr>
      </w:pPr>
      <w:r w:rsidRPr="00A234D0">
        <w:rPr>
          <w:lang w:val="ru-RU"/>
        </w:rPr>
        <w:t xml:space="preserve">Таблица </w:t>
      </w:r>
      <w:r>
        <w:fldChar w:fldCharType="begin"/>
      </w:r>
      <w:r w:rsidRPr="00A234D0">
        <w:rPr>
          <w:lang w:val="ru-RU"/>
        </w:rPr>
        <w:instrText xml:space="preserve"> </w:instrText>
      </w:r>
      <w:r>
        <w:instrText>SEQ</w:instrText>
      </w:r>
      <w:r w:rsidRPr="00A234D0">
        <w:rPr>
          <w:lang w:val="ru-RU"/>
        </w:rPr>
        <w:instrText xml:space="preserve"> Таблица \* </w:instrText>
      </w:r>
      <w:r>
        <w:instrText>ARABIC</w:instrText>
      </w:r>
      <w:r w:rsidRPr="00A234D0">
        <w:rPr>
          <w:lang w:val="ru-RU"/>
        </w:rPr>
        <w:instrText xml:space="preserve"> </w:instrText>
      </w:r>
      <w:r>
        <w:fldChar w:fldCharType="separate"/>
      </w:r>
      <w:r w:rsidR="0086015E" w:rsidRPr="004C61E9">
        <w:rPr>
          <w:noProof/>
          <w:lang w:val="ru-RU"/>
        </w:rPr>
        <w:t>3</w:t>
      </w:r>
      <w:r>
        <w:rPr>
          <w:noProof/>
        </w:rPr>
        <w:fldChar w:fldCharType="end"/>
      </w:r>
      <w:r w:rsidRPr="00A234D0">
        <w:rPr>
          <w:lang w:val="ru-RU"/>
        </w:rPr>
        <w:t>. Перечень документов и массивов данных</w:t>
      </w:r>
    </w:p>
    <w:tbl>
      <w:tblPr>
        <w:tblStyle w:val="-411"/>
        <w:tblW w:w="9952" w:type="dxa"/>
        <w:tblLayout w:type="fixed"/>
        <w:tblLook w:val="04A0" w:firstRow="1" w:lastRow="0" w:firstColumn="1" w:lastColumn="0" w:noHBand="0" w:noVBand="1"/>
      </w:tblPr>
      <w:tblGrid>
        <w:gridCol w:w="2830"/>
        <w:gridCol w:w="1594"/>
        <w:gridCol w:w="1866"/>
        <w:gridCol w:w="1819"/>
        <w:gridCol w:w="1843"/>
      </w:tblGrid>
      <w:tr w:rsidR="00A234D0" w:rsidRPr="004C61E9" w14:paraId="66DC8324" w14:textId="77777777" w:rsidTr="00A23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5E3A67D" w14:textId="77777777" w:rsidR="00A234D0" w:rsidRPr="00CF23E5" w:rsidRDefault="00A234D0" w:rsidP="00A234D0">
            <w:pPr>
              <w:jc w:val="center"/>
            </w:pPr>
            <w:r w:rsidRPr="00CF23E5">
              <w:t>Описание</w:t>
            </w:r>
          </w:p>
        </w:tc>
        <w:tc>
          <w:tcPr>
            <w:tcW w:w="1594" w:type="dxa"/>
          </w:tcPr>
          <w:p w14:paraId="2976DC22" w14:textId="77777777" w:rsidR="00A234D0" w:rsidRPr="00CF23E5" w:rsidRDefault="00A234D0" w:rsidP="00A234D0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F23E5">
              <w:rPr>
                <w:sz w:val="18"/>
              </w:rPr>
              <w:t>Наличие на текущий момент</w:t>
            </w:r>
          </w:p>
          <w:p w14:paraId="4FE7CC35" w14:textId="77777777" w:rsidR="00A234D0" w:rsidRPr="00CF23E5" w:rsidRDefault="00A234D0" w:rsidP="00A234D0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3E5">
              <w:rPr>
                <w:sz w:val="18"/>
              </w:rPr>
              <w:t>(Да/Нет)</w:t>
            </w:r>
          </w:p>
        </w:tc>
        <w:tc>
          <w:tcPr>
            <w:tcW w:w="1866" w:type="dxa"/>
          </w:tcPr>
          <w:p w14:paraId="0A91EE84" w14:textId="77777777" w:rsidR="00A234D0" w:rsidRPr="00CF23E5" w:rsidRDefault="00A234D0" w:rsidP="00A234D0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3E5">
              <w:t>Ответственный</w:t>
            </w:r>
          </w:p>
        </w:tc>
        <w:tc>
          <w:tcPr>
            <w:tcW w:w="1819" w:type="dxa"/>
          </w:tcPr>
          <w:p w14:paraId="1B77E897" w14:textId="3B9433B9" w:rsidR="00A234D0" w:rsidRPr="00CF23E5" w:rsidRDefault="00A234D0" w:rsidP="00A234D0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3E5">
              <w:t xml:space="preserve">Передается </w:t>
            </w:r>
            <w:r w:rsidR="0086015E" w:rsidRPr="00CF23E5">
              <w:t>в процесс</w:t>
            </w:r>
          </w:p>
        </w:tc>
        <w:tc>
          <w:tcPr>
            <w:tcW w:w="1843" w:type="dxa"/>
          </w:tcPr>
          <w:p w14:paraId="6222A9E4" w14:textId="77777777" w:rsidR="00A234D0" w:rsidRPr="00CF23E5" w:rsidRDefault="00A234D0" w:rsidP="00A234D0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3E5">
              <w:t>Ссылка на шаблон или описание</w:t>
            </w:r>
          </w:p>
        </w:tc>
      </w:tr>
      <w:tr w:rsidR="00A234D0" w:rsidRPr="004C61E9" w14:paraId="37F2474A" w14:textId="77777777" w:rsidTr="00A2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49FEAD3" w14:textId="1884FA1A" w:rsidR="00A234D0" w:rsidRPr="00CF23E5" w:rsidRDefault="00A234D0" w:rsidP="00A234D0">
            <w:pPr>
              <w:jc w:val="center"/>
            </w:pPr>
          </w:p>
        </w:tc>
        <w:tc>
          <w:tcPr>
            <w:tcW w:w="1594" w:type="dxa"/>
          </w:tcPr>
          <w:p w14:paraId="760065F5" w14:textId="70F23FC2" w:rsidR="00A234D0" w:rsidRPr="00CF23E5" w:rsidRDefault="00A234D0" w:rsidP="00A234D0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66" w:type="dxa"/>
          </w:tcPr>
          <w:p w14:paraId="085468E2" w14:textId="697963B0" w:rsidR="00A234D0" w:rsidRPr="00CF23E5" w:rsidRDefault="00A234D0" w:rsidP="00A234D0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9" w:type="dxa"/>
          </w:tcPr>
          <w:p w14:paraId="5A0E3880" w14:textId="6EE53043" w:rsidR="00A234D0" w:rsidRPr="00CF23E5" w:rsidRDefault="00A234D0" w:rsidP="00A234D0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6E9A7E75" w14:textId="77777777" w:rsidR="00A234D0" w:rsidRPr="00CF23E5" w:rsidRDefault="00A234D0" w:rsidP="00A234D0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4A5B43A" w14:textId="77777777" w:rsidR="00A234D0" w:rsidRPr="001E6E22" w:rsidRDefault="00A234D0" w:rsidP="00C53759">
      <w:pPr>
        <w:pStyle w:val="3"/>
        <w:rPr>
          <w:lang w:val="ru-RU"/>
        </w:rPr>
      </w:pPr>
      <w:bookmarkStart w:id="38" w:name="_Toc453708119"/>
      <w:bookmarkStart w:id="39" w:name="_Toc453763809"/>
      <w:r w:rsidRPr="001E6E22">
        <w:rPr>
          <w:lang w:val="ru-RU"/>
        </w:rPr>
        <w:t>Выход в информационные системы (интеграция)</w:t>
      </w:r>
      <w:bookmarkEnd w:id="38"/>
      <w:bookmarkEnd w:id="39"/>
    </w:p>
    <w:p w14:paraId="440006D0" w14:textId="77777777" w:rsidR="00A234D0" w:rsidRPr="00A234D0" w:rsidRDefault="00A234D0" w:rsidP="00A234D0">
      <w:pPr>
        <w:pStyle w:val="a7"/>
        <w:keepNext/>
        <w:rPr>
          <w:lang w:val="ru-RU"/>
        </w:rPr>
      </w:pPr>
      <w:r w:rsidRPr="00A234D0">
        <w:rPr>
          <w:lang w:val="ru-RU"/>
        </w:rPr>
        <w:t xml:space="preserve">Таблица </w:t>
      </w:r>
      <w:r w:rsidRPr="00A234D0">
        <w:rPr>
          <w:lang w:val="ru-RU"/>
        </w:rPr>
        <w:fldChar w:fldCharType="begin"/>
      </w:r>
      <w:r w:rsidRPr="00A234D0">
        <w:rPr>
          <w:lang w:val="ru-RU"/>
        </w:rPr>
        <w:instrText xml:space="preserve"> SEQ Таблица \* ARABIC </w:instrText>
      </w:r>
      <w:r w:rsidRPr="00A234D0">
        <w:rPr>
          <w:lang w:val="ru-RU"/>
        </w:rPr>
        <w:fldChar w:fldCharType="separate"/>
      </w:r>
      <w:r w:rsidR="0086015E">
        <w:rPr>
          <w:noProof/>
          <w:lang w:val="ru-RU"/>
        </w:rPr>
        <w:t>4</w:t>
      </w:r>
      <w:r w:rsidRPr="00A234D0">
        <w:rPr>
          <w:noProof/>
          <w:lang w:val="ru-RU"/>
        </w:rPr>
        <w:fldChar w:fldCharType="end"/>
      </w:r>
      <w:r w:rsidRPr="00A234D0">
        <w:rPr>
          <w:lang w:val="ru-RU"/>
        </w:rPr>
        <w:t>. Перечень информационных потоков</w:t>
      </w:r>
    </w:p>
    <w:tbl>
      <w:tblPr>
        <w:tblStyle w:val="-411"/>
        <w:tblW w:w="9952" w:type="dxa"/>
        <w:tblLayout w:type="fixed"/>
        <w:tblLook w:val="04A0" w:firstRow="1" w:lastRow="0" w:firstColumn="1" w:lastColumn="0" w:noHBand="0" w:noVBand="1"/>
      </w:tblPr>
      <w:tblGrid>
        <w:gridCol w:w="2830"/>
        <w:gridCol w:w="1594"/>
        <w:gridCol w:w="1866"/>
        <w:gridCol w:w="1819"/>
        <w:gridCol w:w="1843"/>
      </w:tblGrid>
      <w:tr w:rsidR="00A234D0" w:rsidRPr="00CF23E5" w14:paraId="36B127FD" w14:textId="77777777" w:rsidTr="00A23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122910" w14:textId="77777777" w:rsidR="00A234D0" w:rsidRPr="00CF23E5" w:rsidRDefault="00A234D0" w:rsidP="00A234D0">
            <w:pPr>
              <w:jc w:val="center"/>
            </w:pPr>
            <w:r w:rsidRPr="00CF23E5">
              <w:t>Описание</w:t>
            </w:r>
          </w:p>
        </w:tc>
        <w:tc>
          <w:tcPr>
            <w:tcW w:w="1594" w:type="dxa"/>
          </w:tcPr>
          <w:p w14:paraId="63BE19EF" w14:textId="77777777" w:rsidR="00A234D0" w:rsidRPr="00CF23E5" w:rsidRDefault="00A234D0" w:rsidP="00A234D0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F23E5">
              <w:rPr>
                <w:sz w:val="18"/>
              </w:rPr>
              <w:t>Наличие на текущий момент</w:t>
            </w:r>
          </w:p>
          <w:p w14:paraId="0EF5DED6" w14:textId="77777777" w:rsidR="00A234D0" w:rsidRPr="00CF23E5" w:rsidRDefault="00A234D0" w:rsidP="00A234D0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3E5">
              <w:rPr>
                <w:sz w:val="18"/>
              </w:rPr>
              <w:t>(Да/Нет)</w:t>
            </w:r>
          </w:p>
        </w:tc>
        <w:tc>
          <w:tcPr>
            <w:tcW w:w="1866" w:type="dxa"/>
          </w:tcPr>
          <w:p w14:paraId="097278A2" w14:textId="77777777" w:rsidR="00A234D0" w:rsidRPr="00CF23E5" w:rsidRDefault="00A234D0" w:rsidP="00A234D0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3E5">
              <w:t>Ответственный</w:t>
            </w:r>
          </w:p>
        </w:tc>
        <w:tc>
          <w:tcPr>
            <w:tcW w:w="1819" w:type="dxa"/>
          </w:tcPr>
          <w:p w14:paraId="078A9DDF" w14:textId="4C4AD40C" w:rsidR="00A234D0" w:rsidRPr="00CF23E5" w:rsidRDefault="00A234D0" w:rsidP="00A234D0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3E5">
              <w:t xml:space="preserve">Передается </w:t>
            </w:r>
            <w:r w:rsidR="0086015E" w:rsidRPr="00CF23E5">
              <w:t>в ИС</w:t>
            </w:r>
          </w:p>
        </w:tc>
        <w:tc>
          <w:tcPr>
            <w:tcW w:w="1843" w:type="dxa"/>
          </w:tcPr>
          <w:p w14:paraId="6BD71E45" w14:textId="77777777" w:rsidR="00A234D0" w:rsidRPr="00CF23E5" w:rsidRDefault="00A234D0" w:rsidP="00A234D0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3E5">
              <w:t>Ссылка на описание</w:t>
            </w:r>
          </w:p>
        </w:tc>
      </w:tr>
      <w:tr w:rsidR="00A234D0" w:rsidRPr="00CF23E5" w14:paraId="13242B08" w14:textId="77777777" w:rsidTr="00A2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57F68B" w14:textId="77777777" w:rsidR="00A234D0" w:rsidRPr="00CF23E5" w:rsidRDefault="00A234D0" w:rsidP="00A234D0">
            <w:pPr>
              <w:jc w:val="center"/>
            </w:pPr>
          </w:p>
        </w:tc>
        <w:tc>
          <w:tcPr>
            <w:tcW w:w="1594" w:type="dxa"/>
          </w:tcPr>
          <w:p w14:paraId="5A99FFF8" w14:textId="77777777" w:rsidR="00A234D0" w:rsidRPr="00CF23E5" w:rsidRDefault="00A234D0" w:rsidP="00A234D0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66" w:type="dxa"/>
          </w:tcPr>
          <w:p w14:paraId="60FDC640" w14:textId="77777777" w:rsidR="00A234D0" w:rsidRPr="00CF23E5" w:rsidRDefault="00A234D0" w:rsidP="00A234D0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9" w:type="dxa"/>
          </w:tcPr>
          <w:p w14:paraId="02AB7A71" w14:textId="77777777" w:rsidR="00A234D0" w:rsidRPr="00CF23E5" w:rsidRDefault="00A234D0" w:rsidP="00A234D0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0784F7D4" w14:textId="77777777" w:rsidR="00A234D0" w:rsidRPr="00CF23E5" w:rsidRDefault="00A234D0" w:rsidP="00A234D0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D93800D" w14:textId="59BF7C6D" w:rsidR="00A234D0" w:rsidRPr="001E6E22" w:rsidRDefault="00A234D0" w:rsidP="00C53759">
      <w:pPr>
        <w:pStyle w:val="3"/>
        <w:rPr>
          <w:lang w:val="ru-RU"/>
        </w:rPr>
      </w:pPr>
      <w:bookmarkStart w:id="40" w:name="_Toc453708120"/>
      <w:bookmarkStart w:id="41" w:name="_Toc453763810"/>
      <w:r w:rsidRPr="001E6E22">
        <w:rPr>
          <w:lang w:val="ru-RU"/>
        </w:rPr>
        <w:t>Человеческие ресурсы (Задействованные должности/роли/структурные подразделения)</w:t>
      </w:r>
      <w:bookmarkEnd w:id="40"/>
      <w:r w:rsidRPr="001E6E22">
        <w:rPr>
          <w:lang w:val="ru-RU"/>
        </w:rPr>
        <w:t xml:space="preserve"> с указанием разграничений правд доступа (ролей безопасности в системе)</w:t>
      </w:r>
      <w:bookmarkEnd w:id="41"/>
    </w:p>
    <w:p w14:paraId="262A81F3" w14:textId="595EB9E2" w:rsidR="00A234D0" w:rsidRDefault="00A234D0" w:rsidP="00A234D0">
      <w:pPr>
        <w:pStyle w:val="af1"/>
        <w:rPr>
          <w:lang w:val="ru-RU"/>
        </w:rPr>
      </w:pPr>
      <w:r>
        <w:rPr>
          <w:lang w:val="ru-RU"/>
        </w:rPr>
        <w:t>(Перечень человеческих ресурсов с привязкой к бизнес-ролям, указанным в документе «</w:t>
      </w:r>
      <w:r w:rsidRPr="00A234D0">
        <w:rPr>
          <w:lang w:val="ru-RU"/>
        </w:rPr>
        <w:t>2.4.4.1. Роли и матрица доступа</w:t>
      </w:r>
      <w:r>
        <w:rPr>
          <w:lang w:val="ru-RU"/>
        </w:rPr>
        <w:t>»)</w:t>
      </w:r>
    </w:p>
    <w:p w14:paraId="10DD87D9" w14:textId="263E8BAC" w:rsidR="00F548F5" w:rsidRPr="0086015E" w:rsidRDefault="00FA4B96" w:rsidP="00C53759">
      <w:pPr>
        <w:pStyle w:val="3"/>
        <w:rPr>
          <w:lang w:val="ru-RU"/>
        </w:rPr>
      </w:pPr>
      <w:bookmarkStart w:id="42" w:name="_Toc453763811"/>
      <w:r w:rsidRPr="0086015E">
        <w:rPr>
          <w:lang w:val="ru-RU"/>
        </w:rPr>
        <w:t>Список отчетов и унифицированных печатных форм</w:t>
      </w:r>
      <w:bookmarkEnd w:id="42"/>
    </w:p>
    <w:p w14:paraId="0B2B374F" w14:textId="40846CF3" w:rsidR="0086015E" w:rsidRPr="0086015E" w:rsidRDefault="0086015E" w:rsidP="0086015E">
      <w:pPr>
        <w:pStyle w:val="a7"/>
        <w:keepNext/>
        <w:rPr>
          <w:lang w:val="ru-RU"/>
        </w:rPr>
      </w:pPr>
      <w:r w:rsidRPr="0086015E">
        <w:rPr>
          <w:lang w:val="ru-RU"/>
        </w:rPr>
        <w:t xml:space="preserve">Таблица </w:t>
      </w:r>
      <w:r w:rsidRPr="0086015E">
        <w:rPr>
          <w:lang w:val="ru-RU"/>
        </w:rPr>
        <w:fldChar w:fldCharType="begin"/>
      </w:r>
      <w:r w:rsidRPr="0086015E">
        <w:rPr>
          <w:lang w:val="ru-RU"/>
        </w:rPr>
        <w:instrText xml:space="preserve"> SEQ Таблица \* ARABIC </w:instrText>
      </w:r>
      <w:r w:rsidRPr="0086015E">
        <w:rPr>
          <w:lang w:val="ru-RU"/>
        </w:rPr>
        <w:fldChar w:fldCharType="separate"/>
      </w:r>
      <w:r>
        <w:rPr>
          <w:noProof/>
          <w:lang w:val="ru-RU"/>
        </w:rPr>
        <w:t>5</w:t>
      </w:r>
      <w:r w:rsidRPr="0086015E">
        <w:rPr>
          <w:lang w:val="ru-RU"/>
        </w:rPr>
        <w:fldChar w:fldCharType="end"/>
      </w:r>
      <w:r w:rsidRPr="0086015E">
        <w:rPr>
          <w:lang w:val="ru-RU"/>
        </w:rPr>
        <w:t>. Список отчетов</w:t>
      </w:r>
    </w:p>
    <w:tbl>
      <w:tblPr>
        <w:tblStyle w:val="-411"/>
        <w:tblW w:w="5000" w:type="pct"/>
        <w:tblLook w:val="04A0" w:firstRow="1" w:lastRow="0" w:firstColumn="1" w:lastColumn="0" w:noHBand="0" w:noVBand="1"/>
      </w:tblPr>
      <w:tblGrid>
        <w:gridCol w:w="2562"/>
        <w:gridCol w:w="3036"/>
        <w:gridCol w:w="5085"/>
      </w:tblGrid>
      <w:tr w:rsidR="00F548F5" w:rsidRPr="00131E1C" w14:paraId="22AB82F7" w14:textId="77777777" w:rsidTr="00F548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</w:tcPr>
          <w:p w14:paraId="1DB13A3F" w14:textId="77777777" w:rsidR="00F548F5" w:rsidRPr="00131E1C" w:rsidRDefault="00F548F5" w:rsidP="00A234D0">
            <w:r w:rsidRPr="00131E1C">
              <w:t>Назначение/название отчета</w:t>
            </w:r>
          </w:p>
          <w:p w14:paraId="33144606" w14:textId="77777777" w:rsidR="00F548F5" w:rsidRPr="00131E1C" w:rsidRDefault="00F548F5" w:rsidP="00A234D0"/>
        </w:tc>
        <w:tc>
          <w:tcPr>
            <w:tcW w:w="1421" w:type="pct"/>
          </w:tcPr>
          <w:p w14:paraId="2BCF246E" w14:textId="77777777" w:rsidR="00F548F5" w:rsidRPr="00131E1C" w:rsidRDefault="00F548F5" w:rsidP="00A23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E1C">
              <w:t>Аналитики/аналитические срезы отчета</w:t>
            </w:r>
          </w:p>
          <w:p w14:paraId="44B5580B" w14:textId="77777777" w:rsidR="00F548F5" w:rsidRPr="00131E1C" w:rsidRDefault="00F548F5" w:rsidP="00A23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0" w:type="pct"/>
          </w:tcPr>
          <w:p w14:paraId="7BFF6DCB" w14:textId="77777777" w:rsidR="00F548F5" w:rsidRPr="00131E1C" w:rsidRDefault="00F548F5" w:rsidP="00A23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Ссылка на шаблон</w:t>
            </w:r>
          </w:p>
        </w:tc>
      </w:tr>
      <w:tr w:rsidR="00F548F5" w:rsidRPr="00131E1C" w14:paraId="1BC13FB2" w14:textId="77777777" w:rsidTr="00F54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</w:tcPr>
          <w:p w14:paraId="28CC08BC" w14:textId="77777777" w:rsidR="00F548F5" w:rsidRPr="00131E1C" w:rsidRDefault="00F548F5" w:rsidP="00A234D0"/>
        </w:tc>
        <w:tc>
          <w:tcPr>
            <w:tcW w:w="1421" w:type="pct"/>
          </w:tcPr>
          <w:p w14:paraId="3677E751" w14:textId="77777777" w:rsidR="00F548F5" w:rsidRPr="00131E1C" w:rsidRDefault="00F548F5" w:rsidP="00A23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0" w:type="pct"/>
          </w:tcPr>
          <w:p w14:paraId="30F1F228" w14:textId="77777777" w:rsidR="00F548F5" w:rsidRPr="00131E1C" w:rsidRDefault="00F548F5" w:rsidP="00A23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48F5" w:rsidRPr="00131E1C" w14:paraId="05668CA3" w14:textId="77777777" w:rsidTr="00F54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</w:tcPr>
          <w:p w14:paraId="5FB556EB" w14:textId="77777777" w:rsidR="00F548F5" w:rsidRPr="00131E1C" w:rsidRDefault="00F548F5" w:rsidP="00A234D0"/>
        </w:tc>
        <w:tc>
          <w:tcPr>
            <w:tcW w:w="1421" w:type="pct"/>
          </w:tcPr>
          <w:p w14:paraId="4AD46B9C" w14:textId="77777777" w:rsidR="00F548F5" w:rsidRPr="00131E1C" w:rsidRDefault="00F548F5" w:rsidP="00A23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0" w:type="pct"/>
          </w:tcPr>
          <w:p w14:paraId="52310B46" w14:textId="77777777" w:rsidR="00F548F5" w:rsidRPr="00131E1C" w:rsidRDefault="00F548F5" w:rsidP="00A23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F94679" w14:textId="54003B11" w:rsidR="00F548F5" w:rsidRPr="00F548F5" w:rsidRDefault="00F548F5" w:rsidP="00C53759">
      <w:pPr>
        <w:pStyle w:val="3"/>
        <w:rPr>
          <w:lang w:val="ru-RU"/>
        </w:rPr>
      </w:pPr>
      <w:bookmarkStart w:id="43" w:name="_Toc448217907"/>
      <w:bookmarkStart w:id="44" w:name="_Toc453763812"/>
      <w:r>
        <w:t>KPI</w:t>
      </w:r>
      <w:r w:rsidRPr="00F548F5">
        <w:rPr>
          <w:lang w:val="ru-RU"/>
        </w:rPr>
        <w:t xml:space="preserve"> по бизнес-процессу и </w:t>
      </w:r>
      <w:r>
        <w:t>KPI</w:t>
      </w:r>
      <w:r w:rsidRPr="00F548F5">
        <w:rPr>
          <w:lang w:val="ru-RU"/>
        </w:rPr>
        <w:t xml:space="preserve"> по сотрудникам, участвующим в бизнес-процессе</w:t>
      </w:r>
      <w:bookmarkEnd w:id="43"/>
      <w:bookmarkEnd w:id="44"/>
    </w:p>
    <w:p w14:paraId="2F423D41" w14:textId="72A85779" w:rsidR="0086015E" w:rsidRPr="0086015E" w:rsidRDefault="0086015E" w:rsidP="0086015E">
      <w:pPr>
        <w:pStyle w:val="a7"/>
        <w:keepNext/>
        <w:rPr>
          <w:lang w:val="ru-RU"/>
        </w:rPr>
      </w:pPr>
      <w:r w:rsidRPr="0086015E">
        <w:rPr>
          <w:lang w:val="ru-RU"/>
        </w:rPr>
        <w:t xml:space="preserve">Таблица </w:t>
      </w:r>
      <w:r w:rsidRPr="0086015E">
        <w:rPr>
          <w:lang w:val="ru-RU"/>
        </w:rPr>
        <w:fldChar w:fldCharType="begin"/>
      </w:r>
      <w:r w:rsidRPr="0086015E">
        <w:rPr>
          <w:lang w:val="ru-RU"/>
        </w:rPr>
        <w:instrText xml:space="preserve"> SEQ Таблица \* ARABIC </w:instrText>
      </w:r>
      <w:r w:rsidRPr="0086015E">
        <w:rPr>
          <w:lang w:val="ru-RU"/>
        </w:rPr>
        <w:fldChar w:fldCharType="separate"/>
      </w:r>
      <w:r>
        <w:rPr>
          <w:noProof/>
          <w:lang w:val="ru-RU"/>
        </w:rPr>
        <w:t>6</w:t>
      </w:r>
      <w:r w:rsidRPr="0086015E">
        <w:rPr>
          <w:lang w:val="ru-RU"/>
        </w:rPr>
        <w:fldChar w:fldCharType="end"/>
      </w:r>
      <w:r w:rsidRPr="0086015E">
        <w:rPr>
          <w:lang w:val="ru-RU"/>
        </w:rPr>
        <w:t>. KPI по бизнес-процессам</w:t>
      </w:r>
    </w:p>
    <w:tbl>
      <w:tblPr>
        <w:tblStyle w:val="-411"/>
        <w:tblW w:w="5000" w:type="pct"/>
        <w:tblLook w:val="04A0" w:firstRow="1" w:lastRow="0" w:firstColumn="1" w:lastColumn="0" w:noHBand="0" w:noVBand="1"/>
      </w:tblPr>
      <w:tblGrid>
        <w:gridCol w:w="2496"/>
        <w:gridCol w:w="2066"/>
        <w:gridCol w:w="6121"/>
      </w:tblGrid>
      <w:tr w:rsidR="00133A3B" w:rsidRPr="004C61E9" w14:paraId="2F884E57" w14:textId="77777777" w:rsidTr="00133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pct"/>
          </w:tcPr>
          <w:p w14:paraId="06115EDC" w14:textId="77777777" w:rsidR="00133A3B" w:rsidRPr="00FE7F1B" w:rsidRDefault="00133A3B" w:rsidP="00A234D0">
            <w:pPr>
              <w:rPr>
                <w:lang w:val="en-US"/>
              </w:rPr>
            </w:pPr>
            <w:r w:rsidRPr="00131E1C">
              <w:t xml:space="preserve">Название </w:t>
            </w:r>
            <w:r>
              <w:rPr>
                <w:lang w:val="en-US"/>
              </w:rPr>
              <w:t>KPI</w:t>
            </w:r>
          </w:p>
          <w:p w14:paraId="6370DBA9" w14:textId="77777777" w:rsidR="00133A3B" w:rsidRPr="00131E1C" w:rsidRDefault="00133A3B" w:rsidP="00A234D0"/>
        </w:tc>
        <w:tc>
          <w:tcPr>
            <w:tcW w:w="967" w:type="pct"/>
          </w:tcPr>
          <w:p w14:paraId="7BA7D601" w14:textId="77777777" w:rsidR="00133A3B" w:rsidRPr="00FE7F1B" w:rsidRDefault="00133A3B" w:rsidP="00A23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Алгоритм расчета</w:t>
            </w:r>
          </w:p>
        </w:tc>
        <w:tc>
          <w:tcPr>
            <w:tcW w:w="2865" w:type="pct"/>
          </w:tcPr>
          <w:p w14:paraId="70C9EEFA" w14:textId="77777777" w:rsidR="00133A3B" w:rsidRPr="00131E1C" w:rsidRDefault="00133A3B" w:rsidP="00A23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Уровни отклонений от базовых значений</w:t>
            </w:r>
          </w:p>
        </w:tc>
      </w:tr>
      <w:tr w:rsidR="00133A3B" w:rsidRPr="004C61E9" w14:paraId="699B53D3" w14:textId="77777777" w:rsidTr="00133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pct"/>
          </w:tcPr>
          <w:p w14:paraId="1B323A45" w14:textId="77777777" w:rsidR="00133A3B" w:rsidRPr="00131E1C" w:rsidRDefault="00133A3B" w:rsidP="00A234D0"/>
        </w:tc>
        <w:tc>
          <w:tcPr>
            <w:tcW w:w="967" w:type="pct"/>
          </w:tcPr>
          <w:p w14:paraId="70F23AA9" w14:textId="77777777" w:rsidR="00133A3B" w:rsidRPr="00131E1C" w:rsidRDefault="00133A3B" w:rsidP="00A23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5" w:type="pct"/>
          </w:tcPr>
          <w:p w14:paraId="17C15E2F" w14:textId="77777777" w:rsidR="00133A3B" w:rsidRPr="00131E1C" w:rsidRDefault="00133A3B" w:rsidP="00A23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3A3B" w:rsidRPr="004C61E9" w14:paraId="4ED9894F" w14:textId="77777777" w:rsidTr="00133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pct"/>
          </w:tcPr>
          <w:p w14:paraId="06EBBBAB" w14:textId="77777777" w:rsidR="00133A3B" w:rsidRPr="00131E1C" w:rsidRDefault="00133A3B" w:rsidP="00A234D0"/>
        </w:tc>
        <w:tc>
          <w:tcPr>
            <w:tcW w:w="967" w:type="pct"/>
          </w:tcPr>
          <w:p w14:paraId="1C8B45D2" w14:textId="77777777" w:rsidR="00133A3B" w:rsidRPr="00131E1C" w:rsidRDefault="00133A3B" w:rsidP="00A23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5" w:type="pct"/>
          </w:tcPr>
          <w:p w14:paraId="260253B2" w14:textId="77777777" w:rsidR="00133A3B" w:rsidRPr="00131E1C" w:rsidRDefault="00133A3B" w:rsidP="00A23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C05DEE" w14:textId="74289D58" w:rsidR="00133A3B" w:rsidRPr="00133A3B" w:rsidRDefault="00133A3B" w:rsidP="00C53759">
      <w:pPr>
        <w:pStyle w:val="3"/>
        <w:rPr>
          <w:lang w:val="ru-RU"/>
        </w:rPr>
      </w:pPr>
      <w:bookmarkStart w:id="45" w:name="_Toc448217908"/>
      <w:bookmarkStart w:id="46" w:name="_Toc453763813"/>
      <w:r>
        <w:rPr>
          <w:lang w:val="ru-RU"/>
        </w:rPr>
        <w:t>К</w:t>
      </w:r>
      <w:r w:rsidRPr="00133A3B">
        <w:rPr>
          <w:lang w:val="ru-RU"/>
        </w:rPr>
        <w:t>онтрол</w:t>
      </w:r>
      <w:r>
        <w:rPr>
          <w:lang w:val="ru-RU"/>
        </w:rPr>
        <w:t>ь, оповещения и другие</w:t>
      </w:r>
      <w:r w:rsidRPr="00133A3B">
        <w:rPr>
          <w:lang w:val="ru-RU"/>
        </w:rPr>
        <w:t xml:space="preserve"> вид</w:t>
      </w:r>
      <w:r>
        <w:rPr>
          <w:lang w:val="ru-RU"/>
        </w:rPr>
        <w:t>ы</w:t>
      </w:r>
      <w:r w:rsidRPr="00133A3B">
        <w:rPr>
          <w:lang w:val="ru-RU"/>
        </w:rPr>
        <w:t xml:space="preserve"> информирования</w:t>
      </w:r>
      <w:bookmarkEnd w:id="45"/>
      <w:bookmarkEnd w:id="46"/>
    </w:p>
    <w:p w14:paraId="36482C9B" w14:textId="604C4595" w:rsidR="0086015E" w:rsidRDefault="0086015E" w:rsidP="0086015E">
      <w:pPr>
        <w:pStyle w:val="a7"/>
        <w:keepNext/>
      </w:pPr>
      <w:r w:rsidRPr="0086015E">
        <w:rPr>
          <w:lang w:val="ru-RU"/>
        </w:rPr>
        <w:t>Таблица</w:t>
      </w:r>
      <w:r>
        <w:t xml:space="preserve"> </w:t>
      </w:r>
      <w:r w:rsidR="00717704">
        <w:fldChar w:fldCharType="begin"/>
      </w:r>
      <w:r w:rsidR="00717704">
        <w:instrText xml:space="preserve"> SEQ Таблица \* ARABIC </w:instrText>
      </w:r>
      <w:r w:rsidR="00717704">
        <w:fldChar w:fldCharType="separate"/>
      </w:r>
      <w:r>
        <w:rPr>
          <w:noProof/>
        </w:rPr>
        <w:t>7</w:t>
      </w:r>
      <w:r w:rsidR="00717704">
        <w:rPr>
          <w:noProof/>
        </w:rPr>
        <w:fldChar w:fldCharType="end"/>
      </w:r>
      <w:r>
        <w:rPr>
          <w:lang w:val="ru-RU"/>
        </w:rPr>
        <w:t>. Контроль, оповещения</w:t>
      </w:r>
    </w:p>
    <w:tbl>
      <w:tblPr>
        <w:tblStyle w:val="-411"/>
        <w:tblW w:w="4983" w:type="pct"/>
        <w:tblLook w:val="04A0" w:firstRow="1" w:lastRow="0" w:firstColumn="1" w:lastColumn="0" w:noHBand="0" w:noVBand="1"/>
      </w:tblPr>
      <w:tblGrid>
        <w:gridCol w:w="1889"/>
        <w:gridCol w:w="2779"/>
        <w:gridCol w:w="3345"/>
        <w:gridCol w:w="2634"/>
      </w:tblGrid>
      <w:tr w:rsidR="00133A3B" w:rsidRPr="00131E1C" w14:paraId="64248692" w14:textId="77777777" w:rsidTr="00A23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</w:tcPr>
          <w:p w14:paraId="44E05432" w14:textId="77777777" w:rsidR="00133A3B" w:rsidRPr="00131E1C" w:rsidRDefault="00133A3B" w:rsidP="00A234D0">
            <w:r w:rsidRPr="00131E1C">
              <w:t>Что контролируется (проверяется)</w:t>
            </w:r>
          </w:p>
          <w:p w14:paraId="6D0AC8BE" w14:textId="77777777" w:rsidR="00133A3B" w:rsidRPr="00131E1C" w:rsidRDefault="00133A3B" w:rsidP="00A234D0"/>
        </w:tc>
        <w:tc>
          <w:tcPr>
            <w:tcW w:w="1305" w:type="pct"/>
          </w:tcPr>
          <w:p w14:paraId="51C42545" w14:textId="77777777" w:rsidR="00133A3B" w:rsidRPr="00131E1C" w:rsidRDefault="00133A3B" w:rsidP="00A23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E1C">
              <w:t>Правила проверки (краткий алгоритм)</w:t>
            </w:r>
          </w:p>
        </w:tc>
        <w:tc>
          <w:tcPr>
            <w:tcW w:w="1571" w:type="pct"/>
          </w:tcPr>
          <w:p w14:paraId="6CD6B8D5" w14:textId="77777777" w:rsidR="00133A3B" w:rsidRPr="00131E1C" w:rsidRDefault="00133A3B" w:rsidP="00A23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E1C">
              <w:t>Кто должен получать оповещен</w:t>
            </w:r>
            <w:r>
              <w:t>ия/контролировать</w:t>
            </w:r>
          </w:p>
        </w:tc>
        <w:tc>
          <w:tcPr>
            <w:tcW w:w="1237" w:type="pct"/>
          </w:tcPr>
          <w:p w14:paraId="047DAB62" w14:textId="77777777" w:rsidR="00133A3B" w:rsidRPr="00131E1C" w:rsidRDefault="00133A3B" w:rsidP="00A23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Правила и расписание рассылки</w:t>
            </w:r>
          </w:p>
        </w:tc>
      </w:tr>
      <w:tr w:rsidR="00133A3B" w:rsidRPr="00131E1C" w14:paraId="583EBFE8" w14:textId="77777777" w:rsidTr="00A2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</w:tcPr>
          <w:p w14:paraId="684B832D" w14:textId="77777777" w:rsidR="00133A3B" w:rsidRPr="00131E1C" w:rsidRDefault="00133A3B" w:rsidP="00A234D0"/>
        </w:tc>
        <w:tc>
          <w:tcPr>
            <w:tcW w:w="1305" w:type="pct"/>
          </w:tcPr>
          <w:p w14:paraId="33F44405" w14:textId="77777777" w:rsidR="00133A3B" w:rsidRPr="00131E1C" w:rsidRDefault="00133A3B" w:rsidP="00A23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1" w:type="pct"/>
          </w:tcPr>
          <w:p w14:paraId="3CE23228" w14:textId="77777777" w:rsidR="00133A3B" w:rsidRPr="00131E1C" w:rsidRDefault="00133A3B" w:rsidP="00A23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7" w:type="pct"/>
          </w:tcPr>
          <w:p w14:paraId="4CAB072A" w14:textId="77777777" w:rsidR="00133A3B" w:rsidRPr="00131E1C" w:rsidRDefault="00133A3B" w:rsidP="00A23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3A3B" w:rsidRPr="00131E1C" w14:paraId="4EFE7D68" w14:textId="77777777" w:rsidTr="00A23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</w:tcPr>
          <w:p w14:paraId="7A550576" w14:textId="77777777" w:rsidR="00133A3B" w:rsidRPr="00131E1C" w:rsidRDefault="00133A3B" w:rsidP="00A234D0"/>
        </w:tc>
        <w:tc>
          <w:tcPr>
            <w:tcW w:w="1305" w:type="pct"/>
          </w:tcPr>
          <w:p w14:paraId="2ABF8C6F" w14:textId="77777777" w:rsidR="00133A3B" w:rsidRPr="00131E1C" w:rsidRDefault="00133A3B" w:rsidP="00A23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1" w:type="pct"/>
          </w:tcPr>
          <w:p w14:paraId="117B4EE0" w14:textId="77777777" w:rsidR="00133A3B" w:rsidRPr="00131E1C" w:rsidRDefault="00133A3B" w:rsidP="00A23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7" w:type="pct"/>
          </w:tcPr>
          <w:p w14:paraId="428DA4F7" w14:textId="77777777" w:rsidR="00133A3B" w:rsidRPr="00131E1C" w:rsidRDefault="00133A3B" w:rsidP="00A23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3A3B" w:rsidRPr="00131E1C" w14:paraId="4CAB9C63" w14:textId="77777777" w:rsidTr="00A2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</w:tcPr>
          <w:p w14:paraId="141DEB48" w14:textId="77777777" w:rsidR="00133A3B" w:rsidRPr="00131E1C" w:rsidRDefault="00133A3B" w:rsidP="00A234D0"/>
        </w:tc>
        <w:tc>
          <w:tcPr>
            <w:tcW w:w="1305" w:type="pct"/>
          </w:tcPr>
          <w:p w14:paraId="5AD7DD3B" w14:textId="77777777" w:rsidR="00133A3B" w:rsidRPr="00131E1C" w:rsidRDefault="00133A3B" w:rsidP="00A23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1" w:type="pct"/>
          </w:tcPr>
          <w:p w14:paraId="264F037E" w14:textId="77777777" w:rsidR="00133A3B" w:rsidRPr="00131E1C" w:rsidRDefault="00133A3B" w:rsidP="00A23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7" w:type="pct"/>
          </w:tcPr>
          <w:p w14:paraId="4045B132" w14:textId="77777777" w:rsidR="00133A3B" w:rsidRPr="00131E1C" w:rsidRDefault="00133A3B" w:rsidP="00A23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3A3B" w:rsidRPr="00131E1C" w14:paraId="23BB389F" w14:textId="77777777" w:rsidTr="00A23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</w:tcPr>
          <w:p w14:paraId="6E9B57E8" w14:textId="77777777" w:rsidR="00133A3B" w:rsidRPr="00131E1C" w:rsidRDefault="00133A3B" w:rsidP="00A234D0"/>
        </w:tc>
        <w:tc>
          <w:tcPr>
            <w:tcW w:w="1305" w:type="pct"/>
          </w:tcPr>
          <w:p w14:paraId="5888463B" w14:textId="77777777" w:rsidR="00133A3B" w:rsidRPr="00131E1C" w:rsidRDefault="00133A3B" w:rsidP="00A23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1" w:type="pct"/>
          </w:tcPr>
          <w:p w14:paraId="7EFB3573" w14:textId="77777777" w:rsidR="00133A3B" w:rsidRPr="00131E1C" w:rsidRDefault="00133A3B" w:rsidP="00A23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7" w:type="pct"/>
          </w:tcPr>
          <w:p w14:paraId="063E6BD3" w14:textId="77777777" w:rsidR="00133A3B" w:rsidRPr="00131E1C" w:rsidRDefault="00133A3B" w:rsidP="00A23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800FA0" w14:textId="23A9906C" w:rsidR="00847983" w:rsidRDefault="00F82238" w:rsidP="00847983">
      <w:pPr>
        <w:pStyle w:val="3"/>
        <w:rPr>
          <w:lang w:val="ru-RU"/>
        </w:rPr>
      </w:pPr>
      <w:bookmarkStart w:id="47" w:name="_Toc453763814"/>
      <w:r>
        <w:rPr>
          <w:lang w:val="ru-RU"/>
        </w:rPr>
        <w:t>Необходимые настройки</w:t>
      </w:r>
      <w:r w:rsidR="00AD70A4">
        <w:rPr>
          <w:lang w:val="ru-RU"/>
        </w:rPr>
        <w:t xml:space="preserve"> данного процесса в системе</w:t>
      </w:r>
      <w:bookmarkEnd w:id="47"/>
    </w:p>
    <w:p w14:paraId="61A860AC" w14:textId="0B309A25" w:rsidR="00CD4497" w:rsidRPr="00CD4497" w:rsidRDefault="00CD4497" w:rsidP="00CD4497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</w:pPr>
      <w:r w:rsidRPr="00CD449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 xml:space="preserve">(Размещается ссылка на </w:t>
      </w:r>
      <w:r w:rsidR="00F82238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 xml:space="preserve">соответствующий раздел документа </w:t>
      </w:r>
      <w:r w:rsidRPr="00CD449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>2.4.2.5. ТЗ.</w:t>
      </w:r>
      <w:r w:rsidR="0086015E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 xml:space="preserve"> </w:t>
      </w:r>
      <w:r w:rsidRPr="00CD449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>Реестр настроек)</w:t>
      </w:r>
    </w:p>
    <w:p w14:paraId="20871467" w14:textId="09D34AE1" w:rsidR="00A97EC8" w:rsidRDefault="00A97EC8" w:rsidP="00A97EC8">
      <w:pPr>
        <w:pStyle w:val="3"/>
        <w:rPr>
          <w:lang w:val="ru-RU"/>
        </w:rPr>
      </w:pPr>
      <w:bookmarkStart w:id="48" w:name="_Toc453763815"/>
      <w:r w:rsidRPr="00F548F5">
        <w:rPr>
          <w:lang w:val="ru-RU"/>
        </w:rPr>
        <w:t xml:space="preserve">Список </w:t>
      </w:r>
      <w:r>
        <w:rPr>
          <w:lang w:val="ru-RU"/>
        </w:rPr>
        <w:t xml:space="preserve">требуемых </w:t>
      </w:r>
      <w:r w:rsidRPr="00F548F5">
        <w:rPr>
          <w:lang w:val="ru-RU"/>
        </w:rPr>
        <w:t xml:space="preserve">модификаций в </w:t>
      </w:r>
      <w:r>
        <w:rPr>
          <w:lang w:val="ru-RU"/>
        </w:rPr>
        <w:t>решении для данного процесса</w:t>
      </w:r>
      <w:bookmarkEnd w:id="48"/>
    </w:p>
    <w:p w14:paraId="30865983" w14:textId="7F1FCDFD" w:rsidR="00A97EC8" w:rsidRDefault="00A97EC8" w:rsidP="00A97EC8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</w:pPr>
      <w:r w:rsidRPr="00847983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 xml:space="preserve">(Размещается ссылка </w:t>
      </w:r>
      <w:r w:rsidRPr="00CD449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 xml:space="preserve">на </w:t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>документ «</w:t>
      </w:r>
      <w:r w:rsidRPr="00A97EC8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>2.3.4.2 ТЗ.</w:t>
      </w:r>
      <w:r w:rsidR="0086015E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 xml:space="preserve"> </w:t>
      </w:r>
      <w:r w:rsidRPr="00A97EC8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>Реестр доработок стандарта системы с учетом приоритетов</w:t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>» с описанием доработок</w:t>
      </w:r>
      <w:r w:rsidRPr="00847983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>)</w:t>
      </w:r>
    </w:p>
    <w:p w14:paraId="79266983" w14:textId="5B579DA3" w:rsidR="00A97EC8" w:rsidRDefault="00A97EC8" w:rsidP="00A97EC8">
      <w:pPr>
        <w:pStyle w:val="3"/>
        <w:rPr>
          <w:lang w:val="ru-RU"/>
        </w:rPr>
      </w:pPr>
      <w:bookmarkStart w:id="49" w:name="_Toc453763816"/>
      <w:r w:rsidRPr="00F548F5">
        <w:rPr>
          <w:lang w:val="ru-RU"/>
        </w:rPr>
        <w:t>Список модификаций в прочих системах</w:t>
      </w:r>
      <w:bookmarkEnd w:id="49"/>
    </w:p>
    <w:p w14:paraId="61EEA8B5" w14:textId="469866E2" w:rsidR="00594A88" w:rsidRDefault="00594A88" w:rsidP="00594A88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</w:pPr>
      <w:r w:rsidRPr="00847983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 xml:space="preserve">(Размещается ссылка </w:t>
      </w:r>
      <w:r w:rsidRPr="00CD449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 xml:space="preserve">на </w:t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>документ «</w:t>
      </w:r>
      <w:r w:rsidRPr="00A97EC8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>2.3.4.2 ТЗ.</w:t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 xml:space="preserve"> </w:t>
      </w:r>
      <w:r w:rsidRPr="00A97EC8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 xml:space="preserve">Реестр доработок </w:t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>прочих систем</w:t>
      </w:r>
      <w:r w:rsidRPr="00A97EC8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 xml:space="preserve"> с учетом приоритетов</w:t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>» с описанием доработок</w:t>
      </w:r>
      <w:r w:rsidRPr="00847983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  <w:t>)</w:t>
      </w:r>
    </w:p>
    <w:p w14:paraId="1430EDD1" w14:textId="77777777" w:rsidR="00594A88" w:rsidRPr="00594A88" w:rsidRDefault="00594A88" w:rsidP="00594A88">
      <w:pPr>
        <w:rPr>
          <w:lang w:val="ru-RU"/>
        </w:rPr>
      </w:pPr>
    </w:p>
    <w:p w14:paraId="74FF40F4" w14:textId="73C92734" w:rsidR="00A97EC8" w:rsidRDefault="00AD70A4" w:rsidP="00A97EC8">
      <w:pPr>
        <w:pStyle w:val="1"/>
        <w:rPr>
          <w:lang w:val="ru-RU"/>
        </w:rPr>
      </w:pPr>
      <w:bookmarkStart w:id="50" w:name="_Toc453763817"/>
      <w:bookmarkEnd w:id="4"/>
      <w:r w:rsidRPr="00F548F5">
        <w:rPr>
          <w:lang w:val="ru-RU"/>
        </w:rPr>
        <w:lastRenderedPageBreak/>
        <w:t>Допущения и ограничения</w:t>
      </w:r>
      <w:bookmarkEnd w:id="50"/>
    </w:p>
    <w:p w14:paraId="25AB8728" w14:textId="76FFE766" w:rsidR="007544C8" w:rsidRDefault="007544C8" w:rsidP="007544C8">
      <w:pPr>
        <w:pStyle w:val="1"/>
        <w:rPr>
          <w:lang w:val="ru-RU"/>
        </w:rPr>
      </w:pPr>
      <w:bookmarkStart w:id="51" w:name="_GoBack"/>
      <w:r>
        <w:rPr>
          <w:lang w:val="ru-RU"/>
        </w:rPr>
        <w:lastRenderedPageBreak/>
        <w:t>Приложение 1. Форматы (шаблоны) документов и отчетов</w:t>
      </w:r>
    </w:p>
    <w:bookmarkEnd w:id="51"/>
    <w:p w14:paraId="3C808624" w14:textId="77777777" w:rsidR="007544C8" w:rsidRPr="007544C8" w:rsidRDefault="007544C8" w:rsidP="007544C8">
      <w:pPr>
        <w:rPr>
          <w:lang w:val="ru-RU"/>
        </w:rPr>
      </w:pPr>
    </w:p>
    <w:p w14:paraId="2E790532" w14:textId="77777777" w:rsidR="00A97EC8" w:rsidRPr="00A97EC8" w:rsidRDefault="00A97EC8" w:rsidP="00A97EC8">
      <w:pPr>
        <w:rPr>
          <w:lang w:val="ru-RU"/>
        </w:rPr>
      </w:pPr>
    </w:p>
    <w:p w14:paraId="42AEA96D" w14:textId="77777777" w:rsidR="00AD70A4" w:rsidRPr="00847983" w:rsidRDefault="00AD70A4" w:rsidP="0084798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ru-RU"/>
        </w:rPr>
      </w:pPr>
    </w:p>
    <w:sectPr w:rsidR="00AD70A4" w:rsidRPr="00847983" w:rsidSect="002D1705">
      <w:footerReference w:type="default" r:id="rId12"/>
      <w:pgSz w:w="11907" w:h="16839" w:code="9"/>
      <w:pgMar w:top="431" w:right="720" w:bottom="720" w:left="720" w:header="709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172BCC" w14:textId="77777777" w:rsidR="00A234D0" w:rsidRDefault="00A234D0">
      <w:r>
        <w:separator/>
      </w:r>
    </w:p>
  </w:endnote>
  <w:endnote w:type="continuationSeparator" w:id="0">
    <w:p w14:paraId="15491F38" w14:textId="77777777" w:rsidR="00A234D0" w:rsidRDefault="00A23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Condensed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Segoe">
    <w:altName w:val="Arial"/>
    <w:panose1 w:val="020B0604020202020204"/>
    <w:charset w:val="00"/>
    <w:family w:val="swiss"/>
    <w:pitch w:val="variable"/>
    <w:sig w:usb0="00000001" w:usb1="4000205B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utura">
    <w:altName w:val="Arial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8D8F5" w14:textId="77777777" w:rsidR="00A234D0" w:rsidRPr="002D1705" w:rsidRDefault="00A234D0" w:rsidP="002D170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F5ECD3" w14:textId="77777777" w:rsidR="00A234D0" w:rsidRDefault="00A234D0">
      <w:r>
        <w:separator/>
      </w:r>
    </w:p>
  </w:footnote>
  <w:footnote w:type="continuationSeparator" w:id="0">
    <w:p w14:paraId="01A1BC96" w14:textId="77777777" w:rsidR="00A234D0" w:rsidRDefault="00A23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0516"/>
    <w:multiLevelType w:val="multilevel"/>
    <w:tmpl w:val="D8BAD350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" w15:restartNumberingAfterBreak="0">
    <w:nsid w:val="02906AD5"/>
    <w:multiLevelType w:val="hybridMultilevel"/>
    <w:tmpl w:val="1F0C9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223FE"/>
    <w:multiLevelType w:val="hybridMultilevel"/>
    <w:tmpl w:val="DC809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64964"/>
    <w:multiLevelType w:val="hybridMultilevel"/>
    <w:tmpl w:val="B00AE93E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 w15:restartNumberingAfterBreak="0">
    <w:nsid w:val="23B87FAB"/>
    <w:multiLevelType w:val="multilevel"/>
    <w:tmpl w:val="ECA4EAFA"/>
    <w:styleLink w:val="Bullets"/>
    <w:lvl w:ilvl="0">
      <w:start w:val="1"/>
      <w:numFmt w:val="bullet"/>
      <w:lvlText w:val=""/>
      <w:lvlJc w:val="left"/>
      <w:pPr>
        <w:tabs>
          <w:tab w:val="num" w:pos="907"/>
        </w:tabs>
        <w:ind w:left="907" w:hanging="340"/>
      </w:pPr>
      <w:rPr>
        <w:rFonts w:ascii="Wingdings 2" w:hAnsi="Wingdings 2" w:cs="Wingdings 2" w:hint="default"/>
        <w:color w:val="808080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cs="Wingdings 2" w:hint="default"/>
        <w:bCs w:val="0"/>
        <w:iCs w:val="0"/>
        <w:color w:val="808080"/>
        <w:sz w:val="20"/>
        <w:szCs w:val="2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24191C0E"/>
    <w:multiLevelType w:val="hybridMultilevel"/>
    <w:tmpl w:val="E0C20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F1D88"/>
    <w:multiLevelType w:val="hybridMultilevel"/>
    <w:tmpl w:val="44DAE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C05A1"/>
    <w:multiLevelType w:val="hybridMultilevel"/>
    <w:tmpl w:val="32D6CA08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 w15:restartNumberingAfterBreak="0">
    <w:nsid w:val="42422B5C"/>
    <w:multiLevelType w:val="multilevel"/>
    <w:tmpl w:val="BBCE5268"/>
    <w:styleLink w:val="BulletsTable"/>
    <w:lvl w:ilvl="0">
      <w:start w:val="1"/>
      <w:numFmt w:val="bullet"/>
      <w:lvlText w:val=""/>
      <w:lvlJc w:val="left"/>
      <w:pPr>
        <w:tabs>
          <w:tab w:val="num" w:pos="227"/>
        </w:tabs>
        <w:ind w:left="227" w:hanging="227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808080"/>
        <w:sz w:val="18"/>
        <w:szCs w:val="18"/>
      </w:rPr>
    </w:lvl>
    <w:lvl w:ilvl="1">
      <w:start w:val="1"/>
      <w:numFmt w:val="bullet"/>
      <w:lvlText w:val=""/>
      <w:lvlJc w:val="left"/>
      <w:pPr>
        <w:tabs>
          <w:tab w:val="num" w:pos="454"/>
        </w:tabs>
        <w:ind w:left="454" w:hanging="227"/>
      </w:pPr>
      <w:rPr>
        <w:rFonts w:ascii="Wingdings 2" w:eastAsia="Wingdings 2" w:hAnsi="Wingdings 2" w:cs="Wingdings 2" w:hint="default"/>
        <w:bCs w:val="0"/>
        <w:iCs w:val="0"/>
        <w:color w:val="808080"/>
        <w:sz w:val="18"/>
        <w:szCs w:val="18"/>
      </w:rPr>
    </w:lvl>
    <w:lvl w:ilvl="2">
      <w:start w:val="1"/>
      <w:numFmt w:val="bullet"/>
      <w:lvlText w:val=""/>
      <w:lvlJc w:val="left"/>
      <w:pPr>
        <w:tabs>
          <w:tab w:val="num" w:pos="680"/>
        </w:tabs>
        <w:ind w:left="680" w:hanging="226"/>
      </w:pPr>
      <w:rPr>
        <w:rFonts w:ascii="Wingdings 2" w:eastAsia="Wingdings 2" w:hAnsi="Wingdings 2" w:cs="Wingdings 2" w:hint="default"/>
        <w:color w:val="808080"/>
        <w:sz w:val="18"/>
        <w:szCs w:val="18"/>
      </w:rPr>
    </w:lvl>
    <w:lvl w:ilvl="3">
      <w:start w:val="1"/>
      <w:numFmt w:val="bullet"/>
      <w:lvlText w:val=""/>
      <w:lvlJc w:val="left"/>
      <w:pPr>
        <w:tabs>
          <w:tab w:val="num" w:pos="907"/>
        </w:tabs>
        <w:ind w:left="907" w:hanging="227"/>
      </w:pPr>
      <w:rPr>
        <w:rFonts w:ascii="Wingdings 2" w:eastAsia="Wingdings 2" w:hAnsi="Wingdings 2" w:cs="Wingdings 2" w:hint="default"/>
        <w:color w:val="808080"/>
        <w:sz w:val="18"/>
        <w:szCs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40C327D"/>
    <w:multiLevelType w:val="hybridMultilevel"/>
    <w:tmpl w:val="A3662EFE"/>
    <w:lvl w:ilvl="0" w:tplc="D2103C72">
      <w:start w:val="1"/>
      <w:numFmt w:val="bullet"/>
      <w:pStyle w:val="m"/>
      <w:lvlText w:val=""/>
      <w:lvlJc w:val="left"/>
      <w:pPr>
        <w:tabs>
          <w:tab w:val="num" w:pos="502"/>
        </w:tabs>
        <w:ind w:left="398" w:hanging="2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F13BA2"/>
    <w:multiLevelType w:val="hybridMultilevel"/>
    <w:tmpl w:val="CCFC8602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 w15:restartNumberingAfterBreak="0">
    <w:nsid w:val="48095527"/>
    <w:multiLevelType w:val="multilevel"/>
    <w:tmpl w:val="4C1E9172"/>
    <w:styleLink w:val="NumberedListTable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680"/>
        </w:tabs>
        <w:ind w:left="680" w:hanging="226"/>
      </w:pPr>
      <w:rPr>
        <w:rFonts w:ascii="Segoe Condensed" w:eastAsia="Segoe Condensed" w:hAnsi="Segoe Condensed" w:cs="Segoe Condensed" w:hint="default"/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8280"/>
        </w:tabs>
        <w:ind w:left="82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9720"/>
        </w:tabs>
        <w:ind w:left="9720" w:hanging="360"/>
      </w:pPr>
      <w:rPr>
        <w:rFonts w:hint="default"/>
      </w:rPr>
    </w:lvl>
  </w:abstractNum>
  <w:abstractNum w:abstractNumId="12" w15:restartNumberingAfterBreak="0">
    <w:nsid w:val="5C27075D"/>
    <w:multiLevelType w:val="multilevel"/>
    <w:tmpl w:val="A42A64A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9F53201"/>
    <w:multiLevelType w:val="multilevel"/>
    <w:tmpl w:val="8F647CC0"/>
    <w:styleLink w:val="NumberedList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340"/>
      </w:pPr>
      <w:rPr>
        <w:rFonts w:ascii="Segoe" w:eastAsia="Segoe" w:hAnsi="Segoe" w:cs="Segoe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247"/>
        </w:tabs>
        <w:ind w:left="1247" w:hanging="34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588"/>
        </w:tabs>
        <w:ind w:left="1588" w:hanging="341"/>
      </w:pPr>
      <w:rPr>
        <w:rFonts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0752"/>
        </w:tabs>
        <w:ind w:left="107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112"/>
        </w:tabs>
        <w:ind w:left="111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472"/>
        </w:tabs>
        <w:ind w:left="114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832"/>
        </w:tabs>
        <w:ind w:left="11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192"/>
        </w:tabs>
        <w:ind w:left="121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552"/>
        </w:tabs>
        <w:ind w:left="12552" w:hanging="360"/>
      </w:pPr>
      <w:rPr>
        <w:rFonts w:hint="default"/>
      </w:rPr>
    </w:lvl>
  </w:abstractNum>
  <w:abstractNum w:abstractNumId="14" w15:restartNumberingAfterBreak="0">
    <w:nsid w:val="6DB22422"/>
    <w:multiLevelType w:val="multilevel"/>
    <w:tmpl w:val="0C09001D"/>
    <w:styleLink w:val="Checklist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3A13E7C"/>
    <w:multiLevelType w:val="hybridMultilevel"/>
    <w:tmpl w:val="B262D584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14"/>
  </w:num>
  <w:num w:numId="5">
    <w:abstractNumId w:val="8"/>
  </w:num>
  <w:num w:numId="6">
    <w:abstractNumId w:val="13"/>
  </w:num>
  <w:num w:numId="7">
    <w:abstractNumId w:val="6"/>
  </w:num>
  <w:num w:numId="8">
    <w:abstractNumId w:val="15"/>
  </w:num>
  <w:num w:numId="9">
    <w:abstractNumId w:val="7"/>
  </w:num>
  <w:num w:numId="10">
    <w:abstractNumId w:val="10"/>
  </w:num>
  <w:num w:numId="11">
    <w:abstractNumId w:val="2"/>
  </w:num>
  <w:num w:numId="12">
    <w:abstractNumId w:val="3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5"/>
  </w:num>
  <w:num w:numId="24">
    <w:abstractNumId w:val="1"/>
  </w:num>
  <w:num w:numId="25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378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232D2"/>
    <w:rsid w:val="00007499"/>
    <w:rsid w:val="00007E4B"/>
    <w:rsid w:val="00012482"/>
    <w:rsid w:val="000141CE"/>
    <w:rsid w:val="000179D1"/>
    <w:rsid w:val="00017F6F"/>
    <w:rsid w:val="00022EAC"/>
    <w:rsid w:val="00023C4D"/>
    <w:rsid w:val="000273A2"/>
    <w:rsid w:val="0003574F"/>
    <w:rsid w:val="00035FBE"/>
    <w:rsid w:val="00040528"/>
    <w:rsid w:val="000467A8"/>
    <w:rsid w:val="000520C6"/>
    <w:rsid w:val="000527ED"/>
    <w:rsid w:val="000645CE"/>
    <w:rsid w:val="00064CFD"/>
    <w:rsid w:val="00065F91"/>
    <w:rsid w:val="00072298"/>
    <w:rsid w:val="00072CB6"/>
    <w:rsid w:val="0007793B"/>
    <w:rsid w:val="000B0472"/>
    <w:rsid w:val="000B2BC4"/>
    <w:rsid w:val="000B4013"/>
    <w:rsid w:val="000C17AE"/>
    <w:rsid w:val="000C4EB8"/>
    <w:rsid w:val="000C6ACC"/>
    <w:rsid w:val="000D59F1"/>
    <w:rsid w:val="000D7D0D"/>
    <w:rsid w:val="000E16C5"/>
    <w:rsid w:val="000E2314"/>
    <w:rsid w:val="000E65C5"/>
    <w:rsid w:val="000E6752"/>
    <w:rsid w:val="000F718A"/>
    <w:rsid w:val="00100B7A"/>
    <w:rsid w:val="00105A71"/>
    <w:rsid w:val="001171F8"/>
    <w:rsid w:val="001232D2"/>
    <w:rsid w:val="001271BE"/>
    <w:rsid w:val="00133A3B"/>
    <w:rsid w:val="00137660"/>
    <w:rsid w:val="00151589"/>
    <w:rsid w:val="00157865"/>
    <w:rsid w:val="00174802"/>
    <w:rsid w:val="00176D3C"/>
    <w:rsid w:val="00183302"/>
    <w:rsid w:val="001937B9"/>
    <w:rsid w:val="001A5D23"/>
    <w:rsid w:val="001A5F17"/>
    <w:rsid w:val="001B10C0"/>
    <w:rsid w:val="001C6EAF"/>
    <w:rsid w:val="001E176C"/>
    <w:rsid w:val="001E4A74"/>
    <w:rsid w:val="001E6E22"/>
    <w:rsid w:val="001E7E95"/>
    <w:rsid w:val="001F1F59"/>
    <w:rsid w:val="001F53D1"/>
    <w:rsid w:val="00202146"/>
    <w:rsid w:val="00203FD4"/>
    <w:rsid w:val="00224A29"/>
    <w:rsid w:val="00233F5E"/>
    <w:rsid w:val="00236A89"/>
    <w:rsid w:val="002440AE"/>
    <w:rsid w:val="0025005E"/>
    <w:rsid w:val="0025187D"/>
    <w:rsid w:val="00255A0B"/>
    <w:rsid w:val="00263B26"/>
    <w:rsid w:val="00275E75"/>
    <w:rsid w:val="00277CF0"/>
    <w:rsid w:val="00280177"/>
    <w:rsid w:val="002836DE"/>
    <w:rsid w:val="00286614"/>
    <w:rsid w:val="00286628"/>
    <w:rsid w:val="00287137"/>
    <w:rsid w:val="0029653E"/>
    <w:rsid w:val="00296940"/>
    <w:rsid w:val="002A3D0C"/>
    <w:rsid w:val="002A42B9"/>
    <w:rsid w:val="002A66ED"/>
    <w:rsid w:val="002B5E06"/>
    <w:rsid w:val="002D1705"/>
    <w:rsid w:val="002D3EE4"/>
    <w:rsid w:val="002F14C7"/>
    <w:rsid w:val="00300BEA"/>
    <w:rsid w:val="00304344"/>
    <w:rsid w:val="00325568"/>
    <w:rsid w:val="00331709"/>
    <w:rsid w:val="00331979"/>
    <w:rsid w:val="00335A12"/>
    <w:rsid w:val="00335AC8"/>
    <w:rsid w:val="003421B8"/>
    <w:rsid w:val="00347326"/>
    <w:rsid w:val="003517BD"/>
    <w:rsid w:val="0035440D"/>
    <w:rsid w:val="00357075"/>
    <w:rsid w:val="00363B4F"/>
    <w:rsid w:val="00364826"/>
    <w:rsid w:val="00365B17"/>
    <w:rsid w:val="00374494"/>
    <w:rsid w:val="00375BA4"/>
    <w:rsid w:val="00382CB0"/>
    <w:rsid w:val="0038635C"/>
    <w:rsid w:val="003922BA"/>
    <w:rsid w:val="00392D92"/>
    <w:rsid w:val="003A1C1F"/>
    <w:rsid w:val="003B72C6"/>
    <w:rsid w:val="003C048F"/>
    <w:rsid w:val="003C1F26"/>
    <w:rsid w:val="003C48C7"/>
    <w:rsid w:val="003D1184"/>
    <w:rsid w:val="003E0C78"/>
    <w:rsid w:val="003E19D1"/>
    <w:rsid w:val="00402C5D"/>
    <w:rsid w:val="00403C76"/>
    <w:rsid w:val="00404A63"/>
    <w:rsid w:val="00404A85"/>
    <w:rsid w:val="00405A59"/>
    <w:rsid w:val="0041033F"/>
    <w:rsid w:val="0041594F"/>
    <w:rsid w:val="00424542"/>
    <w:rsid w:val="00424FFF"/>
    <w:rsid w:val="00440C28"/>
    <w:rsid w:val="0046279C"/>
    <w:rsid w:val="0047248B"/>
    <w:rsid w:val="00472FBB"/>
    <w:rsid w:val="00475E03"/>
    <w:rsid w:val="00480B73"/>
    <w:rsid w:val="00481116"/>
    <w:rsid w:val="00481D1C"/>
    <w:rsid w:val="00483BB2"/>
    <w:rsid w:val="00491040"/>
    <w:rsid w:val="004A0356"/>
    <w:rsid w:val="004A1AB2"/>
    <w:rsid w:val="004B04BA"/>
    <w:rsid w:val="004B5B42"/>
    <w:rsid w:val="004B7423"/>
    <w:rsid w:val="004C61E9"/>
    <w:rsid w:val="004D5549"/>
    <w:rsid w:val="004E203F"/>
    <w:rsid w:val="004E6F3E"/>
    <w:rsid w:val="004F46E5"/>
    <w:rsid w:val="004F767E"/>
    <w:rsid w:val="00504A10"/>
    <w:rsid w:val="0051026E"/>
    <w:rsid w:val="00514B81"/>
    <w:rsid w:val="00517223"/>
    <w:rsid w:val="005212A4"/>
    <w:rsid w:val="005227B8"/>
    <w:rsid w:val="005317E4"/>
    <w:rsid w:val="005345DC"/>
    <w:rsid w:val="00543BAC"/>
    <w:rsid w:val="0055189D"/>
    <w:rsid w:val="00565637"/>
    <w:rsid w:val="00573AF6"/>
    <w:rsid w:val="005778C2"/>
    <w:rsid w:val="00577DCC"/>
    <w:rsid w:val="00581046"/>
    <w:rsid w:val="00581B75"/>
    <w:rsid w:val="00594A88"/>
    <w:rsid w:val="0059730D"/>
    <w:rsid w:val="005A648A"/>
    <w:rsid w:val="005B0899"/>
    <w:rsid w:val="005C44E1"/>
    <w:rsid w:val="005D7B17"/>
    <w:rsid w:val="005E01CC"/>
    <w:rsid w:val="005E78D9"/>
    <w:rsid w:val="005F6EED"/>
    <w:rsid w:val="006065A6"/>
    <w:rsid w:val="00614DDD"/>
    <w:rsid w:val="00624805"/>
    <w:rsid w:val="006250E3"/>
    <w:rsid w:val="00634091"/>
    <w:rsid w:val="00635A30"/>
    <w:rsid w:val="006474EB"/>
    <w:rsid w:val="00647A68"/>
    <w:rsid w:val="00650696"/>
    <w:rsid w:val="006553E5"/>
    <w:rsid w:val="00657A08"/>
    <w:rsid w:val="006811BB"/>
    <w:rsid w:val="00695DB7"/>
    <w:rsid w:val="006A4AE4"/>
    <w:rsid w:val="006B1F7F"/>
    <w:rsid w:val="006B2A51"/>
    <w:rsid w:val="006B5E92"/>
    <w:rsid w:val="006B6D4C"/>
    <w:rsid w:val="006B6FF5"/>
    <w:rsid w:val="006C1811"/>
    <w:rsid w:val="006C3E7D"/>
    <w:rsid w:val="006C5614"/>
    <w:rsid w:val="006D080D"/>
    <w:rsid w:val="006D21F6"/>
    <w:rsid w:val="006D2F19"/>
    <w:rsid w:val="006D44ED"/>
    <w:rsid w:val="006D46C6"/>
    <w:rsid w:val="006D65D2"/>
    <w:rsid w:val="006D7245"/>
    <w:rsid w:val="006E5B9A"/>
    <w:rsid w:val="006F1D71"/>
    <w:rsid w:val="006F4641"/>
    <w:rsid w:val="00702A39"/>
    <w:rsid w:val="007048E1"/>
    <w:rsid w:val="007051C7"/>
    <w:rsid w:val="00707E29"/>
    <w:rsid w:val="0071207B"/>
    <w:rsid w:val="00717704"/>
    <w:rsid w:val="0072283E"/>
    <w:rsid w:val="00726FFC"/>
    <w:rsid w:val="00727263"/>
    <w:rsid w:val="00732D36"/>
    <w:rsid w:val="0073401D"/>
    <w:rsid w:val="00735ADA"/>
    <w:rsid w:val="007375BE"/>
    <w:rsid w:val="007544C8"/>
    <w:rsid w:val="00761AC3"/>
    <w:rsid w:val="00764D6E"/>
    <w:rsid w:val="00777C56"/>
    <w:rsid w:val="00787A2F"/>
    <w:rsid w:val="0079347D"/>
    <w:rsid w:val="007976F0"/>
    <w:rsid w:val="007B1B1F"/>
    <w:rsid w:val="007B3C5C"/>
    <w:rsid w:val="007C2728"/>
    <w:rsid w:val="007C6560"/>
    <w:rsid w:val="007D0B5C"/>
    <w:rsid w:val="007E00C7"/>
    <w:rsid w:val="007E0E90"/>
    <w:rsid w:val="007E61BD"/>
    <w:rsid w:val="007F1BC3"/>
    <w:rsid w:val="007F4132"/>
    <w:rsid w:val="007F7DB4"/>
    <w:rsid w:val="008003E0"/>
    <w:rsid w:val="008007E2"/>
    <w:rsid w:val="00805982"/>
    <w:rsid w:val="00812A62"/>
    <w:rsid w:val="00817FCC"/>
    <w:rsid w:val="00824B5E"/>
    <w:rsid w:val="00825521"/>
    <w:rsid w:val="00832AD2"/>
    <w:rsid w:val="00847983"/>
    <w:rsid w:val="00852EE0"/>
    <w:rsid w:val="00860154"/>
    <w:rsid w:val="0086015E"/>
    <w:rsid w:val="00871102"/>
    <w:rsid w:val="0087516D"/>
    <w:rsid w:val="0087520D"/>
    <w:rsid w:val="00883937"/>
    <w:rsid w:val="00896D23"/>
    <w:rsid w:val="008A0A5F"/>
    <w:rsid w:val="008A14C9"/>
    <w:rsid w:val="008C7119"/>
    <w:rsid w:val="008D246E"/>
    <w:rsid w:val="008D3FB3"/>
    <w:rsid w:val="008D43E8"/>
    <w:rsid w:val="008D6FC6"/>
    <w:rsid w:val="008E69DE"/>
    <w:rsid w:val="008F3D93"/>
    <w:rsid w:val="009033C3"/>
    <w:rsid w:val="00906CCC"/>
    <w:rsid w:val="00914EBB"/>
    <w:rsid w:val="00920474"/>
    <w:rsid w:val="00924BEF"/>
    <w:rsid w:val="00927CA2"/>
    <w:rsid w:val="00952C74"/>
    <w:rsid w:val="009568EA"/>
    <w:rsid w:val="0096611B"/>
    <w:rsid w:val="009711C4"/>
    <w:rsid w:val="009729F5"/>
    <w:rsid w:val="00975091"/>
    <w:rsid w:val="00984FF9"/>
    <w:rsid w:val="009901A5"/>
    <w:rsid w:val="009A2AE7"/>
    <w:rsid w:val="009A49F5"/>
    <w:rsid w:val="009A7F51"/>
    <w:rsid w:val="009B0688"/>
    <w:rsid w:val="009B1505"/>
    <w:rsid w:val="009B186B"/>
    <w:rsid w:val="009B4631"/>
    <w:rsid w:val="009B6957"/>
    <w:rsid w:val="009B74F4"/>
    <w:rsid w:val="009C0FE0"/>
    <w:rsid w:val="009C1499"/>
    <w:rsid w:val="009C3965"/>
    <w:rsid w:val="009C4157"/>
    <w:rsid w:val="009C473C"/>
    <w:rsid w:val="009D0583"/>
    <w:rsid w:val="009D66E0"/>
    <w:rsid w:val="009D73A8"/>
    <w:rsid w:val="009F0376"/>
    <w:rsid w:val="009F356B"/>
    <w:rsid w:val="009F374A"/>
    <w:rsid w:val="009F635F"/>
    <w:rsid w:val="00A0419E"/>
    <w:rsid w:val="00A045D7"/>
    <w:rsid w:val="00A05078"/>
    <w:rsid w:val="00A06BF4"/>
    <w:rsid w:val="00A226AA"/>
    <w:rsid w:val="00A234D0"/>
    <w:rsid w:val="00A240A8"/>
    <w:rsid w:val="00A336D5"/>
    <w:rsid w:val="00A42022"/>
    <w:rsid w:val="00A437E5"/>
    <w:rsid w:val="00A46C23"/>
    <w:rsid w:val="00A569C2"/>
    <w:rsid w:val="00A601F2"/>
    <w:rsid w:val="00A66FB1"/>
    <w:rsid w:val="00A73520"/>
    <w:rsid w:val="00A80AC3"/>
    <w:rsid w:val="00A81C78"/>
    <w:rsid w:val="00A82529"/>
    <w:rsid w:val="00A84317"/>
    <w:rsid w:val="00A849C4"/>
    <w:rsid w:val="00A8728D"/>
    <w:rsid w:val="00A910F5"/>
    <w:rsid w:val="00A92BC0"/>
    <w:rsid w:val="00A970A4"/>
    <w:rsid w:val="00A97D56"/>
    <w:rsid w:val="00A97EC8"/>
    <w:rsid w:val="00AA23DC"/>
    <w:rsid w:val="00AB263A"/>
    <w:rsid w:val="00AB731F"/>
    <w:rsid w:val="00AC511C"/>
    <w:rsid w:val="00AC5A4A"/>
    <w:rsid w:val="00AD70A4"/>
    <w:rsid w:val="00AF3883"/>
    <w:rsid w:val="00AF5A13"/>
    <w:rsid w:val="00B100E4"/>
    <w:rsid w:val="00B157D2"/>
    <w:rsid w:val="00B2075C"/>
    <w:rsid w:val="00B22BCF"/>
    <w:rsid w:val="00B23F16"/>
    <w:rsid w:val="00B30CC6"/>
    <w:rsid w:val="00B32F05"/>
    <w:rsid w:val="00B40CBC"/>
    <w:rsid w:val="00B41D10"/>
    <w:rsid w:val="00B47DC0"/>
    <w:rsid w:val="00B50492"/>
    <w:rsid w:val="00B506EB"/>
    <w:rsid w:val="00B61ECA"/>
    <w:rsid w:val="00B65B5F"/>
    <w:rsid w:val="00B702A4"/>
    <w:rsid w:val="00B72D21"/>
    <w:rsid w:val="00B8546E"/>
    <w:rsid w:val="00B93C73"/>
    <w:rsid w:val="00BA0B9D"/>
    <w:rsid w:val="00BB6D8D"/>
    <w:rsid w:val="00BC6D12"/>
    <w:rsid w:val="00BC7CF8"/>
    <w:rsid w:val="00BD3950"/>
    <w:rsid w:val="00BD5A62"/>
    <w:rsid w:val="00BD600B"/>
    <w:rsid w:val="00C03F85"/>
    <w:rsid w:val="00C072FA"/>
    <w:rsid w:val="00C10C4B"/>
    <w:rsid w:val="00C154B0"/>
    <w:rsid w:val="00C17636"/>
    <w:rsid w:val="00C21754"/>
    <w:rsid w:val="00C267C6"/>
    <w:rsid w:val="00C34F39"/>
    <w:rsid w:val="00C35065"/>
    <w:rsid w:val="00C5290C"/>
    <w:rsid w:val="00C53759"/>
    <w:rsid w:val="00C57C30"/>
    <w:rsid w:val="00C57E94"/>
    <w:rsid w:val="00C608E0"/>
    <w:rsid w:val="00C6121D"/>
    <w:rsid w:val="00C61D5D"/>
    <w:rsid w:val="00C61F73"/>
    <w:rsid w:val="00C63697"/>
    <w:rsid w:val="00C64A8E"/>
    <w:rsid w:val="00C73BC9"/>
    <w:rsid w:val="00C84B6A"/>
    <w:rsid w:val="00C8596C"/>
    <w:rsid w:val="00C8684B"/>
    <w:rsid w:val="00C90507"/>
    <w:rsid w:val="00C93F70"/>
    <w:rsid w:val="00C975D3"/>
    <w:rsid w:val="00CA28A3"/>
    <w:rsid w:val="00CA41AF"/>
    <w:rsid w:val="00CA6E8E"/>
    <w:rsid w:val="00CB28F3"/>
    <w:rsid w:val="00CB61C3"/>
    <w:rsid w:val="00CC15FE"/>
    <w:rsid w:val="00CC4DEF"/>
    <w:rsid w:val="00CD31A0"/>
    <w:rsid w:val="00CD4497"/>
    <w:rsid w:val="00CE0698"/>
    <w:rsid w:val="00CE306F"/>
    <w:rsid w:val="00CF1AE6"/>
    <w:rsid w:val="00CF34DD"/>
    <w:rsid w:val="00D049E7"/>
    <w:rsid w:val="00D245E3"/>
    <w:rsid w:val="00D30E55"/>
    <w:rsid w:val="00D31277"/>
    <w:rsid w:val="00D33521"/>
    <w:rsid w:val="00D33EAB"/>
    <w:rsid w:val="00D3686C"/>
    <w:rsid w:val="00D42D54"/>
    <w:rsid w:val="00D4344D"/>
    <w:rsid w:val="00D443F5"/>
    <w:rsid w:val="00D44AC3"/>
    <w:rsid w:val="00D457F9"/>
    <w:rsid w:val="00D53D5F"/>
    <w:rsid w:val="00D5701F"/>
    <w:rsid w:val="00D624DC"/>
    <w:rsid w:val="00D64E78"/>
    <w:rsid w:val="00D66A66"/>
    <w:rsid w:val="00D737F8"/>
    <w:rsid w:val="00D73BFE"/>
    <w:rsid w:val="00D83359"/>
    <w:rsid w:val="00D86A52"/>
    <w:rsid w:val="00DA07E6"/>
    <w:rsid w:val="00DB1ACA"/>
    <w:rsid w:val="00DB4C35"/>
    <w:rsid w:val="00DB5C50"/>
    <w:rsid w:val="00DC16FF"/>
    <w:rsid w:val="00DC4161"/>
    <w:rsid w:val="00DC4349"/>
    <w:rsid w:val="00DD03B4"/>
    <w:rsid w:val="00DE3DA6"/>
    <w:rsid w:val="00DE612B"/>
    <w:rsid w:val="00DF6628"/>
    <w:rsid w:val="00DF7B45"/>
    <w:rsid w:val="00E043CA"/>
    <w:rsid w:val="00E06CCE"/>
    <w:rsid w:val="00E103C3"/>
    <w:rsid w:val="00E13440"/>
    <w:rsid w:val="00E14440"/>
    <w:rsid w:val="00E154EA"/>
    <w:rsid w:val="00E238AA"/>
    <w:rsid w:val="00E30ADE"/>
    <w:rsid w:val="00E4413F"/>
    <w:rsid w:val="00E535AB"/>
    <w:rsid w:val="00E73187"/>
    <w:rsid w:val="00E746A0"/>
    <w:rsid w:val="00E86222"/>
    <w:rsid w:val="00E86A7F"/>
    <w:rsid w:val="00E95567"/>
    <w:rsid w:val="00EA1598"/>
    <w:rsid w:val="00EB6F7D"/>
    <w:rsid w:val="00EC1E21"/>
    <w:rsid w:val="00EC7415"/>
    <w:rsid w:val="00ED029B"/>
    <w:rsid w:val="00EE1DE7"/>
    <w:rsid w:val="00EE3061"/>
    <w:rsid w:val="00EE31C4"/>
    <w:rsid w:val="00EE368D"/>
    <w:rsid w:val="00EE5FD0"/>
    <w:rsid w:val="00EE7690"/>
    <w:rsid w:val="00F00EEE"/>
    <w:rsid w:val="00F041F2"/>
    <w:rsid w:val="00F05AB1"/>
    <w:rsid w:val="00F05EF5"/>
    <w:rsid w:val="00F12967"/>
    <w:rsid w:val="00F12DD2"/>
    <w:rsid w:val="00F140A5"/>
    <w:rsid w:val="00F1718F"/>
    <w:rsid w:val="00F2150B"/>
    <w:rsid w:val="00F2380D"/>
    <w:rsid w:val="00F26B63"/>
    <w:rsid w:val="00F33F09"/>
    <w:rsid w:val="00F34998"/>
    <w:rsid w:val="00F407C6"/>
    <w:rsid w:val="00F414CB"/>
    <w:rsid w:val="00F44652"/>
    <w:rsid w:val="00F548F5"/>
    <w:rsid w:val="00F63167"/>
    <w:rsid w:val="00F6653A"/>
    <w:rsid w:val="00F72C6F"/>
    <w:rsid w:val="00F72E67"/>
    <w:rsid w:val="00F82238"/>
    <w:rsid w:val="00F82B7B"/>
    <w:rsid w:val="00F8350A"/>
    <w:rsid w:val="00F84BA2"/>
    <w:rsid w:val="00F8773C"/>
    <w:rsid w:val="00F91D1F"/>
    <w:rsid w:val="00F91F56"/>
    <w:rsid w:val="00F92C2E"/>
    <w:rsid w:val="00F94CFD"/>
    <w:rsid w:val="00F94FC6"/>
    <w:rsid w:val="00F95054"/>
    <w:rsid w:val="00FA4B96"/>
    <w:rsid w:val="00FA5D99"/>
    <w:rsid w:val="00FB7033"/>
    <w:rsid w:val="00FC1891"/>
    <w:rsid w:val="00FC4FD0"/>
    <w:rsid w:val="00FD575F"/>
    <w:rsid w:val="00FE0087"/>
    <w:rsid w:val="00FE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89"/>
    <o:shapelayout v:ext="edit">
      <o:idmap v:ext="edit" data="1"/>
    </o:shapelayout>
  </w:shapeDefaults>
  <w:decimalSymbol w:val=","/>
  <w:listSeparator w:val=";"/>
  <w14:docId w14:val="53D7BF25"/>
  <w15:docId w15:val="{6E49D194-3FEC-49D0-B423-4ED75968A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ACA"/>
  </w:style>
  <w:style w:type="paragraph" w:styleId="1">
    <w:name w:val="heading 1"/>
    <w:basedOn w:val="a"/>
    <w:next w:val="a"/>
    <w:link w:val="10"/>
    <w:uiPriority w:val="9"/>
    <w:qFormat/>
    <w:rsid w:val="00DB1ACA"/>
    <w:pPr>
      <w:keepNext/>
      <w:keepLines/>
      <w:pageBreakBefore/>
      <w:numPr>
        <w:numId w:val="2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B1ACA"/>
    <w:pPr>
      <w:keepNext/>
      <w:keepLines/>
      <w:numPr>
        <w:ilvl w:val="1"/>
        <w:numId w:val="22"/>
      </w:numPr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1ACA"/>
    <w:pPr>
      <w:keepNext/>
      <w:keepLines/>
      <w:numPr>
        <w:ilvl w:val="2"/>
        <w:numId w:val="22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33A3B"/>
    <w:pPr>
      <w:keepNext/>
      <w:keepLines/>
      <w:numPr>
        <w:ilvl w:val="3"/>
        <w:numId w:val="22"/>
      </w:numPr>
      <w:spacing w:before="200" w:after="240"/>
      <w:ind w:left="862" w:hanging="862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DB1ACA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DB1ACA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DB1ACA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DB1ACA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DB1ACA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E0C78"/>
    <w:pPr>
      <w:pBdr>
        <w:bottom w:val="single" w:sz="4" w:space="1" w:color="auto"/>
      </w:pBdr>
      <w:spacing w:after="0"/>
      <w:jc w:val="right"/>
    </w:pPr>
    <w:rPr>
      <w:rFonts w:ascii="Arial Narrow" w:eastAsia="Arial Narrow" w:hAnsi="Arial Narrow" w:cs="Arial Narrow"/>
      <w:sz w:val="16"/>
      <w:szCs w:val="16"/>
    </w:rPr>
  </w:style>
  <w:style w:type="paragraph" w:styleId="a4">
    <w:name w:val="footer"/>
    <w:basedOn w:val="a"/>
    <w:link w:val="a5"/>
    <w:uiPriority w:val="99"/>
    <w:rsid w:val="003E0C78"/>
    <w:pPr>
      <w:tabs>
        <w:tab w:val="center" w:pos="4153"/>
        <w:tab w:val="right" w:pos="8306"/>
      </w:tabs>
      <w:spacing w:after="0"/>
    </w:pPr>
    <w:rPr>
      <w:rFonts w:ascii="Arial Narrow" w:eastAsia="Arial Narrow" w:hAnsi="Arial Narrow" w:cs="Arial Narrow"/>
      <w:sz w:val="16"/>
      <w:szCs w:val="16"/>
    </w:rPr>
  </w:style>
  <w:style w:type="table" w:styleId="a6">
    <w:name w:val="Table Grid"/>
    <w:basedOn w:val="a1"/>
    <w:rsid w:val="003E0C78"/>
    <w:pPr>
      <w:spacing w:before="60" w:after="60"/>
    </w:pPr>
    <w:rPr>
      <w:rFonts w:ascii="Arial Narrow" w:eastAsia="Arial Narrow" w:hAnsi="Arial Narrow" w:cs="Arial Narrow"/>
      <w:sz w:val="18"/>
      <w:szCs w:val="18"/>
    </w:rPr>
    <w:tblPr>
      <w:tblStyleRowBandSize w:val="1"/>
      <w:tblInd w:w="227" w:type="dxa"/>
      <w:tblBorders>
        <w:top w:val="single" w:sz="8" w:space="0" w:color="999999"/>
        <w:bottom w:val="single" w:sz="8" w:space="0" w:color="999999"/>
      </w:tblBorders>
      <w:tblCellMar>
        <w:left w:w="57" w:type="dxa"/>
        <w:right w:w="57" w:type="dxa"/>
      </w:tblCellMar>
    </w:tblPr>
    <w:tblStylePr w:type="firstRow">
      <w:rPr>
        <w:rFonts w:ascii="Futura" w:eastAsia="Futura" w:hAnsi="Futura" w:cs="Futura"/>
        <w:b/>
        <w:bCs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band1Horz">
      <w:rPr>
        <w:rFonts w:ascii="Segoe" w:hAnsi="Segoe" w:cs="Segoe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Segoe" w:eastAsia="Segoe" w:hAnsi="Segoe" w:cs="Segoe"/>
        <w:sz w:val="18"/>
        <w:szCs w:val="18"/>
      </w:rPr>
    </w:tblStylePr>
  </w:style>
  <w:style w:type="paragraph" w:customStyle="1" w:styleId="Hidden">
    <w:name w:val="Hidden"/>
    <w:basedOn w:val="a"/>
    <w:rsid w:val="002D1705"/>
    <w:pPr>
      <w:shd w:val="clear" w:color="auto" w:fill="FFFF99"/>
    </w:pPr>
    <w:rPr>
      <w:vanish/>
      <w:color w:val="0000FF"/>
    </w:rPr>
  </w:style>
  <w:style w:type="paragraph" w:customStyle="1" w:styleId="NumHeading1">
    <w:name w:val="Num Heading 1"/>
    <w:basedOn w:val="1"/>
    <w:next w:val="a"/>
    <w:rsid w:val="003E0C78"/>
    <w:pPr>
      <w:numPr>
        <w:numId w:val="2"/>
      </w:numPr>
    </w:pPr>
  </w:style>
  <w:style w:type="paragraph" w:customStyle="1" w:styleId="NumHeading2">
    <w:name w:val="Num Heading 2"/>
    <w:basedOn w:val="2"/>
    <w:next w:val="a"/>
    <w:rsid w:val="003E0C78"/>
    <w:pPr>
      <w:numPr>
        <w:numId w:val="2"/>
      </w:numPr>
    </w:pPr>
  </w:style>
  <w:style w:type="paragraph" w:customStyle="1" w:styleId="NumHeading3">
    <w:name w:val="Num Heading 3"/>
    <w:basedOn w:val="3"/>
    <w:next w:val="a"/>
    <w:rsid w:val="003E0C78"/>
    <w:pPr>
      <w:numPr>
        <w:numId w:val="2"/>
      </w:numPr>
    </w:pPr>
  </w:style>
  <w:style w:type="paragraph" w:customStyle="1" w:styleId="NumHeading4">
    <w:name w:val="Num Heading 4"/>
    <w:basedOn w:val="4"/>
    <w:next w:val="a"/>
    <w:rsid w:val="003E0C78"/>
    <w:pPr>
      <w:numPr>
        <w:numId w:val="2"/>
      </w:numPr>
    </w:pPr>
  </w:style>
  <w:style w:type="paragraph" w:styleId="a7">
    <w:name w:val="caption"/>
    <w:basedOn w:val="a"/>
    <w:next w:val="a"/>
    <w:uiPriority w:val="35"/>
    <w:unhideWhenUsed/>
    <w:qFormat/>
    <w:rsid w:val="00DB1ACA"/>
    <w:pPr>
      <w:spacing w:line="240" w:lineRule="auto"/>
    </w:pPr>
    <w:rPr>
      <w:b/>
      <w:bCs/>
      <w:color w:val="4F81BD" w:themeColor="accent1"/>
      <w:sz w:val="18"/>
      <w:szCs w:val="18"/>
    </w:rPr>
  </w:style>
  <w:style w:type="numbering" w:customStyle="1" w:styleId="Bullets">
    <w:name w:val="Bullets"/>
    <w:rsid w:val="003E0C78"/>
    <w:pPr>
      <w:numPr>
        <w:numId w:val="1"/>
      </w:numPr>
    </w:pPr>
  </w:style>
  <w:style w:type="paragraph" w:styleId="a8">
    <w:name w:val="footnote text"/>
    <w:basedOn w:val="a"/>
    <w:semiHidden/>
    <w:rsid w:val="00D30E55"/>
    <w:rPr>
      <w:sz w:val="16"/>
      <w:szCs w:val="16"/>
    </w:rPr>
  </w:style>
  <w:style w:type="table" w:customStyle="1" w:styleId="TableGridComplex">
    <w:name w:val="Table Grid Complex"/>
    <w:basedOn w:val="a6"/>
    <w:rsid w:val="003E0C78"/>
    <w:tblPr/>
    <w:tblStylePr w:type="firstRow">
      <w:rPr>
        <w:rFonts w:ascii="Segoe" w:eastAsia="Futura" w:hAnsi="Segoe" w:cs="Futura"/>
        <w:b/>
        <w:bCs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lastRow">
      <w:rPr>
        <w:rFonts w:ascii="Segoe" w:eastAsia="Segoe" w:hAnsi="Segoe" w:cs="Segoe"/>
        <w:sz w:val="18"/>
        <w:szCs w:val="18"/>
      </w:rPr>
      <w:tblPr/>
      <w:tcPr>
        <w:shd w:val="clear" w:color="auto" w:fill="E6E6E6"/>
      </w:tcPr>
    </w:tblStylePr>
    <w:tblStylePr w:type="firstCol">
      <w:rPr>
        <w:rFonts w:ascii="Segoe" w:eastAsia="Segoe" w:hAnsi="Segoe" w:cs="Segoe"/>
        <w:sz w:val="18"/>
        <w:szCs w:val="18"/>
      </w:rPr>
      <w:tblPr/>
      <w:tcPr>
        <w:shd w:val="clear" w:color="auto" w:fill="E6E6E6"/>
      </w:tcPr>
    </w:tblStylePr>
    <w:tblStylePr w:type="lastCol">
      <w:rPr>
        <w:rFonts w:ascii="Segoe" w:eastAsia="Segoe" w:hAnsi="Segoe" w:cs="Segoe"/>
        <w:sz w:val="18"/>
        <w:szCs w:val="18"/>
      </w:rPr>
      <w:tblPr/>
      <w:tcPr>
        <w:shd w:val="clear" w:color="auto" w:fill="E6E6E6"/>
      </w:tcPr>
    </w:tblStylePr>
    <w:tblStylePr w:type="band1Horz">
      <w:rPr>
        <w:rFonts w:ascii="Segoe" w:hAnsi="Segoe" w:cs="Segoe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Segoe" w:eastAsia="Segoe" w:hAnsi="Segoe" w:cs="Segoe"/>
        <w:sz w:val="18"/>
        <w:szCs w:val="18"/>
      </w:rPr>
    </w:tblStylePr>
  </w:style>
  <w:style w:type="paragraph" w:customStyle="1" w:styleId="HeadingAppendixOld">
    <w:name w:val="Heading Appendix Old"/>
    <w:basedOn w:val="a"/>
    <w:next w:val="a"/>
    <w:rsid w:val="003E0C78"/>
    <w:pPr>
      <w:keepNext/>
      <w:pageBreakBefore/>
      <w:numPr>
        <w:ilvl w:val="7"/>
        <w:numId w:val="2"/>
      </w:numPr>
    </w:pPr>
    <w:rPr>
      <w:rFonts w:ascii="Arial Black" w:eastAsia="Arial Black" w:hAnsi="Arial Black" w:cs="Arial Black"/>
      <w:smallCaps/>
      <w:color w:val="333333"/>
      <w:sz w:val="32"/>
      <w:szCs w:val="32"/>
    </w:rPr>
  </w:style>
  <w:style w:type="paragraph" w:styleId="a9">
    <w:name w:val="Balloon Text"/>
    <w:basedOn w:val="a"/>
    <w:semiHidden/>
    <w:rsid w:val="00832AD2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uiPriority w:val="39"/>
    <w:rsid w:val="003E0C78"/>
    <w:pPr>
      <w:spacing w:before="240"/>
    </w:pPr>
    <w:rPr>
      <w:b/>
      <w:bCs/>
      <w:i/>
      <w:iCs/>
    </w:rPr>
  </w:style>
  <w:style w:type="paragraph" w:styleId="21">
    <w:name w:val="toc 2"/>
    <w:basedOn w:val="a"/>
    <w:next w:val="a"/>
    <w:uiPriority w:val="39"/>
    <w:rsid w:val="003E0C78"/>
  </w:style>
  <w:style w:type="character" w:styleId="aa">
    <w:name w:val="Hyperlink"/>
    <w:basedOn w:val="a0"/>
    <w:uiPriority w:val="99"/>
    <w:unhideWhenUsed/>
    <w:rsid w:val="00883937"/>
    <w:rPr>
      <w:color w:val="0000FF" w:themeColor="hyperlink"/>
      <w:u w:val="single"/>
    </w:rPr>
  </w:style>
  <w:style w:type="paragraph" w:styleId="ab">
    <w:name w:val="List Paragraph"/>
    <w:aliases w:val="Маркированный"/>
    <w:basedOn w:val="a"/>
    <w:link w:val="ac"/>
    <w:uiPriority w:val="34"/>
    <w:qFormat/>
    <w:rsid w:val="00DB1ACA"/>
    <w:pPr>
      <w:ind w:left="720"/>
      <w:contextualSpacing/>
    </w:pPr>
  </w:style>
  <w:style w:type="paragraph" w:styleId="31">
    <w:name w:val="toc 3"/>
    <w:basedOn w:val="a"/>
    <w:next w:val="a"/>
    <w:uiPriority w:val="39"/>
    <w:rsid w:val="003E0C78"/>
    <w:pPr>
      <w:spacing w:before="60"/>
      <w:ind w:left="403"/>
    </w:pPr>
  </w:style>
  <w:style w:type="paragraph" w:styleId="41">
    <w:name w:val="toc 4"/>
    <w:basedOn w:val="a"/>
    <w:next w:val="a"/>
    <w:semiHidden/>
    <w:rsid w:val="003E0C78"/>
    <w:pPr>
      <w:spacing w:before="60"/>
      <w:ind w:left="601"/>
    </w:pPr>
  </w:style>
  <w:style w:type="paragraph" w:customStyle="1" w:styleId="CodeBlock">
    <w:name w:val="Code Block"/>
    <w:basedOn w:val="a"/>
    <w:rsid w:val="003E0C7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20"/>
    </w:pPr>
    <w:rPr>
      <w:rFonts w:ascii="Courier New" w:eastAsia="Courier New" w:hAnsi="Courier New" w:cs="Courier New"/>
      <w:sz w:val="16"/>
      <w:szCs w:val="16"/>
    </w:rPr>
  </w:style>
  <w:style w:type="paragraph" w:customStyle="1" w:styleId="Note">
    <w:name w:val="Note"/>
    <w:basedOn w:val="a"/>
    <w:rsid w:val="003E0C78"/>
    <w:pPr>
      <w:pBdr>
        <w:left w:val="single" w:sz="18" w:space="6" w:color="808080"/>
      </w:pBdr>
      <w:spacing w:after="120"/>
      <w:ind w:left="567"/>
    </w:pPr>
    <w:rPr>
      <w:sz w:val="18"/>
      <w:szCs w:val="18"/>
    </w:rPr>
  </w:style>
  <w:style w:type="numbering" w:customStyle="1" w:styleId="NumberedList">
    <w:name w:val="Numbered List"/>
    <w:basedOn w:val="a2"/>
    <w:rsid w:val="003E0C78"/>
    <w:pPr>
      <w:numPr>
        <w:numId w:val="6"/>
      </w:numPr>
    </w:pPr>
  </w:style>
  <w:style w:type="paragraph" w:customStyle="1" w:styleId="NoteTitle">
    <w:name w:val="Note Title"/>
    <w:basedOn w:val="Note"/>
    <w:next w:val="Note"/>
    <w:rsid w:val="003E0C78"/>
    <w:pPr>
      <w:keepNext/>
    </w:pPr>
    <w:rPr>
      <w:b/>
      <w:bCs/>
    </w:rPr>
  </w:style>
  <w:style w:type="paragraph" w:customStyle="1" w:styleId="TableNormal1">
    <w:name w:val="Table Normal1"/>
    <w:basedOn w:val="a"/>
    <w:rsid w:val="003E0C78"/>
    <w:pPr>
      <w:spacing w:before="60"/>
    </w:pPr>
    <w:rPr>
      <w:rFonts w:ascii="Arial Narrow" w:eastAsia="Arial Narrow" w:hAnsi="Arial Narrow" w:cs="Arial Narrow"/>
      <w:sz w:val="18"/>
      <w:szCs w:val="18"/>
    </w:rPr>
  </w:style>
  <w:style w:type="paragraph" w:customStyle="1" w:styleId="HeadingPart">
    <w:name w:val="Heading Part"/>
    <w:basedOn w:val="a"/>
    <w:next w:val="a"/>
    <w:rsid w:val="003E0C78"/>
    <w:pPr>
      <w:pageBreakBefore/>
      <w:numPr>
        <w:ilvl w:val="8"/>
        <w:numId w:val="2"/>
      </w:numPr>
      <w:spacing w:before="480"/>
      <w:outlineLvl w:val="8"/>
    </w:pPr>
    <w:rPr>
      <w:rFonts w:ascii="Arial Black" w:eastAsia="Arial Black" w:hAnsi="Arial Black" w:cs="Arial Black"/>
      <w:b/>
      <w:smallCaps/>
      <w:color w:val="333333"/>
      <w:sz w:val="32"/>
      <w:szCs w:val="32"/>
    </w:rPr>
  </w:style>
  <w:style w:type="paragraph" w:customStyle="1" w:styleId="NumHeading5">
    <w:name w:val="Num Heading 5"/>
    <w:basedOn w:val="5"/>
    <w:next w:val="a"/>
    <w:rsid w:val="003E0C78"/>
    <w:pPr>
      <w:numPr>
        <w:numId w:val="2"/>
      </w:numPr>
    </w:pPr>
  </w:style>
  <w:style w:type="paragraph" w:styleId="51">
    <w:name w:val="toc 5"/>
    <w:basedOn w:val="a"/>
    <w:next w:val="a"/>
    <w:semiHidden/>
    <w:rsid w:val="003E0C78"/>
    <w:pPr>
      <w:spacing w:before="60"/>
      <w:ind w:left="799"/>
    </w:pPr>
  </w:style>
  <w:style w:type="paragraph" w:styleId="81">
    <w:name w:val="toc 8"/>
    <w:basedOn w:val="a"/>
    <w:next w:val="a"/>
    <w:semiHidden/>
    <w:rsid w:val="003E0C78"/>
    <w:pPr>
      <w:spacing w:before="240"/>
    </w:pPr>
    <w:rPr>
      <w:b/>
      <w:bCs/>
      <w:i/>
      <w:iCs/>
    </w:rPr>
  </w:style>
  <w:style w:type="paragraph" w:styleId="91">
    <w:name w:val="toc 9"/>
    <w:basedOn w:val="a"/>
    <w:next w:val="a"/>
    <w:semiHidden/>
    <w:rsid w:val="003E0C78"/>
    <w:pPr>
      <w:spacing w:before="240"/>
    </w:pPr>
    <w:rPr>
      <w:b/>
      <w:bCs/>
      <w:szCs w:val="24"/>
    </w:rPr>
  </w:style>
  <w:style w:type="paragraph" w:customStyle="1" w:styleId="HeadingAppendix">
    <w:name w:val="Heading Appendix"/>
    <w:basedOn w:val="1"/>
    <w:next w:val="a"/>
    <w:rsid w:val="003E0C78"/>
  </w:style>
  <w:style w:type="paragraph" w:customStyle="1" w:styleId="FooterSmall">
    <w:name w:val="Footer Small"/>
    <w:basedOn w:val="a4"/>
    <w:rsid w:val="003E0C78"/>
    <w:rPr>
      <w:sz w:val="12"/>
      <w:szCs w:val="12"/>
    </w:rPr>
  </w:style>
  <w:style w:type="numbering" w:customStyle="1" w:styleId="Checklist">
    <w:name w:val="Checklist"/>
    <w:basedOn w:val="a2"/>
    <w:rsid w:val="003E0C78"/>
    <w:pPr>
      <w:numPr>
        <w:numId w:val="4"/>
      </w:numPr>
    </w:pPr>
  </w:style>
  <w:style w:type="paragraph" w:styleId="ad">
    <w:name w:val="Document Map"/>
    <w:basedOn w:val="a"/>
    <w:semiHidden/>
    <w:rsid w:val="003E0C78"/>
    <w:pPr>
      <w:shd w:val="clear" w:color="auto" w:fill="000080"/>
    </w:pPr>
    <w:rPr>
      <w:rFonts w:ascii="Tahoma" w:hAnsi="Tahoma" w:cs="Tahoma"/>
    </w:rPr>
  </w:style>
  <w:style w:type="numbering" w:customStyle="1" w:styleId="NumberedListTable">
    <w:name w:val="Numbered List Table"/>
    <w:basedOn w:val="a2"/>
    <w:rsid w:val="003E0C78"/>
    <w:pPr>
      <w:numPr>
        <w:numId w:val="3"/>
      </w:numPr>
    </w:pPr>
  </w:style>
  <w:style w:type="numbering" w:customStyle="1" w:styleId="BulletsTable">
    <w:name w:val="Bullets Table"/>
    <w:basedOn w:val="a2"/>
    <w:rsid w:val="003E0C78"/>
    <w:pPr>
      <w:numPr>
        <w:numId w:val="5"/>
      </w:numPr>
    </w:pPr>
  </w:style>
  <w:style w:type="paragraph" w:customStyle="1" w:styleId="HorizontalNote">
    <w:name w:val="Horizontal Note"/>
    <w:basedOn w:val="a"/>
    <w:rsid w:val="003E0C78"/>
    <w:pPr>
      <w:pBdr>
        <w:top w:val="single" w:sz="18" w:space="1" w:color="999999"/>
        <w:bottom w:val="single" w:sz="18" w:space="1" w:color="999999"/>
      </w:pBdr>
    </w:pPr>
  </w:style>
  <w:style w:type="character" w:customStyle="1" w:styleId="a5">
    <w:name w:val="Нижний колонтитул Знак"/>
    <w:basedOn w:val="a0"/>
    <w:link w:val="a4"/>
    <w:uiPriority w:val="99"/>
    <w:rsid w:val="002D1705"/>
    <w:rPr>
      <w:rFonts w:ascii="Arial Narrow" w:eastAsia="Arial Narrow" w:hAnsi="Arial Narrow" w:cs="Arial Narrow"/>
      <w:sz w:val="16"/>
      <w:szCs w:val="16"/>
      <w:lang w:val="en-AU" w:eastAsia="ja-JP"/>
    </w:rPr>
  </w:style>
  <w:style w:type="character" w:customStyle="1" w:styleId="EstiloLatinaCuerpoRojo">
    <w:name w:val="Estilo (Latina) +Cuerpo Rojo"/>
    <w:basedOn w:val="a0"/>
    <w:rsid w:val="002D1705"/>
    <w:rPr>
      <w:rFonts w:asciiTheme="minorHAnsi" w:hAnsiTheme="minorHAnsi"/>
      <w:color w:val="FF0000"/>
      <w:sz w:val="24"/>
    </w:rPr>
  </w:style>
  <w:style w:type="paragraph" w:customStyle="1" w:styleId="EstiloNumHeading1LatinaCuerpo">
    <w:name w:val="Estilo Num Heading 1 + (Latina) +Cuerpo"/>
    <w:basedOn w:val="NumHeading1"/>
    <w:rsid w:val="002D1705"/>
    <w:pPr>
      <w:shd w:val="clear" w:color="auto" w:fill="CDE5FF"/>
      <w:ind w:left="0" w:firstLine="0"/>
      <w:jc w:val="center"/>
    </w:pPr>
    <w:rPr>
      <w:rFonts w:asciiTheme="minorHAnsi" w:hAnsiTheme="minorHAnsi"/>
      <w:b w:val="0"/>
      <w:bCs w:val="0"/>
    </w:rPr>
  </w:style>
  <w:style w:type="paragraph" w:customStyle="1" w:styleId="EstiloEpgrafeLatinaCuerpoCentrado">
    <w:name w:val="Estilo Epígrafe + (Latina) +Cuerpo Centrado"/>
    <w:basedOn w:val="a7"/>
    <w:rsid w:val="002D1705"/>
    <w:pPr>
      <w:jc w:val="center"/>
    </w:pPr>
    <w:rPr>
      <w:rFonts w:eastAsia="Times New Roman" w:cs="Times New Roman"/>
      <w:sz w:val="24"/>
      <w:szCs w:val="20"/>
    </w:rPr>
  </w:style>
  <w:style w:type="paragraph" w:customStyle="1" w:styleId="m0">
    <w:name w:val="m_ПростойТекст"/>
    <w:basedOn w:val="a"/>
    <w:link w:val="m1"/>
    <w:rsid w:val="00DB1ACA"/>
    <w:pPr>
      <w:ind w:firstLine="851"/>
      <w:jc w:val="both"/>
    </w:pPr>
    <w:rPr>
      <w:lang w:val="ru-RU"/>
    </w:rPr>
  </w:style>
  <w:style w:type="character" w:customStyle="1" w:styleId="m1">
    <w:name w:val="m_ПростойТекст Знак"/>
    <w:basedOn w:val="a0"/>
    <w:link w:val="m0"/>
    <w:rsid w:val="00DB1ACA"/>
    <w:rPr>
      <w:rFonts w:asciiTheme="minorHAnsi" w:eastAsiaTheme="minorEastAsia" w:hAnsiTheme="minorHAnsi" w:cstheme="minorBidi"/>
      <w:sz w:val="22"/>
      <w:szCs w:val="22"/>
      <w:lang w:val="ru-RU"/>
    </w:rPr>
  </w:style>
  <w:style w:type="paragraph" w:styleId="ae">
    <w:name w:val="TOC Heading"/>
    <w:basedOn w:val="1"/>
    <w:next w:val="a"/>
    <w:uiPriority w:val="39"/>
    <w:unhideWhenUsed/>
    <w:qFormat/>
    <w:rsid w:val="00DB1ACA"/>
    <w:pPr>
      <w:ind w:left="0" w:firstLine="0"/>
      <w:outlineLvl w:val="9"/>
    </w:pPr>
  </w:style>
  <w:style w:type="character" w:customStyle="1" w:styleId="10">
    <w:name w:val="Заголовок 1 Знак"/>
    <w:basedOn w:val="a0"/>
    <w:link w:val="1"/>
    <w:uiPriority w:val="9"/>
    <w:rsid w:val="00DB1A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B1A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B1A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33A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DB1A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DB1A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DB1A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DB1AC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DB1A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Title"/>
    <w:basedOn w:val="a"/>
    <w:next w:val="a"/>
    <w:link w:val="af0"/>
    <w:uiPriority w:val="10"/>
    <w:qFormat/>
    <w:rsid w:val="00DB1A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f0">
    <w:name w:val="Название Знак"/>
    <w:basedOn w:val="a0"/>
    <w:link w:val="af"/>
    <w:uiPriority w:val="10"/>
    <w:rsid w:val="00DB1ACA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1">
    <w:name w:val="Subtitle"/>
    <w:basedOn w:val="a"/>
    <w:next w:val="a"/>
    <w:link w:val="af2"/>
    <w:uiPriority w:val="11"/>
    <w:qFormat/>
    <w:rsid w:val="00DB1A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DB1A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3">
    <w:name w:val="Strong"/>
    <w:basedOn w:val="a0"/>
    <w:uiPriority w:val="22"/>
    <w:qFormat/>
    <w:rsid w:val="00DB1ACA"/>
    <w:rPr>
      <w:b/>
      <w:bCs/>
    </w:rPr>
  </w:style>
  <w:style w:type="character" w:styleId="af4">
    <w:name w:val="Emphasis"/>
    <w:basedOn w:val="a0"/>
    <w:uiPriority w:val="20"/>
    <w:qFormat/>
    <w:rsid w:val="00DB1ACA"/>
    <w:rPr>
      <w:i/>
      <w:iCs/>
    </w:rPr>
  </w:style>
  <w:style w:type="paragraph" w:styleId="af5">
    <w:name w:val="No Spacing"/>
    <w:uiPriority w:val="1"/>
    <w:qFormat/>
    <w:rsid w:val="00DB1ACA"/>
    <w:pPr>
      <w:spacing w:after="0" w:line="240" w:lineRule="auto"/>
    </w:pPr>
  </w:style>
  <w:style w:type="character" w:customStyle="1" w:styleId="ac">
    <w:name w:val="Абзац списка Знак"/>
    <w:aliases w:val="Маркированный Знак"/>
    <w:link w:val="ab"/>
    <w:uiPriority w:val="34"/>
    <w:locked/>
    <w:rsid w:val="00DB1ACA"/>
  </w:style>
  <w:style w:type="paragraph" w:styleId="22">
    <w:name w:val="Quote"/>
    <w:basedOn w:val="a"/>
    <w:next w:val="a"/>
    <w:link w:val="23"/>
    <w:uiPriority w:val="29"/>
    <w:qFormat/>
    <w:rsid w:val="00DB1ACA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DB1ACA"/>
    <w:rPr>
      <w:i/>
      <w:iCs/>
      <w:color w:val="000000" w:themeColor="text1"/>
    </w:rPr>
  </w:style>
  <w:style w:type="paragraph" w:styleId="af6">
    <w:name w:val="Intense Quote"/>
    <w:basedOn w:val="a"/>
    <w:next w:val="a"/>
    <w:link w:val="af7"/>
    <w:uiPriority w:val="30"/>
    <w:qFormat/>
    <w:rsid w:val="00DB1AC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7">
    <w:name w:val="Выделенная цитата Знак"/>
    <w:basedOn w:val="a0"/>
    <w:link w:val="af6"/>
    <w:uiPriority w:val="30"/>
    <w:rsid w:val="00DB1ACA"/>
    <w:rPr>
      <w:b/>
      <w:bCs/>
      <w:i/>
      <w:iCs/>
      <w:color w:val="4F81BD" w:themeColor="accent1"/>
    </w:rPr>
  </w:style>
  <w:style w:type="character" w:styleId="af8">
    <w:name w:val="Subtle Emphasis"/>
    <w:basedOn w:val="a0"/>
    <w:uiPriority w:val="19"/>
    <w:qFormat/>
    <w:rsid w:val="00DB1ACA"/>
    <w:rPr>
      <w:i/>
      <w:iCs/>
      <w:color w:val="808080" w:themeColor="text1" w:themeTint="7F"/>
    </w:rPr>
  </w:style>
  <w:style w:type="character" w:styleId="af9">
    <w:name w:val="Intense Emphasis"/>
    <w:basedOn w:val="a0"/>
    <w:uiPriority w:val="21"/>
    <w:qFormat/>
    <w:rsid w:val="00DB1ACA"/>
    <w:rPr>
      <w:b/>
      <w:bCs/>
      <w:i/>
      <w:iCs/>
      <w:color w:val="4F81BD" w:themeColor="accent1"/>
    </w:rPr>
  </w:style>
  <w:style w:type="character" w:styleId="afa">
    <w:name w:val="Subtle Reference"/>
    <w:basedOn w:val="a0"/>
    <w:uiPriority w:val="31"/>
    <w:qFormat/>
    <w:rsid w:val="00DB1ACA"/>
    <w:rPr>
      <w:smallCaps/>
      <w:color w:val="C0504D" w:themeColor="accent2"/>
      <w:u w:val="single"/>
    </w:rPr>
  </w:style>
  <w:style w:type="character" w:styleId="afb">
    <w:name w:val="Intense Reference"/>
    <w:basedOn w:val="a0"/>
    <w:uiPriority w:val="32"/>
    <w:qFormat/>
    <w:rsid w:val="00DB1ACA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0"/>
    <w:uiPriority w:val="33"/>
    <w:qFormat/>
    <w:rsid w:val="00DB1ACA"/>
    <w:rPr>
      <w:b/>
      <w:bCs/>
      <w:smallCaps/>
      <w:spacing w:val="5"/>
    </w:rPr>
  </w:style>
  <w:style w:type="paragraph" w:customStyle="1" w:styleId="m2">
    <w:name w:val="m_ТекстТаблицы"/>
    <w:basedOn w:val="m0"/>
    <w:rsid w:val="00DB1ACA"/>
    <w:pPr>
      <w:spacing w:before="120"/>
      <w:jc w:val="left"/>
    </w:pPr>
    <w:rPr>
      <w:sz w:val="20"/>
    </w:rPr>
  </w:style>
  <w:style w:type="paragraph" w:customStyle="1" w:styleId="m3">
    <w:name w:val="m_ПромШапка"/>
    <w:basedOn w:val="m2"/>
    <w:rsid w:val="00DB1ACA"/>
    <w:pPr>
      <w:keepNext/>
      <w:jc w:val="center"/>
    </w:pPr>
    <w:rPr>
      <w:b/>
      <w:bCs/>
    </w:rPr>
  </w:style>
  <w:style w:type="paragraph" w:styleId="afd">
    <w:name w:val="Normal (Web)"/>
    <w:basedOn w:val="a"/>
    <w:uiPriority w:val="99"/>
    <w:semiHidden/>
    <w:unhideWhenUsed/>
    <w:rsid w:val="00F548F5"/>
    <w:pPr>
      <w:spacing w:after="60" w:line="240" w:lineRule="auto"/>
      <w:jc w:val="both"/>
    </w:pPr>
    <w:rPr>
      <w:rFonts w:eastAsiaTheme="minorHAnsi" w:cs="Times New Roman"/>
      <w:szCs w:val="24"/>
      <w:lang w:val="ru-RU"/>
    </w:rPr>
  </w:style>
  <w:style w:type="table" w:customStyle="1" w:styleId="-411">
    <w:name w:val="Таблица-сетка 4 — акцент 11"/>
    <w:basedOn w:val="a1"/>
    <w:uiPriority w:val="49"/>
    <w:rsid w:val="00F548F5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m">
    <w:name w:val="m_СписокТабл"/>
    <w:basedOn w:val="m2"/>
    <w:rsid w:val="0086015E"/>
    <w:pPr>
      <w:numPr>
        <w:numId w:val="25"/>
      </w:numPr>
      <w:tabs>
        <w:tab w:val="clear" w:pos="502"/>
        <w:tab w:val="left" w:pos="181"/>
        <w:tab w:val="num" w:pos="360"/>
      </w:tabs>
      <w:ind w:left="0" w:firstLine="8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6227">
          <w:marLeft w:val="255"/>
          <w:marRight w:val="2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9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91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9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0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0214">
          <w:marLeft w:val="255"/>
          <w:marRight w:val="2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7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28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2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3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8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73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160257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16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7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7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ConsultantToolkit\Templates\documentbase.dot" TargetMode="External"/></Relationships>
</file>

<file path=word/theme/theme1.xml><?xml version="1.0" encoding="utf-8"?>
<a:theme xmlns:a="http://schemas.openxmlformats.org/drawingml/2006/main" name="ИТ шаблон тема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3605E-214A-4C1B-BCCE-58287DC164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CEC244-D410-4167-B73B-6AF1FD3BF2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DC4881-9C87-4C2F-B4CD-488BB90C1DDE}">
  <ds:schemaRefs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d6d34ac6-0435-4127-be82-e86db495d87a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F8E282FD-54F4-41A6-BB8C-9B03D9FC9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documentbase</Template>
  <TotalTime>236</TotalTime>
  <Pages>12</Pages>
  <Words>1883</Words>
  <Characters>10739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Описание дизайна решения</vt:lpstr>
      <vt:lpstr>Описание дизайна решения</vt:lpstr>
    </vt:vector>
  </TitlesOfParts>
  <Company>Microsoft Corporation</Company>
  <LinksUpToDate>false</LinksUpToDate>
  <CharactersWithSpaces>12597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дизайна решения</dc:title>
  <dc:subject>Описание дизайна решения</dc:subject>
  <dc:creator>&lt;&lt;Автор свойств документа&gt;&gt;</dc:creator>
  <cp:lastModifiedBy>Вьюнков Дмитрий Юрьевич</cp:lastModifiedBy>
  <cp:revision>23</cp:revision>
  <cp:lastPrinted>2016-06-15T10:58:00Z</cp:lastPrinted>
  <dcterms:created xsi:type="dcterms:W3CDTF">2015-09-15T16:35:00Z</dcterms:created>
  <dcterms:modified xsi:type="dcterms:W3CDTF">2016-08-16T17:00:00Z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&lt;&lt;Customer from Document Properties&gt;&gt;</vt:lpwstr>
  </property>
  <property fmtid="{D5CDD505-2E9C-101B-9397-08002B2CF9AE}" pid="3" name="Version">
    <vt:lpwstr>.1</vt:lpwstr>
  </property>
  <property fmtid="{D5CDD505-2E9C-101B-9397-08002B2CF9AE}" pid="4" name="AuthorEmail">
    <vt:lpwstr/>
  </property>
  <property fmtid="{D5CDD505-2E9C-101B-9397-08002B2CF9AE}" pid="5" name="AuthorPosition">
    <vt:lpwstr>&lt;&lt;Должность свойств документа&gt;&gt;</vt:lpwstr>
  </property>
  <property fmtid="{D5CDD505-2E9C-101B-9397-08002B2CF9AE}" pid="6" name="DocCategory">
    <vt:lpwstr/>
  </property>
  <property fmtid="{D5CDD505-2E9C-101B-9397-08002B2CF9AE}" pid="7" name="DocType">
    <vt:lpwstr> </vt:lpwstr>
  </property>
  <property fmtid="{D5CDD505-2E9C-101B-9397-08002B2CF9AE}" pid="8" name="Status">
    <vt:lpwstr>Packaged for TAP</vt:lpwstr>
  </property>
  <property fmtid="{D5CDD505-2E9C-101B-9397-08002B2CF9AE}" pid="9" name="Confidential">
    <vt:lpwstr>2</vt:lpwstr>
  </property>
  <property fmtid="{D5CDD505-2E9C-101B-9397-08002B2CF9AE}" pid="10" name="ContentTypeId">
    <vt:lpwstr>0x0101004CD0BD8472C9D6438A71E97EA65A4334</vt:lpwstr>
  </property>
  <property fmtid="{D5CDD505-2E9C-101B-9397-08002B2CF9AE}" pid="11" name="Order">
    <vt:r8>93500</vt:r8>
  </property>
  <property fmtid="{D5CDD505-2E9C-101B-9397-08002B2CF9AE}" pid="12" name="Participantsv2">
    <vt:lpwstr>Business AnalystBusiness Decision MakerExecutive SponsorIT MgrProject Mgr</vt:lpwstr>
  </property>
  <property fmtid="{D5CDD505-2E9C-101B-9397-08002B2CF9AE}" pid="13" name="Phase">
    <vt:lpwstr>Design</vt:lpwstr>
  </property>
  <property fmtid="{D5CDD505-2E9C-101B-9397-08002B2CF9AE}" pid="14" name="Author0">
    <vt:lpwstr>Todd Oberman63</vt:lpwstr>
  </property>
  <property fmtid="{D5CDD505-2E9C-101B-9397-08002B2CF9AE}" pid="15" name="Document Type">
    <vt:lpwstr>Tool/Template</vt:lpwstr>
  </property>
  <property fmtid="{D5CDD505-2E9C-101B-9397-08002B2CF9AE}" pid="16" name="Partner Role">
    <vt:lpwstr>Application ConsultantEngagement MgrProject MgrSolution ArchitectTech Consultant</vt:lpwstr>
  </property>
  <property fmtid="{D5CDD505-2E9C-101B-9397-08002B2CF9AE}" pid="17" name="File Group">
    <vt:lpwstr>2.4.4</vt:lpwstr>
  </property>
  <property fmtid="{D5CDD505-2E9C-101B-9397-08002B2CF9AE}" pid="18" name="Project Type">
    <vt:lpwstr>EnterpriseStandard</vt:lpwstr>
  </property>
  <property fmtid="{D5CDD505-2E9C-101B-9397-08002B2CF9AE}" pid="19" name="Author Notes">
    <vt:lpwstr>We need to select one of the two templates for the SDD.  </vt:lpwstr>
  </property>
  <property fmtid="{D5CDD505-2E9C-101B-9397-08002B2CF9AE}" pid="20" name="Owner">
    <vt:lpwstr>Consulting - Solution Architect</vt:lpwstr>
  </property>
  <property fmtid="{D5CDD505-2E9C-101B-9397-08002B2CF9AE}" pid="21" name="Product">
    <vt:lpwstr>AXGPNAVSLCRM</vt:lpwstr>
  </property>
  <property fmtid="{D5CDD505-2E9C-101B-9397-08002B2CF9AE}" pid="22" name="Cross Phase Process">
    <vt:lpwstr>Requirements and Configuration</vt:lpwstr>
  </property>
  <property fmtid="{D5CDD505-2E9C-101B-9397-08002B2CF9AE}" pid="23" name="Deliverable">
    <vt:lpwstr>true</vt:lpwstr>
  </property>
</Properties>
</file>