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90F5" w14:textId="77777777" w:rsidR="002D1705" w:rsidRPr="00DF6628" w:rsidRDefault="002D1705" w:rsidP="002D1705">
      <w:pPr>
        <w:spacing w:after="0" w:line="240" w:lineRule="auto"/>
        <w:rPr>
          <w:b/>
          <w:kern w:val="28"/>
          <w:sz w:val="56"/>
          <w:szCs w:val="56"/>
          <w:lang w:val="ru-RU"/>
        </w:rPr>
      </w:pPr>
    </w:p>
    <w:p w14:paraId="6EF16C75" w14:textId="77777777" w:rsidR="00E964DF" w:rsidRPr="00131E1C" w:rsidRDefault="00E964DF" w:rsidP="00E964DF">
      <w:pPr>
        <w:pStyle w:val="m0"/>
      </w:pPr>
    </w:p>
    <w:p w14:paraId="3EDAC41B" w14:textId="49874EE5" w:rsidR="00E964DF" w:rsidRPr="00131E1C" w:rsidRDefault="00E964DF" w:rsidP="00E964DF">
      <w:pPr>
        <w:rPr>
          <w:b/>
          <w:kern w:val="28"/>
          <w:sz w:val="56"/>
          <w:szCs w:val="56"/>
        </w:rPr>
      </w:pP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E964DF" w:rsidRPr="000906B4" w14:paraId="05C43B00" w14:textId="77777777" w:rsidTr="0072233B">
        <w:trPr>
          <w:trHeight w:val="852"/>
        </w:trPr>
        <w:tc>
          <w:tcPr>
            <w:tcW w:w="3699" w:type="dxa"/>
          </w:tcPr>
          <w:p w14:paraId="69A22688" w14:textId="77777777" w:rsidR="00E964DF" w:rsidRPr="00E964DF" w:rsidRDefault="00E964DF" w:rsidP="0072233B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0CAD30BC" w14:textId="77777777" w:rsidR="00E964DF" w:rsidRPr="00131E1C" w:rsidRDefault="00E964DF" w:rsidP="0072233B">
            <w:pPr>
              <w:tabs>
                <w:tab w:val="left" w:pos="5670"/>
              </w:tabs>
            </w:pPr>
          </w:p>
          <w:p w14:paraId="6B336367" w14:textId="77777777" w:rsidR="00E964DF" w:rsidRPr="00131E1C" w:rsidRDefault="00E964DF" w:rsidP="0072233B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D794EB8" w14:textId="77777777" w:rsidR="00E964DF" w:rsidRPr="00131E1C" w:rsidRDefault="00E964DF" w:rsidP="00F2588E">
            <w:pPr>
              <w:tabs>
                <w:tab w:val="left" w:pos="5670"/>
              </w:tabs>
              <w:spacing w:after="0"/>
            </w:pPr>
          </w:p>
          <w:p w14:paraId="21CDBCB1" w14:textId="77777777" w:rsidR="00E964DF" w:rsidRPr="00131E1C" w:rsidRDefault="00E964DF" w:rsidP="00F2588E">
            <w:pPr>
              <w:tabs>
                <w:tab w:val="left" w:pos="5670"/>
              </w:tabs>
              <w:spacing w:after="0"/>
            </w:pPr>
          </w:p>
          <w:p w14:paraId="6CCC8F97" w14:textId="77777777" w:rsidR="00E964DF" w:rsidRPr="00E964DF" w:rsidRDefault="00E964DF" w:rsidP="00F2588E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E964DF">
              <w:rPr>
                <w:lang w:val="ru-RU"/>
              </w:rPr>
              <w:t>УТВЕРЖДАЮ</w:t>
            </w:r>
          </w:p>
          <w:p w14:paraId="7EAD8405" w14:textId="77777777" w:rsidR="00E964DF" w:rsidRPr="00E964DF" w:rsidRDefault="00E964DF" w:rsidP="00F2588E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61AEB0DF" w14:textId="4DFA5ADA" w:rsidR="00E964DF" w:rsidRPr="00E964DF" w:rsidRDefault="00E964DF" w:rsidP="000F3869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</w:tc>
      </w:tr>
      <w:tr w:rsidR="00E964DF" w:rsidRPr="00131E1C" w14:paraId="41BE6927" w14:textId="77777777" w:rsidTr="0072233B">
        <w:trPr>
          <w:trHeight w:val="548"/>
        </w:trPr>
        <w:tc>
          <w:tcPr>
            <w:tcW w:w="3699" w:type="dxa"/>
          </w:tcPr>
          <w:p w14:paraId="54181643" w14:textId="77777777" w:rsidR="00E964DF" w:rsidRPr="00E964DF" w:rsidRDefault="00E964DF" w:rsidP="007223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3B1AE913" w14:textId="77777777" w:rsidR="00E964DF" w:rsidRPr="00E964DF" w:rsidRDefault="00E964DF" w:rsidP="0072233B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126C447D" w14:textId="77777777" w:rsidR="00E964DF" w:rsidRPr="00E964DF" w:rsidRDefault="00E964DF" w:rsidP="00F2588E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5E8C26EE" w14:textId="66EA84ED" w:rsidR="00E964DF" w:rsidRPr="00131E1C" w:rsidRDefault="00E964DF" w:rsidP="00F2588E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</w:p>
        </w:tc>
      </w:tr>
      <w:tr w:rsidR="00E964DF" w:rsidRPr="00131E1C" w14:paraId="3E2A68C1" w14:textId="77777777" w:rsidTr="0072233B">
        <w:trPr>
          <w:trHeight w:val="756"/>
        </w:trPr>
        <w:tc>
          <w:tcPr>
            <w:tcW w:w="3699" w:type="dxa"/>
          </w:tcPr>
          <w:p w14:paraId="40D4DE33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415D2CFC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2E938CF3" w14:textId="77777777" w:rsidR="00E964DF" w:rsidRPr="00131E1C" w:rsidRDefault="00E964DF" w:rsidP="00F2588E">
            <w:pPr>
              <w:spacing w:after="0"/>
              <w:jc w:val="both"/>
            </w:pPr>
          </w:p>
          <w:p w14:paraId="6D93121A" w14:textId="187C4679" w:rsidR="00E964DF" w:rsidRPr="00131E1C" w:rsidRDefault="00F2588E" w:rsidP="00F2588E">
            <w:pPr>
              <w:spacing w:after="0"/>
              <w:jc w:val="both"/>
            </w:pPr>
            <w:r>
              <w:t>«___» ________________ 20</w:t>
            </w:r>
            <w:r w:rsidR="00E964DF" w:rsidRPr="00131E1C">
              <w:t xml:space="preserve"> г.</w:t>
            </w:r>
          </w:p>
        </w:tc>
      </w:tr>
      <w:tr w:rsidR="00E964DF" w:rsidRPr="00131E1C" w14:paraId="6D29E937" w14:textId="77777777" w:rsidTr="0072233B">
        <w:trPr>
          <w:trHeight w:val="472"/>
        </w:trPr>
        <w:tc>
          <w:tcPr>
            <w:tcW w:w="3699" w:type="dxa"/>
          </w:tcPr>
          <w:p w14:paraId="7C0190F2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63229623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40E6B13B" w14:textId="77777777" w:rsidR="00E964DF" w:rsidRPr="00131E1C" w:rsidRDefault="00E964DF" w:rsidP="00F2588E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E964DF" w:rsidRPr="00131E1C" w14:paraId="4867F2EB" w14:textId="77777777" w:rsidTr="0072233B">
        <w:trPr>
          <w:trHeight w:val="564"/>
        </w:trPr>
        <w:tc>
          <w:tcPr>
            <w:tcW w:w="3699" w:type="dxa"/>
          </w:tcPr>
          <w:p w14:paraId="7BE4D970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1576A4A3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0396B9F1" w14:textId="77777777" w:rsidR="00E964DF" w:rsidRPr="00131E1C" w:rsidRDefault="00E964DF" w:rsidP="00F2588E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E964DF" w:rsidRPr="00131E1C" w14:paraId="69D78451" w14:textId="77777777" w:rsidTr="0072233B">
        <w:trPr>
          <w:trHeight w:val="572"/>
        </w:trPr>
        <w:tc>
          <w:tcPr>
            <w:tcW w:w="3699" w:type="dxa"/>
          </w:tcPr>
          <w:p w14:paraId="56DF0D31" w14:textId="77777777" w:rsidR="00E964DF" w:rsidRPr="00131E1C" w:rsidRDefault="00E964DF" w:rsidP="0072233B">
            <w:pPr>
              <w:jc w:val="both"/>
            </w:pPr>
          </w:p>
        </w:tc>
        <w:tc>
          <w:tcPr>
            <w:tcW w:w="2813" w:type="dxa"/>
          </w:tcPr>
          <w:p w14:paraId="4609F940" w14:textId="77777777" w:rsidR="00E964DF" w:rsidRPr="00131E1C" w:rsidRDefault="00E964DF" w:rsidP="0072233B">
            <w:pPr>
              <w:jc w:val="both"/>
            </w:pPr>
          </w:p>
        </w:tc>
        <w:tc>
          <w:tcPr>
            <w:tcW w:w="4186" w:type="dxa"/>
          </w:tcPr>
          <w:p w14:paraId="07ABEE09" w14:textId="72A84B4C" w:rsidR="00E964DF" w:rsidRPr="00131E1C" w:rsidRDefault="00F2588E" w:rsidP="00F2588E">
            <w:pPr>
              <w:spacing w:after="0"/>
              <w:jc w:val="both"/>
            </w:pPr>
            <w:r>
              <w:t>«___» ________________ 20</w:t>
            </w:r>
            <w:r w:rsidR="00E964DF" w:rsidRPr="00131E1C">
              <w:t>г.</w:t>
            </w:r>
          </w:p>
        </w:tc>
      </w:tr>
    </w:tbl>
    <w:p w14:paraId="0BFC0859" w14:textId="77777777" w:rsidR="00E964DF" w:rsidRPr="00131E1C" w:rsidRDefault="00E964DF" w:rsidP="00E964DF">
      <w:pPr>
        <w:pStyle w:val="m0"/>
      </w:pPr>
    </w:p>
    <w:p w14:paraId="5ED8E78B" w14:textId="77777777" w:rsidR="00E964DF" w:rsidRDefault="00E964DF" w:rsidP="00E964DF">
      <w:pPr>
        <w:pStyle w:val="m0"/>
        <w:jc w:val="center"/>
        <w:rPr>
          <w:b/>
          <w:caps/>
          <w:sz w:val="32"/>
          <w:szCs w:val="28"/>
        </w:rPr>
      </w:pPr>
    </w:p>
    <w:p w14:paraId="69729061" w14:textId="038AA092" w:rsidR="00E964DF" w:rsidRPr="00387FD8" w:rsidRDefault="000906B4" w:rsidP="00B04D9D">
      <w:pPr>
        <w:pStyle w:val="m0"/>
        <w:ind w:firstLine="0"/>
        <w:jc w:val="left"/>
        <w:rPr>
          <w:b/>
          <w:caps/>
          <w:sz w:val="32"/>
          <w:szCs w:val="28"/>
        </w:rPr>
      </w:pPr>
      <w:r w:rsidRPr="000906B4">
        <w:rPr>
          <w:b/>
          <w:caps/>
          <w:sz w:val="32"/>
          <w:szCs w:val="28"/>
        </w:rPr>
        <w:t xml:space="preserve">2.4.2.5. ТЗ. Реестр настроек </w:t>
      </w:r>
      <w:r w:rsidR="00B04D9D">
        <w:rPr>
          <w:b/>
          <w:caps/>
          <w:sz w:val="32"/>
          <w:szCs w:val="28"/>
        </w:rPr>
        <w:t>на систему</w:t>
      </w:r>
      <w:r w:rsidR="00E964DF" w:rsidRPr="00387FD8">
        <w:rPr>
          <w:b/>
          <w:caps/>
          <w:sz w:val="32"/>
          <w:szCs w:val="28"/>
        </w:rPr>
        <w:t xml:space="preserve"> </w:t>
      </w:r>
      <w:r w:rsidR="00B04D9D" w:rsidRPr="00387FD8">
        <w:rPr>
          <w:b/>
          <w:caps/>
          <w:sz w:val="32"/>
          <w:szCs w:val="28"/>
        </w:rPr>
        <w:t>&lt;&lt;Название ИС&gt;&gt;</w:t>
      </w:r>
      <w:r w:rsidR="00B04D9D">
        <w:rPr>
          <w:b/>
          <w:caps/>
          <w:sz w:val="32"/>
          <w:szCs w:val="28"/>
        </w:rPr>
        <w:t xml:space="preserve"> в целом</w:t>
      </w:r>
    </w:p>
    <w:p w14:paraId="6B19C0DD" w14:textId="635F7A84" w:rsidR="00E964DF" w:rsidRPr="00387FD8" w:rsidRDefault="00E964DF" w:rsidP="00E964DF">
      <w:pPr>
        <w:pStyle w:val="m0"/>
        <w:ind w:firstLine="0"/>
        <w:jc w:val="left"/>
        <w:rPr>
          <w:b/>
          <w:caps/>
          <w:sz w:val="32"/>
          <w:szCs w:val="28"/>
        </w:rPr>
      </w:pPr>
    </w:p>
    <w:p w14:paraId="5608C024" w14:textId="77777777" w:rsidR="00E964DF" w:rsidRPr="00E964DF" w:rsidRDefault="00E964DF" w:rsidP="00E964DF">
      <w:pPr>
        <w:rPr>
          <w:lang w:val="ru-RU"/>
        </w:rPr>
      </w:pPr>
    </w:p>
    <w:p w14:paraId="28C0079C" w14:textId="3A076974" w:rsidR="00E964DF" w:rsidRPr="00E964DF" w:rsidRDefault="00B04D9D" w:rsidP="00E964DF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Программа проектов</w:t>
      </w:r>
      <w:r w:rsidR="00E964DF" w:rsidRPr="00E964DF">
        <w:rPr>
          <w:b/>
          <w:sz w:val="28"/>
          <w:lang w:val="ru-RU"/>
        </w:rPr>
        <w:t>: &lt;&lt;Код и название проекта&gt;&gt;</w:t>
      </w:r>
    </w:p>
    <w:p w14:paraId="69F0C00A" w14:textId="77777777" w:rsidR="00E964DF" w:rsidRPr="00E964DF" w:rsidRDefault="00E964DF" w:rsidP="00E964DF">
      <w:pPr>
        <w:rPr>
          <w:lang w:val="ru-RU"/>
        </w:rPr>
      </w:pPr>
    </w:p>
    <w:p w14:paraId="54042DB4" w14:textId="77777777" w:rsidR="00E964DF" w:rsidRPr="00E964DF" w:rsidRDefault="00E964DF" w:rsidP="00E964DF">
      <w:pPr>
        <w:rPr>
          <w:lang w:val="ru-RU"/>
        </w:rPr>
      </w:pPr>
    </w:p>
    <w:p w14:paraId="3F5A25B6" w14:textId="77777777" w:rsidR="00E964DF" w:rsidRPr="00E964DF" w:rsidRDefault="00E964DF" w:rsidP="00E964DF">
      <w:pPr>
        <w:jc w:val="center"/>
        <w:rPr>
          <w:lang w:val="ru-RU"/>
        </w:rPr>
      </w:pPr>
      <w:r w:rsidRPr="00E964DF">
        <w:rPr>
          <w:lang w:val="ru-RU"/>
        </w:rPr>
        <w:t>Версия 1.0</w:t>
      </w:r>
    </w:p>
    <w:p w14:paraId="0065905C" w14:textId="77777777" w:rsidR="00E964DF" w:rsidRPr="00131E1C" w:rsidRDefault="00E964DF" w:rsidP="00E964DF">
      <w:pPr>
        <w:pStyle w:val="m0"/>
        <w:jc w:val="center"/>
        <w:rPr>
          <w:b/>
        </w:rPr>
      </w:pPr>
    </w:p>
    <w:p w14:paraId="535FD9B6" w14:textId="510B53F7" w:rsidR="00E964DF" w:rsidRPr="00131E1C" w:rsidRDefault="00E964DF" w:rsidP="00E964DF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B04D9D">
        <w:t>6</w:t>
      </w:r>
      <w:r w:rsidRPr="00131E1C">
        <w:rPr>
          <w:i/>
        </w:rPr>
        <w:br w:type="page"/>
      </w:r>
    </w:p>
    <w:p w14:paraId="1F2FEF1E" w14:textId="77777777" w:rsidR="00E964DF" w:rsidRPr="00E964DF" w:rsidRDefault="00E964DF" w:rsidP="00E964DF">
      <w:pPr>
        <w:pageBreakBefore/>
        <w:rPr>
          <w:b/>
          <w:bCs/>
          <w:color w:val="000000"/>
          <w:sz w:val="28"/>
          <w:szCs w:val="28"/>
          <w:lang w:val="ru-RU"/>
        </w:rPr>
      </w:pPr>
      <w:r w:rsidRPr="00E964DF">
        <w:rPr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14:paraId="0CF50527" w14:textId="77777777" w:rsidR="00E964DF" w:rsidRPr="003A1FA7" w:rsidRDefault="00E964DF" w:rsidP="003A1FA7">
      <w:pPr>
        <w:rPr>
          <w:b/>
        </w:rPr>
      </w:pPr>
      <w:bookmarkStart w:id="0" w:name="_Toc433215014"/>
      <w:r w:rsidRPr="003A1FA7">
        <w:rPr>
          <w:b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E964DF" w:rsidRPr="00131E1C" w14:paraId="7A348607" w14:textId="77777777" w:rsidTr="0072233B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ED365F0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EFA6793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76465DD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1A4CC0B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E964DF" w:rsidRPr="00131E1C" w14:paraId="1B03A48E" w14:textId="77777777" w:rsidTr="0072233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C06B80C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38CF87CA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C992BA6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B2C3BEB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964DF" w:rsidRPr="00131E1C" w14:paraId="52BEE467" w14:textId="77777777" w:rsidTr="0072233B">
        <w:tc>
          <w:tcPr>
            <w:tcW w:w="1129" w:type="dxa"/>
          </w:tcPr>
          <w:p w14:paraId="75CC8A90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2ECB23E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0D7EDF26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57437A7D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964DF" w:rsidRPr="00131E1C" w14:paraId="5A6503FA" w14:textId="77777777" w:rsidTr="0072233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004D18D7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8BEA648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34FDD826" w14:textId="77777777" w:rsidR="00E964DF" w:rsidRPr="00131E1C" w:rsidRDefault="00E964DF" w:rsidP="007223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959F051" w14:textId="77777777" w:rsidR="00E964DF" w:rsidRPr="00131E1C" w:rsidRDefault="00E964DF" w:rsidP="0072233B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1847D162" w14:textId="77777777" w:rsidR="00252176" w:rsidRPr="00131E1C" w:rsidRDefault="00252176" w:rsidP="00252176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972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1412"/>
        <w:gridCol w:w="3255"/>
        <w:gridCol w:w="1158"/>
        <w:gridCol w:w="1117"/>
        <w:gridCol w:w="1024"/>
      </w:tblGrid>
      <w:tr w:rsidR="00252176" w:rsidRPr="005B3431" w14:paraId="77797FBB" w14:textId="77777777" w:rsidTr="008E7A00">
        <w:tc>
          <w:tcPr>
            <w:tcW w:w="1758" w:type="dxa"/>
            <w:shd w:val="clear" w:color="auto" w:fill="E6E6E6"/>
            <w:vAlign w:val="center"/>
          </w:tcPr>
          <w:p w14:paraId="1638624A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0C1F6184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 xml:space="preserve">-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ная версия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2AECB402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58" w:type="dxa"/>
            <w:shd w:val="clear" w:color="auto" w:fill="E6E6E6"/>
            <w:vAlign w:val="center"/>
          </w:tcPr>
          <w:p w14:paraId="55C28D43" w14:textId="77777777" w:rsidR="00252176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ответст-венности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23B229B2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024" w:type="dxa"/>
            <w:shd w:val="clear" w:color="auto" w:fill="E6E6E6"/>
            <w:vAlign w:val="center"/>
          </w:tcPr>
          <w:p w14:paraId="04F649CA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252176" w:rsidRPr="005B3431" w14:paraId="59F2F453" w14:textId="77777777" w:rsidTr="008E7A00">
        <w:tc>
          <w:tcPr>
            <w:tcW w:w="1758" w:type="dxa"/>
          </w:tcPr>
          <w:p w14:paraId="0B260F5D" w14:textId="4B3D905A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E2821F3" w14:textId="0007EDE1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4AB45D5" w14:textId="24E4FE99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69A3056C" w14:textId="5CFB0468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E13E29E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BE98DD5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173D2627" w14:textId="77777777" w:rsidTr="008E7A00">
        <w:tc>
          <w:tcPr>
            <w:tcW w:w="1758" w:type="dxa"/>
          </w:tcPr>
          <w:p w14:paraId="58940D16" w14:textId="2FF6F27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42C6E546" w14:textId="0356B1FD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35697ED" w14:textId="545606F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C0F55B6" w14:textId="13D7AEB5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4357EF33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F804754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70BF47D5" w14:textId="77777777" w:rsidTr="008E7A00">
        <w:tc>
          <w:tcPr>
            <w:tcW w:w="1758" w:type="dxa"/>
          </w:tcPr>
          <w:p w14:paraId="1FED6855" w14:textId="32F25A60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71C84743" w14:textId="64E7FD6E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B62D2FF" w14:textId="1E4F57CC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09454BA5" w14:textId="2FC11BA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4273A599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69A4C24F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6AB777EF" w14:textId="77777777" w:rsidTr="008E7A00">
        <w:tc>
          <w:tcPr>
            <w:tcW w:w="1758" w:type="dxa"/>
          </w:tcPr>
          <w:p w14:paraId="7533AF3C" w14:textId="2EB3A6DA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5AD6908C" w14:textId="32A2E839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4743F85" w14:textId="0F906C99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AB5CA67" w14:textId="1681E08E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B229947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95EF3B0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650171CD" w14:textId="77777777" w:rsidTr="008E7A00">
        <w:tc>
          <w:tcPr>
            <w:tcW w:w="1758" w:type="dxa"/>
          </w:tcPr>
          <w:p w14:paraId="1B80F33A" w14:textId="0B3090F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3CFFC506" w14:textId="6B392AE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3B363F90" w14:textId="62D6F31A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2B313C9F" w14:textId="3D14D25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AEF7A47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7032B973" w14:textId="77777777" w:rsidR="00252176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7541D575" w14:textId="77777777" w:rsidTr="008E7A00">
        <w:tc>
          <w:tcPr>
            <w:tcW w:w="1758" w:type="dxa"/>
          </w:tcPr>
          <w:p w14:paraId="0377BD96" w14:textId="1F04800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2" w:type="dxa"/>
          </w:tcPr>
          <w:p w14:paraId="23B0DD7D" w14:textId="788B9C9F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532DCE83" w14:textId="6226760C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1F586A15" w14:textId="6135A5CC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DEA7016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45DAC845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252176" w:rsidRPr="005B3431" w14:paraId="70193536" w14:textId="77777777" w:rsidTr="008E7A00">
        <w:tc>
          <w:tcPr>
            <w:tcW w:w="1758" w:type="dxa"/>
          </w:tcPr>
          <w:p w14:paraId="79A6D3E6" w14:textId="6B7DFFB8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101C1C10" w14:textId="051E03A2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16D4EE2" w14:textId="3D65CAB3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58" w:type="dxa"/>
          </w:tcPr>
          <w:p w14:paraId="7977E8FF" w14:textId="0AB0D84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083287FC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024" w:type="dxa"/>
          </w:tcPr>
          <w:p w14:paraId="15978014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21B506E" w14:textId="77777777" w:rsidR="00252176" w:rsidRPr="00CE51BF" w:rsidRDefault="00252176" w:rsidP="00252176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CE51BF">
        <w:rPr>
          <w:b/>
          <w:color w:val="000000"/>
          <w:sz w:val="26"/>
          <w:szCs w:val="26"/>
          <w:lang w:val="ru-RU"/>
        </w:rPr>
        <w:t>Перечень экспертов, участвовавших в разработке документа</w:t>
      </w:r>
    </w:p>
    <w:tbl>
      <w:tblPr>
        <w:tblW w:w="9696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1"/>
        <w:gridCol w:w="5245"/>
        <w:gridCol w:w="2410"/>
      </w:tblGrid>
      <w:tr w:rsidR="00252176" w:rsidRPr="005B3431" w14:paraId="39926705" w14:textId="77777777" w:rsidTr="008E7A00">
        <w:tc>
          <w:tcPr>
            <w:tcW w:w="2041" w:type="dxa"/>
            <w:shd w:val="clear" w:color="auto" w:fill="E6E6E6"/>
          </w:tcPr>
          <w:p w14:paraId="3CE95085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5245" w:type="dxa"/>
            <w:shd w:val="clear" w:color="auto" w:fill="E6E6E6"/>
          </w:tcPr>
          <w:p w14:paraId="5DC2DFDF" w14:textId="77777777" w:rsidR="00252176" w:rsidRPr="005B3431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18135AE3" w14:textId="77777777" w:rsidR="00252176" w:rsidRDefault="00252176" w:rsidP="008E7A00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Зона ответственности</w:t>
            </w:r>
          </w:p>
        </w:tc>
      </w:tr>
      <w:tr w:rsidR="00252176" w:rsidRPr="005B3431" w14:paraId="5AEED3C4" w14:textId="77777777" w:rsidTr="008E7A00">
        <w:tc>
          <w:tcPr>
            <w:tcW w:w="2041" w:type="dxa"/>
          </w:tcPr>
          <w:p w14:paraId="1515865D" w14:textId="77777777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5D05D65" w14:textId="25A3F799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559BF40F" w14:textId="5BC81394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2985F285" w14:textId="77777777" w:rsidTr="008E7A00">
        <w:tc>
          <w:tcPr>
            <w:tcW w:w="2041" w:type="dxa"/>
          </w:tcPr>
          <w:p w14:paraId="63C0E52C" w14:textId="77777777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7A24BADF" w14:textId="2859F67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6E2200CF" w14:textId="1E5E727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4F5F944E" w14:textId="77777777" w:rsidTr="008E7A00">
        <w:tc>
          <w:tcPr>
            <w:tcW w:w="2041" w:type="dxa"/>
          </w:tcPr>
          <w:p w14:paraId="5F97792B" w14:textId="77777777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51104568" w14:textId="146F6C86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78437800" w14:textId="1E5094F6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0EBD0E2B" w14:textId="77777777" w:rsidTr="008E7A00">
        <w:tc>
          <w:tcPr>
            <w:tcW w:w="2041" w:type="dxa"/>
          </w:tcPr>
          <w:p w14:paraId="20C95B5D" w14:textId="56DDA3E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7C2CF42" w14:textId="36F457EB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3795F3F7" w14:textId="11A30B4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0FDA5C91" w14:textId="77777777" w:rsidTr="008E7A00">
        <w:tc>
          <w:tcPr>
            <w:tcW w:w="2041" w:type="dxa"/>
          </w:tcPr>
          <w:p w14:paraId="05D54D62" w14:textId="41770226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63066032" w14:textId="6BC6B768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06A555D4" w14:textId="0FE553A6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  <w:tr w:rsidR="00252176" w:rsidRPr="005B3431" w14:paraId="3A1B8EB2" w14:textId="77777777" w:rsidTr="008E7A00">
        <w:tc>
          <w:tcPr>
            <w:tcW w:w="2041" w:type="dxa"/>
          </w:tcPr>
          <w:p w14:paraId="471DE325" w14:textId="53B9D244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5245" w:type="dxa"/>
          </w:tcPr>
          <w:p w14:paraId="609FCC52" w14:textId="716BE840" w:rsidR="00252176" w:rsidRPr="00A33194" w:rsidRDefault="00252176" w:rsidP="008E7A00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14:paraId="6D6E435F" w14:textId="0D9A3EE7" w:rsidR="00252176" w:rsidRPr="00A33194" w:rsidRDefault="00252176" w:rsidP="008E7A00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2EF2C28A" w14:textId="77777777" w:rsidR="003A1FA7" w:rsidRPr="003A1FA7" w:rsidRDefault="003A1FA7" w:rsidP="003A1FA7">
      <w:pPr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2475756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21DE713" w14:textId="0C858083" w:rsidR="003A1FA7" w:rsidRDefault="003A1FA7">
          <w:pPr>
            <w:pStyle w:val="afc"/>
          </w:pPr>
          <w:r>
            <w:rPr>
              <w:lang w:val="ru-RU"/>
            </w:rPr>
            <w:t>Оглавление</w:t>
          </w:r>
        </w:p>
        <w:p w14:paraId="4C4F5F09" w14:textId="77777777" w:rsidR="00A31FF5" w:rsidRDefault="003A1FA7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45219" w:history="1">
            <w:r w:rsidR="00A31FF5" w:rsidRPr="009467F8">
              <w:rPr>
                <w:rStyle w:val="aa"/>
                <w:noProof/>
                <w:lang w:val="ru-RU"/>
              </w:rPr>
              <w:t>2</w:t>
            </w:r>
            <w:r w:rsidR="00A31FF5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Общие положения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_Toc459145219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4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1BFDB549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0" w:history="1">
            <w:r w:rsidR="00A31FF5" w:rsidRPr="009467F8">
              <w:rPr>
                <w:rStyle w:val="aa"/>
                <w:noProof/>
                <w:lang w:val="ru-RU"/>
              </w:rPr>
              <w:t>2.1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Цель документа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_Toc459145220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4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6F208344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1" w:history="1">
            <w:r w:rsidR="00A31FF5" w:rsidRPr="009467F8">
              <w:rPr>
                <w:rStyle w:val="aa"/>
                <w:noProof/>
                <w:lang w:val="ru-RU"/>
              </w:rPr>
              <w:t>2.2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Термины и определения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_Toc459145221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4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4D58A80F" w14:textId="77777777" w:rsidR="00A31FF5" w:rsidRDefault="00000000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9145222" w:history="1">
            <w:r w:rsidR="00A31FF5" w:rsidRPr="009467F8">
              <w:rPr>
                <w:rStyle w:val="aa"/>
                <w:noProof/>
              </w:rPr>
              <w:t>3</w:t>
            </w:r>
            <w:r w:rsidR="00A31FF5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модуля &lt;</w:t>
            </w:r>
            <w:r w:rsidR="00A31FF5" w:rsidRPr="009467F8">
              <w:rPr>
                <w:rStyle w:val="aa"/>
                <w:noProof/>
              </w:rPr>
              <w:t>&lt;</w:t>
            </w:r>
            <w:r w:rsidR="00A31FF5" w:rsidRPr="009467F8">
              <w:rPr>
                <w:rStyle w:val="aa"/>
                <w:noProof/>
                <w:lang w:val="ru-RU"/>
              </w:rPr>
              <w:t>Название модуля</w:t>
            </w:r>
            <w:r w:rsidR="00A31FF5" w:rsidRPr="009467F8">
              <w:rPr>
                <w:rStyle w:val="aa"/>
                <w:noProof/>
              </w:rPr>
              <w:t>&gt;&gt;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_Toc459145222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5D343811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3" w:history="1">
            <w:r w:rsidR="00A31FF5" w:rsidRPr="009467F8">
              <w:rPr>
                <w:rStyle w:val="aa"/>
                <w:noProof/>
              </w:rPr>
              <w:t>3.1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Параметры модуля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_Toc459145223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3757BE3E" w14:textId="77777777" w:rsidR="00A31FF5" w:rsidRDefault="00000000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4" w:history="1">
            <w:r w:rsidR="00A31FF5" w:rsidRPr="009467F8">
              <w:rPr>
                <w:rStyle w:val="aa"/>
                <w:noProof/>
                <w:lang w:val="ru-RU"/>
              </w:rPr>
              <w:t>3.1.1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Группа настроек 1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_Toc459145224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3C2A10BD" w14:textId="77777777" w:rsidR="00A31FF5" w:rsidRDefault="00000000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5" w:history="1">
            <w:r w:rsidR="00A31FF5" w:rsidRPr="009467F8">
              <w:rPr>
                <w:rStyle w:val="aa"/>
                <w:noProof/>
                <w:lang w:val="ru-RU"/>
              </w:rPr>
              <w:t>3.1.2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Группа настроек 1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_Toc459145225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34D0EFB0" w14:textId="77777777" w:rsidR="00A31FF5" w:rsidRDefault="00000000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6" w:history="1">
            <w:r w:rsidR="00A31FF5" w:rsidRPr="009467F8">
              <w:rPr>
                <w:rStyle w:val="aa"/>
                <w:noProof/>
              </w:rPr>
              <w:t>3.1.3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Номерные серии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_Toc459145226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4E880249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7" w:history="1">
            <w:r w:rsidR="00A31FF5" w:rsidRPr="009467F8">
              <w:rPr>
                <w:rStyle w:val="aa"/>
                <w:noProof/>
                <w:lang w:val="ru-RU"/>
              </w:rPr>
              <w:t>3.2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1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_Toc459145227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52CC9212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8" w:history="1">
            <w:r w:rsidR="00A31FF5" w:rsidRPr="009467F8">
              <w:rPr>
                <w:rStyle w:val="aa"/>
                <w:noProof/>
                <w:lang w:val="ru-RU"/>
              </w:rPr>
              <w:t>3.3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2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_Toc459145228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0D0C976E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29" w:history="1">
            <w:r w:rsidR="00A31FF5" w:rsidRPr="009467F8">
              <w:rPr>
                <w:rStyle w:val="aa"/>
                <w:noProof/>
                <w:lang w:val="ru-RU"/>
              </w:rPr>
              <w:t>3.4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3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_Toc459145229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5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371A171A" w14:textId="77777777" w:rsidR="00A31FF5" w:rsidRDefault="00000000">
          <w:pPr>
            <w:pStyle w:val="11"/>
            <w:tabs>
              <w:tab w:val="left" w:pos="403"/>
              <w:tab w:val="right" w:leader="dot" w:pos="10457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459145230" w:history="1">
            <w:r w:rsidR="00A31FF5" w:rsidRPr="009467F8">
              <w:rPr>
                <w:rStyle w:val="aa"/>
                <w:noProof/>
              </w:rPr>
              <w:t>4</w:t>
            </w:r>
            <w:r w:rsidR="00A31FF5">
              <w:rPr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модуля &lt;</w:t>
            </w:r>
            <w:r w:rsidR="00A31FF5" w:rsidRPr="009467F8">
              <w:rPr>
                <w:rStyle w:val="aa"/>
                <w:noProof/>
              </w:rPr>
              <w:t>&lt;</w:t>
            </w:r>
            <w:r w:rsidR="00A31FF5" w:rsidRPr="009467F8">
              <w:rPr>
                <w:rStyle w:val="aa"/>
                <w:noProof/>
                <w:lang w:val="ru-RU"/>
              </w:rPr>
              <w:t>Название модуля</w:t>
            </w:r>
            <w:r w:rsidR="00A31FF5" w:rsidRPr="009467F8">
              <w:rPr>
                <w:rStyle w:val="aa"/>
                <w:noProof/>
              </w:rPr>
              <w:t>&gt;&gt;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_Toc459145230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7EF50680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1" w:history="1">
            <w:r w:rsidR="00A31FF5" w:rsidRPr="009467F8">
              <w:rPr>
                <w:rStyle w:val="aa"/>
                <w:noProof/>
              </w:rPr>
              <w:t>4.1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Параметры модуля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_Toc459145231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19075656" w14:textId="77777777" w:rsidR="00A31FF5" w:rsidRDefault="00000000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2" w:history="1">
            <w:r w:rsidR="00A31FF5" w:rsidRPr="009467F8">
              <w:rPr>
                <w:rStyle w:val="aa"/>
                <w:noProof/>
                <w:lang w:val="ru-RU"/>
              </w:rPr>
              <w:t>4.1.1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Группа настроек 1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_Toc459145232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4987E234" w14:textId="77777777" w:rsidR="00A31FF5" w:rsidRDefault="00000000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3" w:history="1">
            <w:r w:rsidR="00A31FF5" w:rsidRPr="009467F8">
              <w:rPr>
                <w:rStyle w:val="aa"/>
                <w:noProof/>
                <w:lang w:val="ru-RU"/>
              </w:rPr>
              <w:t>4.1.2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Группа настроек 1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_Toc459145233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7CFDD13C" w14:textId="77777777" w:rsidR="00A31FF5" w:rsidRDefault="00000000">
          <w:pPr>
            <w:pStyle w:val="31"/>
            <w:tabs>
              <w:tab w:val="left" w:pos="1100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4" w:history="1">
            <w:r w:rsidR="00A31FF5" w:rsidRPr="009467F8">
              <w:rPr>
                <w:rStyle w:val="aa"/>
                <w:noProof/>
              </w:rPr>
              <w:t>4.1.3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Номерные серии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_Toc459145234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3050DDAA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5" w:history="1">
            <w:r w:rsidR="00A31FF5" w:rsidRPr="009467F8">
              <w:rPr>
                <w:rStyle w:val="aa"/>
                <w:noProof/>
                <w:lang w:val="ru-RU"/>
              </w:rPr>
              <w:t>4.2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1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_Toc459145235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295487C5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6" w:history="1">
            <w:r w:rsidR="00A31FF5" w:rsidRPr="009467F8">
              <w:rPr>
                <w:rStyle w:val="aa"/>
                <w:noProof/>
                <w:lang w:val="ru-RU"/>
              </w:rPr>
              <w:t>4.3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2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_Toc459145236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2AE94F35" w14:textId="77777777" w:rsidR="00A31FF5" w:rsidRDefault="00000000">
          <w:pPr>
            <w:pStyle w:val="21"/>
            <w:tabs>
              <w:tab w:val="left" w:pos="601"/>
              <w:tab w:val="right" w:leader="dot" w:pos="10457"/>
            </w:tabs>
            <w:rPr>
              <w:noProof/>
              <w:lang w:val="ru-RU" w:eastAsia="ru-RU"/>
            </w:rPr>
          </w:pPr>
          <w:hyperlink w:anchor="_Toc459145237" w:history="1">
            <w:r w:rsidR="00A31FF5" w:rsidRPr="009467F8">
              <w:rPr>
                <w:rStyle w:val="aa"/>
                <w:noProof/>
                <w:lang w:val="ru-RU"/>
              </w:rPr>
              <w:t>4.4</w:t>
            </w:r>
            <w:r w:rsidR="00A31FF5">
              <w:rPr>
                <w:noProof/>
                <w:lang w:val="ru-RU" w:eastAsia="ru-RU"/>
              </w:rPr>
              <w:tab/>
            </w:r>
            <w:r w:rsidR="00A31FF5" w:rsidRPr="009467F8">
              <w:rPr>
                <w:rStyle w:val="aa"/>
                <w:noProof/>
                <w:lang w:val="ru-RU"/>
              </w:rPr>
              <w:t>Настройки 3</w:t>
            </w:r>
            <w:r w:rsidR="00A31FF5">
              <w:rPr>
                <w:noProof/>
                <w:webHidden/>
              </w:rPr>
              <w:tab/>
            </w:r>
            <w:r w:rsidR="00A31FF5">
              <w:rPr>
                <w:noProof/>
                <w:webHidden/>
              </w:rPr>
              <w:fldChar w:fldCharType="begin"/>
            </w:r>
            <w:r w:rsidR="00A31FF5">
              <w:rPr>
                <w:noProof/>
                <w:webHidden/>
              </w:rPr>
              <w:instrText xml:space="preserve"> PAGEREF _Toc459145237 \h </w:instrText>
            </w:r>
            <w:r w:rsidR="00A31FF5">
              <w:rPr>
                <w:noProof/>
                <w:webHidden/>
              </w:rPr>
            </w:r>
            <w:r w:rsidR="00A31FF5">
              <w:rPr>
                <w:noProof/>
                <w:webHidden/>
              </w:rPr>
              <w:fldChar w:fldCharType="separate"/>
            </w:r>
            <w:r w:rsidR="00A31FF5">
              <w:rPr>
                <w:noProof/>
                <w:webHidden/>
              </w:rPr>
              <w:t>6</w:t>
            </w:r>
            <w:r w:rsidR="00A31FF5">
              <w:rPr>
                <w:noProof/>
                <w:webHidden/>
              </w:rPr>
              <w:fldChar w:fldCharType="end"/>
            </w:r>
          </w:hyperlink>
        </w:p>
        <w:p w14:paraId="26706B0A" w14:textId="77777777" w:rsidR="003A1FA7" w:rsidRDefault="003A1FA7" w:rsidP="003A1F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bmBodyStart" w:displacedByCustomXml="prev"/>
    <w:bookmarkEnd w:id="1" w:displacedByCustomXml="prev"/>
    <w:p w14:paraId="409CF7AD" w14:textId="3F9085F9" w:rsidR="00883937" w:rsidRDefault="00F2588E" w:rsidP="003A1FA7">
      <w:pPr>
        <w:pStyle w:val="1"/>
        <w:rPr>
          <w:lang w:val="ru-RU"/>
        </w:rPr>
      </w:pPr>
      <w:bookmarkStart w:id="2" w:name="_Toc459145219"/>
      <w:r>
        <w:rPr>
          <w:lang w:val="ru-RU"/>
        </w:rPr>
        <w:lastRenderedPageBreak/>
        <w:t>Общие положения</w:t>
      </w:r>
      <w:bookmarkEnd w:id="2"/>
    </w:p>
    <w:p w14:paraId="6439420B" w14:textId="77777777" w:rsidR="00142F7F" w:rsidRDefault="00142F7F" w:rsidP="00142F7F">
      <w:pPr>
        <w:pStyle w:val="2"/>
        <w:rPr>
          <w:lang w:val="ru-RU"/>
        </w:rPr>
      </w:pPr>
      <w:bookmarkStart w:id="3" w:name="_Toc459145220"/>
      <w:r>
        <w:rPr>
          <w:lang w:val="ru-RU"/>
        </w:rPr>
        <w:t>Цель документа</w:t>
      </w:r>
      <w:bookmarkEnd w:id="3"/>
    </w:p>
    <w:p w14:paraId="03A79BA2" w14:textId="77777777" w:rsidR="00142F7F" w:rsidRPr="00F2588E" w:rsidRDefault="00142F7F" w:rsidP="00142F7F">
      <w:pPr>
        <w:rPr>
          <w:lang w:val="ru-RU"/>
        </w:rPr>
      </w:pPr>
      <w:r>
        <w:rPr>
          <w:lang w:val="ru-RU"/>
        </w:rPr>
        <w:t>В данном документе описываются настройки модулей системы в рамках проекта.</w:t>
      </w:r>
    </w:p>
    <w:p w14:paraId="3B0DC834" w14:textId="500A3E16" w:rsidR="007E6F6F" w:rsidRDefault="00142F7F" w:rsidP="00142F7F">
      <w:pPr>
        <w:pStyle w:val="2"/>
        <w:rPr>
          <w:lang w:val="ru-RU"/>
        </w:rPr>
      </w:pPr>
      <w:r>
        <w:rPr>
          <w:lang w:val="ru-RU"/>
        </w:rPr>
        <w:t xml:space="preserve"> </w:t>
      </w:r>
      <w:bookmarkStart w:id="4" w:name="_Toc459145221"/>
      <w:r w:rsidR="007E6F6F">
        <w:rPr>
          <w:lang w:val="ru-RU"/>
        </w:rPr>
        <w:t>Термины и определения</w:t>
      </w:r>
      <w:bookmarkEnd w:id="4"/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7"/>
        <w:gridCol w:w="1889"/>
        <w:gridCol w:w="5670"/>
      </w:tblGrid>
      <w:tr w:rsidR="007E6F6F" w:rsidRPr="00131E1C" w14:paraId="5F46776D" w14:textId="77777777" w:rsidTr="009A5829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78975F3" w14:textId="77777777" w:rsidR="007E6F6F" w:rsidRPr="00131E1C" w:rsidRDefault="007E6F6F" w:rsidP="009A5829">
            <w:pPr>
              <w:pStyle w:val="m3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2F7EC51E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2D5CE192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7E6F6F" w:rsidRPr="00131E1C" w14:paraId="1FF2A854" w14:textId="77777777" w:rsidTr="009A5829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14:paraId="2D608530" w14:textId="77777777" w:rsidR="007E6F6F" w:rsidRPr="00131E1C" w:rsidRDefault="007E6F6F" w:rsidP="009A5829">
            <w:pPr>
              <w:pStyle w:val="m3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6AE24E30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06DE79C8" w14:textId="77777777" w:rsidR="007E6F6F" w:rsidRPr="00131E1C" w:rsidRDefault="007E6F6F" w:rsidP="009A5829">
            <w:pPr>
              <w:pStyle w:val="m3"/>
              <w:spacing w:before="0"/>
              <w:ind w:firstLine="9"/>
              <w:rPr>
                <w:sz w:val="24"/>
              </w:rPr>
            </w:pPr>
          </w:p>
        </w:tc>
      </w:tr>
      <w:tr w:rsidR="007E6F6F" w:rsidRPr="00131E1C" w14:paraId="35CF4CE1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B305A9C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910E013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77104BB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0341D746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C5307F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3E27364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171BBE4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70BD3769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EC49D0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6D86412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683FE3C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543450A3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039B67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6D7364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8F0AD47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  <w:tr w:rsidR="007E6F6F" w:rsidRPr="00131E1C" w14:paraId="30E9C962" w14:textId="77777777" w:rsidTr="009A5829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0660DE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DBF14D0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68E6C9E" w14:textId="77777777" w:rsidR="007E6F6F" w:rsidRPr="00131E1C" w:rsidRDefault="007E6F6F" w:rsidP="009A5829">
            <w:pPr>
              <w:pStyle w:val="m2"/>
              <w:spacing w:before="0"/>
              <w:ind w:firstLine="0"/>
              <w:rPr>
                <w:sz w:val="24"/>
              </w:rPr>
            </w:pPr>
          </w:p>
        </w:tc>
      </w:tr>
    </w:tbl>
    <w:p w14:paraId="7974F55A" w14:textId="77777777" w:rsidR="007E6F6F" w:rsidRPr="007E6F6F" w:rsidRDefault="007E6F6F" w:rsidP="007E6F6F">
      <w:pPr>
        <w:rPr>
          <w:lang w:val="ru-RU"/>
        </w:rPr>
      </w:pPr>
    </w:p>
    <w:p w14:paraId="3DA17D3C" w14:textId="6DC08799" w:rsidR="00142F7F" w:rsidRDefault="00142F7F" w:rsidP="00142F7F">
      <w:pPr>
        <w:pStyle w:val="1"/>
      </w:pPr>
      <w:bookmarkStart w:id="5" w:name="_Toc459145222"/>
      <w:bookmarkStart w:id="6" w:name="_Toc444251279"/>
      <w:r>
        <w:rPr>
          <w:lang w:val="ru-RU"/>
        </w:rPr>
        <w:lastRenderedPageBreak/>
        <w:t>Настройки модуля &lt;</w:t>
      </w:r>
      <w:r>
        <w:t>&lt;</w:t>
      </w:r>
      <w:r>
        <w:rPr>
          <w:lang w:val="ru-RU"/>
        </w:rPr>
        <w:t>Название модуля</w:t>
      </w:r>
      <w:r>
        <w:t>&gt;&gt;</w:t>
      </w:r>
      <w:bookmarkEnd w:id="5"/>
    </w:p>
    <w:p w14:paraId="11A76ED2" w14:textId="3B5761FC" w:rsidR="008C1F17" w:rsidRDefault="000906B4" w:rsidP="00F2588E">
      <w:pPr>
        <w:pStyle w:val="2"/>
        <w:numPr>
          <w:ilvl w:val="1"/>
          <w:numId w:val="14"/>
        </w:numPr>
        <w:spacing w:line="259" w:lineRule="auto"/>
      </w:pPr>
      <w:bookmarkStart w:id="7" w:name="_Toc459145223"/>
      <w:r>
        <w:rPr>
          <w:lang w:val="ru-RU"/>
        </w:rPr>
        <w:t>Параметры</w:t>
      </w:r>
      <w:r w:rsidR="00A31FF5">
        <w:rPr>
          <w:lang w:val="ru-RU"/>
        </w:rPr>
        <w:t xml:space="preserve"> модуля</w:t>
      </w:r>
      <w:bookmarkEnd w:id="7"/>
    </w:p>
    <w:p w14:paraId="132074D7" w14:textId="513B838F" w:rsidR="00142F7F" w:rsidRDefault="00142F7F" w:rsidP="00142F7F">
      <w:pPr>
        <w:pStyle w:val="3"/>
        <w:rPr>
          <w:lang w:val="ru-RU"/>
        </w:rPr>
      </w:pPr>
      <w:bookmarkStart w:id="8" w:name="_Toc459145224"/>
      <w:r>
        <w:rPr>
          <w:lang w:val="ru-RU"/>
        </w:rPr>
        <w:t>Группа настроек 1</w:t>
      </w:r>
      <w:bookmarkEnd w:id="8"/>
    </w:p>
    <w:p w14:paraId="7F9F342A" w14:textId="77777777" w:rsidR="00142F7F" w:rsidRDefault="00142F7F" w:rsidP="00142F7F">
      <w:pPr>
        <w:pStyle w:val="3"/>
        <w:rPr>
          <w:lang w:val="ru-RU"/>
        </w:rPr>
      </w:pPr>
      <w:bookmarkStart w:id="9" w:name="_Toc459145225"/>
      <w:r>
        <w:rPr>
          <w:lang w:val="ru-RU"/>
        </w:rPr>
        <w:t>Группа настроек 1</w:t>
      </w:r>
      <w:bookmarkEnd w:id="9"/>
    </w:p>
    <w:p w14:paraId="0507617B" w14:textId="213CF09E" w:rsidR="00142F7F" w:rsidRPr="00142F7F" w:rsidRDefault="00142F7F" w:rsidP="00142F7F">
      <w:pPr>
        <w:pStyle w:val="3"/>
      </w:pPr>
      <w:bookmarkStart w:id="10" w:name="_Toc459145226"/>
      <w:r>
        <w:rPr>
          <w:lang w:val="ru-RU"/>
        </w:rPr>
        <w:t>Номерные серии</w:t>
      </w:r>
      <w:bookmarkEnd w:id="10"/>
    </w:p>
    <w:p w14:paraId="723D48BD" w14:textId="48B8066B" w:rsidR="000906B4" w:rsidRDefault="00A31FF5" w:rsidP="000906B4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1" w:name="_Toc459145227"/>
      <w:r>
        <w:rPr>
          <w:lang w:val="ru-RU"/>
        </w:rPr>
        <w:t>Настройки 1</w:t>
      </w:r>
      <w:bookmarkEnd w:id="11"/>
    </w:p>
    <w:p w14:paraId="197CF3A3" w14:textId="1C7B181D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2" w:name="_Toc459145228"/>
      <w:r>
        <w:rPr>
          <w:lang w:val="ru-RU"/>
        </w:rPr>
        <w:t>Настройки 2</w:t>
      </w:r>
      <w:bookmarkEnd w:id="12"/>
    </w:p>
    <w:p w14:paraId="4D777A72" w14:textId="3218D22F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3" w:name="_Toc459145229"/>
      <w:r>
        <w:rPr>
          <w:lang w:val="ru-RU"/>
        </w:rPr>
        <w:t>Настройки 3</w:t>
      </w:r>
      <w:bookmarkEnd w:id="13"/>
    </w:p>
    <w:p w14:paraId="7D4427B7" w14:textId="77777777" w:rsidR="00A31FF5" w:rsidRDefault="00A31FF5" w:rsidP="00A31FF5">
      <w:pPr>
        <w:pStyle w:val="1"/>
      </w:pPr>
      <w:bookmarkStart w:id="14" w:name="_Toc459145230"/>
      <w:r>
        <w:rPr>
          <w:lang w:val="ru-RU"/>
        </w:rPr>
        <w:lastRenderedPageBreak/>
        <w:t>Настройки модуля &lt;</w:t>
      </w:r>
      <w:r>
        <w:t>&lt;</w:t>
      </w:r>
      <w:r>
        <w:rPr>
          <w:lang w:val="ru-RU"/>
        </w:rPr>
        <w:t>Название модуля</w:t>
      </w:r>
      <w:r>
        <w:t>&gt;&gt;</w:t>
      </w:r>
      <w:bookmarkEnd w:id="14"/>
    </w:p>
    <w:p w14:paraId="3AB4A518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</w:pPr>
      <w:bookmarkStart w:id="15" w:name="_Toc459145231"/>
      <w:r>
        <w:rPr>
          <w:lang w:val="ru-RU"/>
        </w:rPr>
        <w:t>Параметры модуля</w:t>
      </w:r>
      <w:bookmarkEnd w:id="15"/>
    </w:p>
    <w:p w14:paraId="3F2E6F3F" w14:textId="77777777" w:rsidR="00A31FF5" w:rsidRDefault="00A31FF5" w:rsidP="00A31FF5">
      <w:pPr>
        <w:pStyle w:val="3"/>
        <w:rPr>
          <w:lang w:val="ru-RU"/>
        </w:rPr>
      </w:pPr>
      <w:bookmarkStart w:id="16" w:name="_Toc459145232"/>
      <w:r>
        <w:rPr>
          <w:lang w:val="ru-RU"/>
        </w:rPr>
        <w:t>Группа настроек 1</w:t>
      </w:r>
      <w:bookmarkEnd w:id="16"/>
    </w:p>
    <w:p w14:paraId="736EA272" w14:textId="77777777" w:rsidR="00A31FF5" w:rsidRDefault="00A31FF5" w:rsidP="00A31FF5">
      <w:pPr>
        <w:pStyle w:val="3"/>
        <w:rPr>
          <w:lang w:val="ru-RU"/>
        </w:rPr>
      </w:pPr>
      <w:bookmarkStart w:id="17" w:name="_Toc459145233"/>
      <w:r>
        <w:rPr>
          <w:lang w:val="ru-RU"/>
        </w:rPr>
        <w:t>Группа настроек 1</w:t>
      </w:r>
      <w:bookmarkEnd w:id="17"/>
    </w:p>
    <w:p w14:paraId="765AD217" w14:textId="77777777" w:rsidR="00A31FF5" w:rsidRPr="00142F7F" w:rsidRDefault="00A31FF5" w:rsidP="00A31FF5">
      <w:pPr>
        <w:pStyle w:val="3"/>
      </w:pPr>
      <w:bookmarkStart w:id="18" w:name="_Toc459145234"/>
      <w:r>
        <w:rPr>
          <w:lang w:val="ru-RU"/>
        </w:rPr>
        <w:t>Номерные серии</w:t>
      </w:r>
      <w:bookmarkEnd w:id="18"/>
    </w:p>
    <w:p w14:paraId="153AC51A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19" w:name="_Toc459145235"/>
      <w:r>
        <w:rPr>
          <w:lang w:val="ru-RU"/>
        </w:rPr>
        <w:t>Настройки 1</w:t>
      </w:r>
      <w:bookmarkEnd w:id="19"/>
    </w:p>
    <w:p w14:paraId="0AA83CF5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20" w:name="_Toc459145236"/>
      <w:r>
        <w:rPr>
          <w:lang w:val="ru-RU"/>
        </w:rPr>
        <w:t>Настройки 2</w:t>
      </w:r>
      <w:bookmarkEnd w:id="20"/>
    </w:p>
    <w:p w14:paraId="7337338E" w14:textId="77777777" w:rsidR="00A31FF5" w:rsidRDefault="00A31FF5" w:rsidP="00A31FF5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bookmarkStart w:id="21" w:name="_Toc459145237"/>
      <w:r>
        <w:rPr>
          <w:lang w:val="ru-RU"/>
        </w:rPr>
        <w:t>Настройки 3</w:t>
      </w:r>
      <w:bookmarkEnd w:id="21"/>
    </w:p>
    <w:p w14:paraId="0BD1E103" w14:textId="759EDDEF" w:rsidR="00B45552" w:rsidRDefault="00B45552" w:rsidP="00B45552">
      <w:pPr>
        <w:pStyle w:val="1"/>
      </w:pPr>
      <w:r>
        <w:rPr>
          <w:lang w:val="ru-RU"/>
        </w:rPr>
        <w:lastRenderedPageBreak/>
        <w:t>Настройки модуля «Администрирование системы»</w:t>
      </w:r>
    </w:p>
    <w:p w14:paraId="0DB1E119" w14:textId="12145FEF" w:rsidR="00B45552" w:rsidRDefault="00B45552" w:rsidP="00B45552">
      <w:pPr>
        <w:pStyle w:val="2"/>
        <w:numPr>
          <w:ilvl w:val="1"/>
          <w:numId w:val="14"/>
        </w:numPr>
        <w:spacing w:line="259" w:lineRule="auto"/>
      </w:pPr>
      <w:r>
        <w:rPr>
          <w:lang w:val="ru-RU"/>
        </w:rPr>
        <w:t>Системные параметры</w:t>
      </w:r>
    </w:p>
    <w:p w14:paraId="5902ABE6" w14:textId="77777777" w:rsidR="00B45552" w:rsidRDefault="00B45552" w:rsidP="00B45552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r>
        <w:rPr>
          <w:lang w:val="ru-RU"/>
        </w:rPr>
        <w:t>Настройки 1</w:t>
      </w:r>
    </w:p>
    <w:p w14:paraId="56897E54" w14:textId="77777777" w:rsidR="00B45552" w:rsidRDefault="00B45552" w:rsidP="00B45552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r>
        <w:rPr>
          <w:lang w:val="ru-RU"/>
        </w:rPr>
        <w:t>Настройки 2</w:t>
      </w:r>
    </w:p>
    <w:p w14:paraId="73C04C4E" w14:textId="77777777" w:rsidR="00B45552" w:rsidRDefault="00B45552" w:rsidP="00B45552">
      <w:pPr>
        <w:pStyle w:val="2"/>
        <w:numPr>
          <w:ilvl w:val="1"/>
          <w:numId w:val="14"/>
        </w:numPr>
        <w:spacing w:line="259" w:lineRule="auto"/>
        <w:rPr>
          <w:lang w:val="ru-RU"/>
        </w:rPr>
      </w:pPr>
      <w:r>
        <w:rPr>
          <w:lang w:val="ru-RU"/>
        </w:rPr>
        <w:t>Настройки 3</w:t>
      </w:r>
    </w:p>
    <w:p w14:paraId="2211FD5C" w14:textId="77777777" w:rsidR="00B45552" w:rsidRPr="00B45552" w:rsidRDefault="00B45552" w:rsidP="00B45552">
      <w:pPr>
        <w:rPr>
          <w:lang w:val="ru-RU"/>
        </w:rPr>
      </w:pPr>
    </w:p>
    <w:p w14:paraId="7A51E05A" w14:textId="77777777" w:rsidR="00A31FF5" w:rsidRPr="00A31FF5" w:rsidRDefault="00A31FF5" w:rsidP="00A31FF5">
      <w:pPr>
        <w:rPr>
          <w:lang w:val="ru-RU"/>
        </w:rPr>
      </w:pPr>
    </w:p>
    <w:bookmarkEnd w:id="6"/>
    <w:p w14:paraId="4C44495E" w14:textId="77777777" w:rsidR="00A22001" w:rsidRPr="00A22001" w:rsidRDefault="00A22001" w:rsidP="00A22001">
      <w:pPr>
        <w:rPr>
          <w:lang w:val="ru-RU"/>
        </w:rPr>
      </w:pPr>
    </w:p>
    <w:sectPr w:rsidR="00A22001" w:rsidRPr="00A22001" w:rsidSect="002D1705">
      <w:footerReference w:type="default" r:id="rId11"/>
      <w:pgSz w:w="11907" w:h="16839" w:code="9"/>
      <w:pgMar w:top="431" w:right="720" w:bottom="720" w:left="72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847E" w14:textId="77777777" w:rsidR="006701C9" w:rsidRDefault="006701C9">
      <w:r>
        <w:separator/>
      </w:r>
    </w:p>
  </w:endnote>
  <w:endnote w:type="continuationSeparator" w:id="0">
    <w:p w14:paraId="48801D8A" w14:textId="77777777" w:rsidR="006701C9" w:rsidRDefault="00670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utura">
    <w:altName w:val="Arial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D8F5" w14:textId="77777777" w:rsidR="00AA23DC" w:rsidRPr="002D1705" w:rsidRDefault="00AA23DC" w:rsidP="002D17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ABB7" w14:textId="77777777" w:rsidR="006701C9" w:rsidRDefault="006701C9">
      <w:r>
        <w:separator/>
      </w:r>
    </w:p>
  </w:footnote>
  <w:footnote w:type="continuationSeparator" w:id="0">
    <w:p w14:paraId="250DAF91" w14:textId="77777777" w:rsidR="006701C9" w:rsidRDefault="00670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23FE"/>
    <w:multiLevelType w:val="hybridMultilevel"/>
    <w:tmpl w:val="DC8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4964"/>
    <w:multiLevelType w:val="hybridMultilevel"/>
    <w:tmpl w:val="B00AE93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9F1D88"/>
    <w:multiLevelType w:val="hybridMultilevel"/>
    <w:tmpl w:val="44DA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FC05A1"/>
    <w:multiLevelType w:val="hybridMultilevel"/>
    <w:tmpl w:val="32D6CA0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13BA2"/>
    <w:multiLevelType w:val="hybridMultilevel"/>
    <w:tmpl w:val="CCFC860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3" w15:restartNumberingAfterBreak="0">
    <w:nsid w:val="4AFD1CAE"/>
    <w:multiLevelType w:val="hybridMultilevel"/>
    <w:tmpl w:val="63F41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7075D"/>
    <w:multiLevelType w:val="multilevel"/>
    <w:tmpl w:val="AC8621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692E5111"/>
    <w:multiLevelType w:val="hybridMultilevel"/>
    <w:tmpl w:val="86CC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8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3A13E7C"/>
    <w:multiLevelType w:val="hybridMultilevel"/>
    <w:tmpl w:val="B262D58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2076776117">
    <w:abstractNumId w:val="4"/>
  </w:num>
  <w:num w:numId="2" w16cid:durableId="867567574">
    <w:abstractNumId w:val="0"/>
  </w:num>
  <w:num w:numId="3" w16cid:durableId="2053846543">
    <w:abstractNumId w:val="12"/>
  </w:num>
  <w:num w:numId="4" w16cid:durableId="1594515152">
    <w:abstractNumId w:val="18"/>
  </w:num>
  <w:num w:numId="5" w16cid:durableId="1213229325">
    <w:abstractNumId w:val="9"/>
  </w:num>
  <w:num w:numId="6" w16cid:durableId="2089111139">
    <w:abstractNumId w:val="17"/>
  </w:num>
  <w:num w:numId="7" w16cid:durableId="510148796">
    <w:abstractNumId w:val="5"/>
  </w:num>
  <w:num w:numId="8" w16cid:durableId="1330250496">
    <w:abstractNumId w:val="19"/>
  </w:num>
  <w:num w:numId="9" w16cid:durableId="404686651">
    <w:abstractNumId w:val="8"/>
  </w:num>
  <w:num w:numId="10" w16cid:durableId="742993155">
    <w:abstractNumId w:val="11"/>
  </w:num>
  <w:num w:numId="11" w16cid:durableId="668799580">
    <w:abstractNumId w:val="2"/>
  </w:num>
  <w:num w:numId="12" w16cid:durableId="1405644373">
    <w:abstractNumId w:val="3"/>
  </w:num>
  <w:num w:numId="13" w16cid:durableId="1562059754">
    <w:abstractNumId w:val="10"/>
  </w:num>
  <w:num w:numId="14" w16cid:durableId="2088913294">
    <w:abstractNumId w:val="14"/>
  </w:num>
  <w:num w:numId="15" w16cid:durableId="561982799">
    <w:abstractNumId w:val="14"/>
  </w:num>
  <w:num w:numId="16" w16cid:durableId="1458521935">
    <w:abstractNumId w:val="14"/>
  </w:num>
  <w:num w:numId="17" w16cid:durableId="1168403754">
    <w:abstractNumId w:val="14"/>
  </w:num>
  <w:num w:numId="18" w16cid:durableId="1809589283">
    <w:abstractNumId w:val="14"/>
  </w:num>
  <w:num w:numId="19" w16cid:durableId="1726445042">
    <w:abstractNumId w:val="14"/>
  </w:num>
  <w:num w:numId="20" w16cid:durableId="989556399">
    <w:abstractNumId w:val="14"/>
  </w:num>
  <w:num w:numId="21" w16cid:durableId="1027682468">
    <w:abstractNumId w:val="14"/>
  </w:num>
  <w:num w:numId="22" w16cid:durableId="1866361516">
    <w:abstractNumId w:val="14"/>
  </w:num>
  <w:num w:numId="23" w16cid:durableId="1275942592">
    <w:abstractNumId w:val="14"/>
  </w:num>
  <w:num w:numId="24" w16cid:durableId="1622423185">
    <w:abstractNumId w:val="13"/>
  </w:num>
  <w:num w:numId="25" w16cid:durableId="1770852987">
    <w:abstractNumId w:val="1"/>
  </w:num>
  <w:num w:numId="26" w16cid:durableId="587690141">
    <w:abstractNumId w:val="16"/>
  </w:num>
  <w:num w:numId="27" w16cid:durableId="146216389">
    <w:abstractNumId w:val="15"/>
  </w:num>
  <w:num w:numId="28" w16cid:durableId="666324187">
    <w:abstractNumId w:val="6"/>
  </w:num>
  <w:num w:numId="29" w16cid:durableId="16114735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2D2"/>
    <w:rsid w:val="00007499"/>
    <w:rsid w:val="00007E4B"/>
    <w:rsid w:val="00012482"/>
    <w:rsid w:val="000141CE"/>
    <w:rsid w:val="000179D1"/>
    <w:rsid w:val="00017F6F"/>
    <w:rsid w:val="00022EAC"/>
    <w:rsid w:val="00023C4D"/>
    <w:rsid w:val="000273A2"/>
    <w:rsid w:val="0003574F"/>
    <w:rsid w:val="00035FBE"/>
    <w:rsid w:val="00040528"/>
    <w:rsid w:val="000467A8"/>
    <w:rsid w:val="000520C6"/>
    <w:rsid w:val="000527ED"/>
    <w:rsid w:val="000645CE"/>
    <w:rsid w:val="00064CFD"/>
    <w:rsid w:val="00065F91"/>
    <w:rsid w:val="00072298"/>
    <w:rsid w:val="00072CB6"/>
    <w:rsid w:val="0007793B"/>
    <w:rsid w:val="000906B4"/>
    <w:rsid w:val="000B0472"/>
    <w:rsid w:val="000B2BC4"/>
    <w:rsid w:val="000B4013"/>
    <w:rsid w:val="000C17AE"/>
    <w:rsid w:val="000C4EB8"/>
    <w:rsid w:val="000C6ACC"/>
    <w:rsid w:val="000D59F1"/>
    <w:rsid w:val="000D7D0D"/>
    <w:rsid w:val="000E16C5"/>
    <w:rsid w:val="000E2314"/>
    <w:rsid w:val="000E65C5"/>
    <w:rsid w:val="000E6752"/>
    <w:rsid w:val="000F3869"/>
    <w:rsid w:val="000F718A"/>
    <w:rsid w:val="00100B7A"/>
    <w:rsid w:val="00105A71"/>
    <w:rsid w:val="001171F8"/>
    <w:rsid w:val="001232D2"/>
    <w:rsid w:val="001271BE"/>
    <w:rsid w:val="00137660"/>
    <w:rsid w:val="00142F7F"/>
    <w:rsid w:val="00151589"/>
    <w:rsid w:val="00157865"/>
    <w:rsid w:val="00174802"/>
    <w:rsid w:val="00176D3C"/>
    <w:rsid w:val="001937B9"/>
    <w:rsid w:val="001A5D23"/>
    <w:rsid w:val="001A5F17"/>
    <w:rsid w:val="001B10C0"/>
    <w:rsid w:val="001C6EAF"/>
    <w:rsid w:val="001E176C"/>
    <w:rsid w:val="001E4A74"/>
    <w:rsid w:val="001E7E95"/>
    <w:rsid w:val="001F1C87"/>
    <w:rsid w:val="001F1F59"/>
    <w:rsid w:val="001F53D1"/>
    <w:rsid w:val="00202146"/>
    <w:rsid w:val="00203FD4"/>
    <w:rsid w:val="00224A29"/>
    <w:rsid w:val="00233F5E"/>
    <w:rsid w:val="00236A89"/>
    <w:rsid w:val="00240895"/>
    <w:rsid w:val="002440AE"/>
    <w:rsid w:val="0025005E"/>
    <w:rsid w:val="0025187D"/>
    <w:rsid w:val="00252176"/>
    <w:rsid w:val="00255A0B"/>
    <w:rsid w:val="00263B26"/>
    <w:rsid w:val="00275E75"/>
    <w:rsid w:val="00277CF0"/>
    <w:rsid w:val="00280177"/>
    <w:rsid w:val="002836DE"/>
    <w:rsid w:val="00286614"/>
    <w:rsid w:val="00286628"/>
    <w:rsid w:val="00287137"/>
    <w:rsid w:val="0029653E"/>
    <w:rsid w:val="00296940"/>
    <w:rsid w:val="002A3D0C"/>
    <w:rsid w:val="002A42B9"/>
    <w:rsid w:val="002A66ED"/>
    <w:rsid w:val="002B5E06"/>
    <w:rsid w:val="002D1705"/>
    <w:rsid w:val="002D3EE4"/>
    <w:rsid w:val="002F14C7"/>
    <w:rsid w:val="00300BEA"/>
    <w:rsid w:val="00304344"/>
    <w:rsid w:val="00325568"/>
    <w:rsid w:val="00331709"/>
    <w:rsid w:val="00331979"/>
    <w:rsid w:val="00335A12"/>
    <w:rsid w:val="00335AC8"/>
    <w:rsid w:val="003421B8"/>
    <w:rsid w:val="00347326"/>
    <w:rsid w:val="003517BD"/>
    <w:rsid w:val="0035440D"/>
    <w:rsid w:val="00357075"/>
    <w:rsid w:val="00363B4F"/>
    <w:rsid w:val="00364826"/>
    <w:rsid w:val="00365B17"/>
    <w:rsid w:val="00374494"/>
    <w:rsid w:val="00375BA4"/>
    <w:rsid w:val="00382CB0"/>
    <w:rsid w:val="0038635C"/>
    <w:rsid w:val="003922BA"/>
    <w:rsid w:val="00392D92"/>
    <w:rsid w:val="003A1C1F"/>
    <w:rsid w:val="003A1FA7"/>
    <w:rsid w:val="003B72C6"/>
    <w:rsid w:val="003C048F"/>
    <w:rsid w:val="003C1F26"/>
    <w:rsid w:val="003C48C7"/>
    <w:rsid w:val="003D1184"/>
    <w:rsid w:val="003E0C78"/>
    <w:rsid w:val="003E19D1"/>
    <w:rsid w:val="00402C5D"/>
    <w:rsid w:val="00403C76"/>
    <w:rsid w:val="00404A63"/>
    <w:rsid w:val="00404A85"/>
    <w:rsid w:val="00405A59"/>
    <w:rsid w:val="0041033F"/>
    <w:rsid w:val="00424542"/>
    <w:rsid w:val="00424FFF"/>
    <w:rsid w:val="00440C28"/>
    <w:rsid w:val="0046279C"/>
    <w:rsid w:val="0047248B"/>
    <w:rsid w:val="00472FBB"/>
    <w:rsid w:val="00475E03"/>
    <w:rsid w:val="00480B73"/>
    <w:rsid w:val="00481116"/>
    <w:rsid w:val="00481D1C"/>
    <w:rsid w:val="00491040"/>
    <w:rsid w:val="004A0356"/>
    <w:rsid w:val="004A1AB2"/>
    <w:rsid w:val="004B04BA"/>
    <w:rsid w:val="004B5B42"/>
    <w:rsid w:val="004B7423"/>
    <w:rsid w:val="004D5549"/>
    <w:rsid w:val="004E203F"/>
    <w:rsid w:val="004E4596"/>
    <w:rsid w:val="004E6F3E"/>
    <w:rsid w:val="004F46E5"/>
    <w:rsid w:val="004F767E"/>
    <w:rsid w:val="00504A10"/>
    <w:rsid w:val="0051026E"/>
    <w:rsid w:val="00514B81"/>
    <w:rsid w:val="00517223"/>
    <w:rsid w:val="005212A4"/>
    <w:rsid w:val="005227B8"/>
    <w:rsid w:val="005317E4"/>
    <w:rsid w:val="005345DC"/>
    <w:rsid w:val="00543BAC"/>
    <w:rsid w:val="0055189D"/>
    <w:rsid w:val="00565637"/>
    <w:rsid w:val="00573AF6"/>
    <w:rsid w:val="005778C2"/>
    <w:rsid w:val="00577DCC"/>
    <w:rsid w:val="00581046"/>
    <w:rsid w:val="00581B75"/>
    <w:rsid w:val="0059730D"/>
    <w:rsid w:val="005A648A"/>
    <w:rsid w:val="005B0899"/>
    <w:rsid w:val="005C44E1"/>
    <w:rsid w:val="005D7B17"/>
    <w:rsid w:val="005E01CC"/>
    <w:rsid w:val="005E78D9"/>
    <w:rsid w:val="005F6EED"/>
    <w:rsid w:val="006065A6"/>
    <w:rsid w:val="00614DDD"/>
    <w:rsid w:val="00624805"/>
    <w:rsid w:val="006250E3"/>
    <w:rsid w:val="00634091"/>
    <w:rsid w:val="00635A30"/>
    <w:rsid w:val="006474EB"/>
    <w:rsid w:val="00647A68"/>
    <w:rsid w:val="00650696"/>
    <w:rsid w:val="006553E5"/>
    <w:rsid w:val="00657A08"/>
    <w:rsid w:val="006701C9"/>
    <w:rsid w:val="006811BB"/>
    <w:rsid w:val="00695DB7"/>
    <w:rsid w:val="006A4AE4"/>
    <w:rsid w:val="006B1F7F"/>
    <w:rsid w:val="006B2A51"/>
    <w:rsid w:val="006B5E92"/>
    <w:rsid w:val="006B6D4C"/>
    <w:rsid w:val="006B6FF5"/>
    <w:rsid w:val="006C1811"/>
    <w:rsid w:val="006C3E7D"/>
    <w:rsid w:val="006C5614"/>
    <w:rsid w:val="006D080D"/>
    <w:rsid w:val="006D21F6"/>
    <w:rsid w:val="006D2F19"/>
    <w:rsid w:val="006D44ED"/>
    <w:rsid w:val="006D46C6"/>
    <w:rsid w:val="006D65D2"/>
    <w:rsid w:val="006E5B9A"/>
    <w:rsid w:val="006F1D71"/>
    <w:rsid w:val="006F4641"/>
    <w:rsid w:val="00702A39"/>
    <w:rsid w:val="007048E1"/>
    <w:rsid w:val="007051C7"/>
    <w:rsid w:val="00707E29"/>
    <w:rsid w:val="0071207B"/>
    <w:rsid w:val="0072283E"/>
    <w:rsid w:val="00726FFC"/>
    <w:rsid w:val="00727263"/>
    <w:rsid w:val="00732D36"/>
    <w:rsid w:val="0073401D"/>
    <w:rsid w:val="00735ADA"/>
    <w:rsid w:val="007375BE"/>
    <w:rsid w:val="00761AC3"/>
    <w:rsid w:val="00764D6E"/>
    <w:rsid w:val="00777C56"/>
    <w:rsid w:val="00787A2F"/>
    <w:rsid w:val="0079347D"/>
    <w:rsid w:val="007976F0"/>
    <w:rsid w:val="007B1B1F"/>
    <w:rsid w:val="007B3C5C"/>
    <w:rsid w:val="007C2728"/>
    <w:rsid w:val="007C6560"/>
    <w:rsid w:val="007D0B5C"/>
    <w:rsid w:val="007E00C7"/>
    <w:rsid w:val="007E0E90"/>
    <w:rsid w:val="007E61BD"/>
    <w:rsid w:val="007E6F6F"/>
    <w:rsid w:val="007F1BC3"/>
    <w:rsid w:val="007F4132"/>
    <w:rsid w:val="007F7DB4"/>
    <w:rsid w:val="008003E0"/>
    <w:rsid w:val="008007E2"/>
    <w:rsid w:val="00805982"/>
    <w:rsid w:val="00812A62"/>
    <w:rsid w:val="00817FCC"/>
    <w:rsid w:val="00824B5E"/>
    <w:rsid w:val="00825521"/>
    <w:rsid w:val="00832AD2"/>
    <w:rsid w:val="00852EE0"/>
    <w:rsid w:val="00860154"/>
    <w:rsid w:val="00871102"/>
    <w:rsid w:val="0087516D"/>
    <w:rsid w:val="0087520D"/>
    <w:rsid w:val="00883937"/>
    <w:rsid w:val="00896D23"/>
    <w:rsid w:val="008A0A5F"/>
    <w:rsid w:val="008C1F17"/>
    <w:rsid w:val="008C7119"/>
    <w:rsid w:val="008D246E"/>
    <w:rsid w:val="008D3FB3"/>
    <w:rsid w:val="008D43E8"/>
    <w:rsid w:val="008D6FC6"/>
    <w:rsid w:val="008E69DE"/>
    <w:rsid w:val="009033C3"/>
    <w:rsid w:val="00906CCC"/>
    <w:rsid w:val="00914EBB"/>
    <w:rsid w:val="00920474"/>
    <w:rsid w:val="00924BEF"/>
    <w:rsid w:val="00927CA2"/>
    <w:rsid w:val="00952C74"/>
    <w:rsid w:val="009568EA"/>
    <w:rsid w:val="0096611B"/>
    <w:rsid w:val="00967BD0"/>
    <w:rsid w:val="009711C4"/>
    <w:rsid w:val="009729F5"/>
    <w:rsid w:val="00975091"/>
    <w:rsid w:val="00984FF9"/>
    <w:rsid w:val="009901A5"/>
    <w:rsid w:val="009A2AE7"/>
    <w:rsid w:val="009A49F5"/>
    <w:rsid w:val="009A7F51"/>
    <w:rsid w:val="009B0688"/>
    <w:rsid w:val="009B1505"/>
    <w:rsid w:val="009B186B"/>
    <w:rsid w:val="009B4631"/>
    <w:rsid w:val="009B74F4"/>
    <w:rsid w:val="009C0FE0"/>
    <w:rsid w:val="009C1499"/>
    <w:rsid w:val="009C3965"/>
    <w:rsid w:val="009C4157"/>
    <w:rsid w:val="009C473C"/>
    <w:rsid w:val="009D0583"/>
    <w:rsid w:val="009D66E0"/>
    <w:rsid w:val="009D73A8"/>
    <w:rsid w:val="009F0376"/>
    <w:rsid w:val="009F356B"/>
    <w:rsid w:val="009F374A"/>
    <w:rsid w:val="009F635F"/>
    <w:rsid w:val="00A0419E"/>
    <w:rsid w:val="00A045D7"/>
    <w:rsid w:val="00A05078"/>
    <w:rsid w:val="00A06BF4"/>
    <w:rsid w:val="00A22001"/>
    <w:rsid w:val="00A226AA"/>
    <w:rsid w:val="00A240A8"/>
    <w:rsid w:val="00A31FF5"/>
    <w:rsid w:val="00A336D5"/>
    <w:rsid w:val="00A42022"/>
    <w:rsid w:val="00A46C23"/>
    <w:rsid w:val="00A569C2"/>
    <w:rsid w:val="00A601F2"/>
    <w:rsid w:val="00A66FB1"/>
    <w:rsid w:val="00A73520"/>
    <w:rsid w:val="00A80AC3"/>
    <w:rsid w:val="00A81C78"/>
    <w:rsid w:val="00A82529"/>
    <w:rsid w:val="00A84317"/>
    <w:rsid w:val="00A849C4"/>
    <w:rsid w:val="00A8728D"/>
    <w:rsid w:val="00A910F5"/>
    <w:rsid w:val="00A92BC0"/>
    <w:rsid w:val="00A970A4"/>
    <w:rsid w:val="00A97D56"/>
    <w:rsid w:val="00AA23DC"/>
    <w:rsid w:val="00AB263A"/>
    <w:rsid w:val="00AB321D"/>
    <w:rsid w:val="00AB731F"/>
    <w:rsid w:val="00AC511C"/>
    <w:rsid w:val="00AC5A4A"/>
    <w:rsid w:val="00AF3883"/>
    <w:rsid w:val="00AF5A13"/>
    <w:rsid w:val="00B04D9D"/>
    <w:rsid w:val="00B100E4"/>
    <w:rsid w:val="00B157D2"/>
    <w:rsid w:val="00B2075C"/>
    <w:rsid w:val="00B22BCF"/>
    <w:rsid w:val="00B23F16"/>
    <w:rsid w:val="00B30CC6"/>
    <w:rsid w:val="00B32F05"/>
    <w:rsid w:val="00B40CBC"/>
    <w:rsid w:val="00B41D10"/>
    <w:rsid w:val="00B45552"/>
    <w:rsid w:val="00B47DC0"/>
    <w:rsid w:val="00B50492"/>
    <w:rsid w:val="00B506EB"/>
    <w:rsid w:val="00B61ECA"/>
    <w:rsid w:val="00B65B5F"/>
    <w:rsid w:val="00B702A4"/>
    <w:rsid w:val="00B72D21"/>
    <w:rsid w:val="00B8546E"/>
    <w:rsid w:val="00B93C73"/>
    <w:rsid w:val="00BA0B9D"/>
    <w:rsid w:val="00BB6D8D"/>
    <w:rsid w:val="00BC7CF8"/>
    <w:rsid w:val="00BD3950"/>
    <w:rsid w:val="00BD5A62"/>
    <w:rsid w:val="00BD600B"/>
    <w:rsid w:val="00C03F85"/>
    <w:rsid w:val="00C072FA"/>
    <w:rsid w:val="00C10C4B"/>
    <w:rsid w:val="00C154B0"/>
    <w:rsid w:val="00C17636"/>
    <w:rsid w:val="00C21754"/>
    <w:rsid w:val="00C267C6"/>
    <w:rsid w:val="00C34F39"/>
    <w:rsid w:val="00C5290C"/>
    <w:rsid w:val="00C57C30"/>
    <w:rsid w:val="00C57E94"/>
    <w:rsid w:val="00C608E0"/>
    <w:rsid w:val="00C61D5D"/>
    <w:rsid w:val="00C61F73"/>
    <w:rsid w:val="00C63697"/>
    <w:rsid w:val="00C64A8E"/>
    <w:rsid w:val="00C73BC9"/>
    <w:rsid w:val="00C84B6A"/>
    <w:rsid w:val="00C8596C"/>
    <w:rsid w:val="00C8684B"/>
    <w:rsid w:val="00C90507"/>
    <w:rsid w:val="00C93F70"/>
    <w:rsid w:val="00C975D3"/>
    <w:rsid w:val="00CA28A3"/>
    <w:rsid w:val="00CA41AF"/>
    <w:rsid w:val="00CA6E8E"/>
    <w:rsid w:val="00CB28F3"/>
    <w:rsid w:val="00CB61C3"/>
    <w:rsid w:val="00CC15FE"/>
    <w:rsid w:val="00CC4DEF"/>
    <w:rsid w:val="00CD31A0"/>
    <w:rsid w:val="00CE0698"/>
    <w:rsid w:val="00CE306F"/>
    <w:rsid w:val="00CF1AE6"/>
    <w:rsid w:val="00CF34DD"/>
    <w:rsid w:val="00D049E7"/>
    <w:rsid w:val="00D245E3"/>
    <w:rsid w:val="00D30E55"/>
    <w:rsid w:val="00D31277"/>
    <w:rsid w:val="00D33521"/>
    <w:rsid w:val="00D33EAB"/>
    <w:rsid w:val="00D3686C"/>
    <w:rsid w:val="00D42D54"/>
    <w:rsid w:val="00D4344D"/>
    <w:rsid w:val="00D443F5"/>
    <w:rsid w:val="00D44AC3"/>
    <w:rsid w:val="00D457F9"/>
    <w:rsid w:val="00D53D5F"/>
    <w:rsid w:val="00D5701F"/>
    <w:rsid w:val="00D624DC"/>
    <w:rsid w:val="00D64E78"/>
    <w:rsid w:val="00D66A66"/>
    <w:rsid w:val="00D737F8"/>
    <w:rsid w:val="00D73BFE"/>
    <w:rsid w:val="00D83359"/>
    <w:rsid w:val="00D86A52"/>
    <w:rsid w:val="00DA07E6"/>
    <w:rsid w:val="00DB4C35"/>
    <w:rsid w:val="00DB5C50"/>
    <w:rsid w:val="00DC16FF"/>
    <w:rsid w:val="00DC4161"/>
    <w:rsid w:val="00DD03B4"/>
    <w:rsid w:val="00DE3DA6"/>
    <w:rsid w:val="00DE612B"/>
    <w:rsid w:val="00DF6628"/>
    <w:rsid w:val="00DF7B45"/>
    <w:rsid w:val="00E043CA"/>
    <w:rsid w:val="00E06CCE"/>
    <w:rsid w:val="00E103C3"/>
    <w:rsid w:val="00E13440"/>
    <w:rsid w:val="00E14440"/>
    <w:rsid w:val="00E154EA"/>
    <w:rsid w:val="00E238AA"/>
    <w:rsid w:val="00E30ADE"/>
    <w:rsid w:val="00E4413F"/>
    <w:rsid w:val="00E535AB"/>
    <w:rsid w:val="00E73187"/>
    <w:rsid w:val="00E746A0"/>
    <w:rsid w:val="00E86222"/>
    <w:rsid w:val="00E86A7F"/>
    <w:rsid w:val="00E95567"/>
    <w:rsid w:val="00E964DF"/>
    <w:rsid w:val="00EA1598"/>
    <w:rsid w:val="00EB4CBB"/>
    <w:rsid w:val="00EB6F7D"/>
    <w:rsid w:val="00EC1E21"/>
    <w:rsid w:val="00EC7415"/>
    <w:rsid w:val="00ED029B"/>
    <w:rsid w:val="00EE1DE7"/>
    <w:rsid w:val="00EE3061"/>
    <w:rsid w:val="00EE31C4"/>
    <w:rsid w:val="00EE368D"/>
    <w:rsid w:val="00EE5FD0"/>
    <w:rsid w:val="00EE7690"/>
    <w:rsid w:val="00F00EEE"/>
    <w:rsid w:val="00F041F2"/>
    <w:rsid w:val="00F05AB1"/>
    <w:rsid w:val="00F05EF5"/>
    <w:rsid w:val="00F12967"/>
    <w:rsid w:val="00F12DD2"/>
    <w:rsid w:val="00F140A5"/>
    <w:rsid w:val="00F1718F"/>
    <w:rsid w:val="00F2150B"/>
    <w:rsid w:val="00F2380D"/>
    <w:rsid w:val="00F2588E"/>
    <w:rsid w:val="00F26B63"/>
    <w:rsid w:val="00F33F09"/>
    <w:rsid w:val="00F34998"/>
    <w:rsid w:val="00F407C6"/>
    <w:rsid w:val="00F414CB"/>
    <w:rsid w:val="00F44652"/>
    <w:rsid w:val="00F63167"/>
    <w:rsid w:val="00F6653A"/>
    <w:rsid w:val="00F72C6F"/>
    <w:rsid w:val="00F72E67"/>
    <w:rsid w:val="00F82B7B"/>
    <w:rsid w:val="00F8350A"/>
    <w:rsid w:val="00F84BA2"/>
    <w:rsid w:val="00F8773C"/>
    <w:rsid w:val="00F91D1F"/>
    <w:rsid w:val="00F91F56"/>
    <w:rsid w:val="00F92C2E"/>
    <w:rsid w:val="00F94CFD"/>
    <w:rsid w:val="00F94FC6"/>
    <w:rsid w:val="00F95054"/>
    <w:rsid w:val="00FA5D99"/>
    <w:rsid w:val="00FB7033"/>
    <w:rsid w:val="00FC1891"/>
    <w:rsid w:val="00FC4FD0"/>
    <w:rsid w:val="00FC5CD1"/>
    <w:rsid w:val="00FD575F"/>
    <w:rsid w:val="00FE0087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D7BF25"/>
  <w15:docId w15:val="{6E49D194-3FEC-49D0-B423-4ED7596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64DF"/>
  </w:style>
  <w:style w:type="paragraph" w:styleId="1">
    <w:name w:val="heading 1"/>
    <w:basedOn w:val="a"/>
    <w:next w:val="a"/>
    <w:link w:val="10"/>
    <w:uiPriority w:val="9"/>
    <w:qFormat/>
    <w:rsid w:val="00F2588E"/>
    <w:pPr>
      <w:keepNext/>
      <w:keepLines/>
      <w:pageBreakBefore/>
      <w:numPr>
        <w:numId w:val="23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64DF"/>
    <w:pPr>
      <w:keepNext/>
      <w:keepLines/>
      <w:numPr>
        <w:ilvl w:val="1"/>
        <w:numId w:val="23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4DF"/>
    <w:pPr>
      <w:keepNext/>
      <w:keepLines/>
      <w:numPr>
        <w:ilvl w:val="2"/>
        <w:numId w:val="23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964DF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964DF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964DF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964DF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964DF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E964DF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0C78"/>
    <w:pPr>
      <w:pBdr>
        <w:bottom w:val="single" w:sz="4" w:space="1" w:color="auto"/>
      </w:pBdr>
      <w:spacing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a4">
    <w:name w:val="footer"/>
    <w:basedOn w:val="a"/>
    <w:link w:val="a5"/>
    <w:uiPriority w:val="99"/>
    <w:rsid w:val="003E0C78"/>
    <w:pPr>
      <w:tabs>
        <w:tab w:val="center" w:pos="4153"/>
        <w:tab w:val="right" w:pos="8306"/>
      </w:tabs>
      <w:spacing w:after="0"/>
    </w:pPr>
    <w:rPr>
      <w:rFonts w:ascii="Arial Narrow" w:eastAsia="Arial Narrow" w:hAnsi="Arial Narrow" w:cs="Arial Narrow"/>
      <w:sz w:val="16"/>
      <w:szCs w:val="16"/>
    </w:rPr>
  </w:style>
  <w:style w:type="table" w:styleId="a6">
    <w:name w:val="Table Grid"/>
    <w:basedOn w:val="a1"/>
    <w:rsid w:val="003E0C78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Futura" w:eastAsia="Futura" w:hAnsi="Futura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idden">
    <w:name w:val="Hidden"/>
    <w:basedOn w:val="a"/>
    <w:rsid w:val="002D1705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3E0C78"/>
    <w:pPr>
      <w:numPr>
        <w:numId w:val="2"/>
      </w:numPr>
    </w:pPr>
  </w:style>
  <w:style w:type="paragraph" w:customStyle="1" w:styleId="NumHeading2">
    <w:name w:val="Num Heading 2"/>
    <w:basedOn w:val="2"/>
    <w:next w:val="a"/>
    <w:rsid w:val="003E0C78"/>
    <w:pPr>
      <w:numPr>
        <w:numId w:val="2"/>
      </w:numPr>
    </w:pPr>
  </w:style>
  <w:style w:type="paragraph" w:customStyle="1" w:styleId="NumHeading3">
    <w:name w:val="Num Heading 3"/>
    <w:basedOn w:val="3"/>
    <w:next w:val="a"/>
    <w:rsid w:val="003E0C78"/>
    <w:pPr>
      <w:numPr>
        <w:numId w:val="2"/>
      </w:numPr>
    </w:pPr>
  </w:style>
  <w:style w:type="paragraph" w:customStyle="1" w:styleId="NumHeading4">
    <w:name w:val="Num Heading 4"/>
    <w:basedOn w:val="4"/>
    <w:next w:val="a"/>
    <w:rsid w:val="003E0C78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E964DF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Bullets">
    <w:name w:val="Bullets"/>
    <w:rsid w:val="003E0C78"/>
    <w:pPr>
      <w:numPr>
        <w:numId w:val="1"/>
      </w:numPr>
    </w:pPr>
  </w:style>
  <w:style w:type="paragraph" w:styleId="a8">
    <w:name w:val="footnote text"/>
    <w:basedOn w:val="a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a6"/>
    <w:rsid w:val="003E0C78"/>
    <w:tblPr/>
    <w:tblStylePr w:type="firstRow">
      <w:rPr>
        <w:rFonts w:ascii="Segoe" w:eastAsia="Futura" w:hAnsi="Segoe" w:cs="Futura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HeadingAppendixOld">
    <w:name w:val="Heading Appendix Old"/>
    <w:basedOn w:val="a"/>
    <w:next w:val="a"/>
    <w:rsid w:val="003E0C78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a9">
    <w:name w:val="Balloon Text"/>
    <w:basedOn w:val="a"/>
    <w:semiHidden/>
    <w:rsid w:val="00832AD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rsid w:val="003E0C78"/>
    <w:pPr>
      <w:spacing w:before="240"/>
    </w:pPr>
    <w:rPr>
      <w:b/>
      <w:bCs/>
      <w:i/>
      <w:iCs/>
    </w:rPr>
  </w:style>
  <w:style w:type="paragraph" w:styleId="21">
    <w:name w:val="toc 2"/>
    <w:basedOn w:val="a"/>
    <w:next w:val="a"/>
    <w:uiPriority w:val="39"/>
    <w:rsid w:val="003E0C78"/>
  </w:style>
  <w:style w:type="character" w:styleId="aa">
    <w:name w:val="Hyperlink"/>
    <w:basedOn w:val="a0"/>
    <w:uiPriority w:val="99"/>
    <w:unhideWhenUsed/>
    <w:rsid w:val="00883937"/>
    <w:rPr>
      <w:color w:val="0000FF" w:themeColor="hyperlink"/>
      <w:u w:val="single"/>
    </w:rPr>
  </w:style>
  <w:style w:type="paragraph" w:styleId="ab">
    <w:name w:val="List Paragraph"/>
    <w:aliases w:val="Маркированный"/>
    <w:basedOn w:val="a"/>
    <w:link w:val="ac"/>
    <w:uiPriority w:val="34"/>
    <w:qFormat/>
    <w:rsid w:val="00E964DF"/>
    <w:pPr>
      <w:ind w:left="720"/>
      <w:contextualSpacing/>
    </w:pPr>
  </w:style>
  <w:style w:type="paragraph" w:styleId="31">
    <w:name w:val="toc 3"/>
    <w:basedOn w:val="a"/>
    <w:next w:val="a"/>
    <w:uiPriority w:val="39"/>
    <w:rsid w:val="003E0C78"/>
    <w:pPr>
      <w:spacing w:before="60"/>
      <w:ind w:left="403"/>
    </w:pPr>
  </w:style>
  <w:style w:type="paragraph" w:styleId="41">
    <w:name w:val="toc 4"/>
    <w:basedOn w:val="a"/>
    <w:next w:val="a"/>
    <w:semiHidden/>
    <w:rsid w:val="003E0C78"/>
    <w:pPr>
      <w:spacing w:before="60"/>
      <w:ind w:left="601"/>
    </w:pPr>
  </w:style>
  <w:style w:type="paragraph" w:customStyle="1" w:styleId="CodeBlock">
    <w:name w:val="Code Block"/>
    <w:basedOn w:val="a"/>
    <w:rsid w:val="003E0C7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a"/>
    <w:rsid w:val="003E0C78"/>
    <w:pPr>
      <w:pBdr>
        <w:left w:val="single" w:sz="18" w:space="6" w:color="808080"/>
      </w:pBdr>
      <w:spacing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a2"/>
    <w:rsid w:val="003E0C78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3E0C78"/>
    <w:pPr>
      <w:keepNext/>
    </w:pPr>
    <w:rPr>
      <w:b/>
      <w:bCs/>
    </w:rPr>
  </w:style>
  <w:style w:type="paragraph" w:customStyle="1" w:styleId="TableNormal1">
    <w:name w:val="Table Normal1"/>
    <w:basedOn w:val="a"/>
    <w:rsid w:val="003E0C78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3E0C78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3E0C78"/>
    <w:pPr>
      <w:numPr>
        <w:numId w:val="2"/>
      </w:numPr>
    </w:pPr>
  </w:style>
  <w:style w:type="paragraph" w:styleId="51">
    <w:name w:val="toc 5"/>
    <w:basedOn w:val="a"/>
    <w:next w:val="a"/>
    <w:semiHidden/>
    <w:rsid w:val="003E0C78"/>
    <w:pPr>
      <w:spacing w:before="60"/>
      <w:ind w:left="799"/>
    </w:pPr>
  </w:style>
  <w:style w:type="paragraph" w:styleId="81">
    <w:name w:val="toc 8"/>
    <w:basedOn w:val="a"/>
    <w:next w:val="a"/>
    <w:semiHidden/>
    <w:rsid w:val="003E0C78"/>
    <w:pPr>
      <w:spacing w:before="240"/>
    </w:pPr>
    <w:rPr>
      <w:b/>
      <w:bCs/>
      <w:i/>
      <w:iCs/>
    </w:rPr>
  </w:style>
  <w:style w:type="paragraph" w:styleId="91">
    <w:name w:val="toc 9"/>
    <w:basedOn w:val="a"/>
    <w:next w:val="a"/>
    <w:semiHidden/>
    <w:rsid w:val="003E0C78"/>
    <w:pPr>
      <w:spacing w:before="240"/>
    </w:pPr>
    <w:rPr>
      <w:b/>
      <w:bCs/>
      <w:szCs w:val="24"/>
    </w:rPr>
  </w:style>
  <w:style w:type="paragraph" w:customStyle="1" w:styleId="HeadingAppendix">
    <w:name w:val="Heading Appendix"/>
    <w:basedOn w:val="1"/>
    <w:next w:val="a"/>
    <w:rsid w:val="003E0C78"/>
  </w:style>
  <w:style w:type="paragraph" w:customStyle="1" w:styleId="FooterSmall">
    <w:name w:val="Footer Small"/>
    <w:basedOn w:val="a4"/>
    <w:rsid w:val="003E0C78"/>
    <w:rPr>
      <w:sz w:val="12"/>
      <w:szCs w:val="12"/>
    </w:rPr>
  </w:style>
  <w:style w:type="numbering" w:customStyle="1" w:styleId="Checklist">
    <w:name w:val="Checklist"/>
    <w:basedOn w:val="a2"/>
    <w:rsid w:val="003E0C78"/>
    <w:pPr>
      <w:numPr>
        <w:numId w:val="4"/>
      </w:numPr>
    </w:pPr>
  </w:style>
  <w:style w:type="paragraph" w:styleId="ad">
    <w:name w:val="Document Map"/>
    <w:basedOn w:val="a"/>
    <w:semiHidden/>
    <w:rsid w:val="003E0C78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2"/>
    <w:rsid w:val="003E0C78"/>
    <w:pPr>
      <w:numPr>
        <w:numId w:val="3"/>
      </w:numPr>
    </w:pPr>
  </w:style>
  <w:style w:type="numbering" w:customStyle="1" w:styleId="BulletsTable">
    <w:name w:val="Bullets Table"/>
    <w:basedOn w:val="a2"/>
    <w:rsid w:val="003E0C78"/>
    <w:pPr>
      <w:numPr>
        <w:numId w:val="5"/>
      </w:numPr>
    </w:pPr>
  </w:style>
  <w:style w:type="paragraph" w:customStyle="1" w:styleId="HorizontalNote">
    <w:name w:val="Horizontal Note"/>
    <w:basedOn w:val="a"/>
    <w:rsid w:val="003E0C78"/>
    <w:pPr>
      <w:pBdr>
        <w:top w:val="single" w:sz="18" w:space="1" w:color="999999"/>
        <w:bottom w:val="single" w:sz="18" w:space="1" w:color="999999"/>
      </w:pBdr>
    </w:pPr>
  </w:style>
  <w:style w:type="character" w:customStyle="1" w:styleId="a5">
    <w:name w:val="Нижний колонтитул Знак"/>
    <w:basedOn w:val="a0"/>
    <w:link w:val="a4"/>
    <w:uiPriority w:val="99"/>
    <w:rsid w:val="002D1705"/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EstiloLatinaCuerpoRojo">
    <w:name w:val="Estilo (Latina) +Cuerpo Rojo"/>
    <w:basedOn w:val="a0"/>
    <w:rsid w:val="002D1705"/>
    <w:rPr>
      <w:rFonts w:asciiTheme="minorHAnsi" w:hAnsiTheme="minorHAnsi"/>
      <w:color w:val="FF0000"/>
      <w:sz w:val="24"/>
    </w:rPr>
  </w:style>
  <w:style w:type="paragraph" w:customStyle="1" w:styleId="EstiloNumHeading1LatinaCuerpo">
    <w:name w:val="Estilo Num Heading 1 + (Latina) +Cuerpo"/>
    <w:basedOn w:val="NumHeading1"/>
    <w:rsid w:val="002D1705"/>
    <w:pPr>
      <w:shd w:val="clear" w:color="auto" w:fill="CDE5FF"/>
      <w:ind w:left="0" w:firstLine="0"/>
      <w:jc w:val="center"/>
    </w:pPr>
    <w:rPr>
      <w:rFonts w:asciiTheme="minorHAnsi" w:hAnsiTheme="minorHAnsi"/>
      <w:b w:val="0"/>
      <w:bCs w:val="0"/>
    </w:rPr>
  </w:style>
  <w:style w:type="paragraph" w:customStyle="1" w:styleId="EstiloEpgrafeLatinaCuerpoCentrado">
    <w:name w:val="Estilo Epígrafe + (Latina) +Cuerpo Centrado"/>
    <w:basedOn w:val="a7"/>
    <w:rsid w:val="002D1705"/>
    <w:pPr>
      <w:jc w:val="center"/>
    </w:pPr>
    <w:rPr>
      <w:rFonts w:eastAsia="Times New Roman" w:cs="Times New Roman"/>
      <w:sz w:val="24"/>
      <w:szCs w:val="20"/>
    </w:rPr>
  </w:style>
  <w:style w:type="paragraph" w:customStyle="1" w:styleId="m0">
    <w:name w:val="m_ПростойТекст"/>
    <w:basedOn w:val="a"/>
    <w:link w:val="m1"/>
    <w:rsid w:val="00E964DF"/>
    <w:pPr>
      <w:ind w:firstLine="851"/>
      <w:jc w:val="both"/>
    </w:pPr>
    <w:rPr>
      <w:lang w:val="ru-RU"/>
    </w:rPr>
  </w:style>
  <w:style w:type="paragraph" w:customStyle="1" w:styleId="m">
    <w:name w:val="m_СписокТабл"/>
    <w:basedOn w:val="a"/>
    <w:rsid w:val="00E964DF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  <w:rPr>
      <w:sz w:val="20"/>
      <w:lang w:val="ru-RU"/>
    </w:rPr>
  </w:style>
  <w:style w:type="character" w:customStyle="1" w:styleId="m1">
    <w:name w:val="m_ПростойТекст Знак"/>
    <w:basedOn w:val="a0"/>
    <w:link w:val="m0"/>
    <w:rsid w:val="00E964DF"/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5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6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64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96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964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964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964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964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E964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E96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E964D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E964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E964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E964DF"/>
    <w:rPr>
      <w:b/>
      <w:bCs/>
    </w:rPr>
  </w:style>
  <w:style w:type="character" w:styleId="af3">
    <w:name w:val="Emphasis"/>
    <w:basedOn w:val="a0"/>
    <w:uiPriority w:val="20"/>
    <w:qFormat/>
    <w:rsid w:val="00E964DF"/>
    <w:rPr>
      <w:i/>
      <w:iCs/>
    </w:rPr>
  </w:style>
  <w:style w:type="paragraph" w:styleId="af4">
    <w:name w:val="No Spacing"/>
    <w:uiPriority w:val="1"/>
    <w:qFormat/>
    <w:rsid w:val="00E964DF"/>
    <w:pPr>
      <w:spacing w:after="0" w:line="240" w:lineRule="auto"/>
    </w:pPr>
  </w:style>
  <w:style w:type="character" w:customStyle="1" w:styleId="ac">
    <w:name w:val="Абзац списка Знак"/>
    <w:aliases w:val="Маркированный Знак"/>
    <w:link w:val="ab"/>
    <w:uiPriority w:val="34"/>
    <w:locked/>
    <w:rsid w:val="00E964DF"/>
  </w:style>
  <w:style w:type="paragraph" w:styleId="22">
    <w:name w:val="Quote"/>
    <w:basedOn w:val="a"/>
    <w:next w:val="a"/>
    <w:link w:val="23"/>
    <w:uiPriority w:val="29"/>
    <w:qFormat/>
    <w:rsid w:val="00E964D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964DF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E964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964DF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E964DF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E964DF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E964DF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E964DF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E964DF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E964DF"/>
    <w:pPr>
      <w:ind w:left="0" w:firstLine="0"/>
      <w:outlineLvl w:val="9"/>
    </w:pPr>
  </w:style>
  <w:style w:type="table" w:styleId="-31">
    <w:name w:val="List Table 3 Accent 1"/>
    <w:basedOn w:val="a1"/>
    <w:uiPriority w:val="48"/>
    <w:rsid w:val="00F2588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m2">
    <w:name w:val="m_ТекстТаблицы"/>
    <w:basedOn w:val="m0"/>
    <w:rsid w:val="007E6F6F"/>
    <w:pPr>
      <w:spacing w:before="120"/>
      <w:jc w:val="left"/>
    </w:pPr>
    <w:rPr>
      <w:sz w:val="20"/>
    </w:rPr>
  </w:style>
  <w:style w:type="paragraph" w:customStyle="1" w:styleId="m3">
    <w:name w:val="m_ПромШапка"/>
    <w:basedOn w:val="m2"/>
    <w:rsid w:val="007E6F6F"/>
    <w:pPr>
      <w:keepNext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227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214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0257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nsultantToolkit\Templates\documentbase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EB99B-82CA-4D64-9160-50B296A53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73605E-214A-4C1B-BCCE-58287DC16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C4881-9C87-4C2F-B4CD-488BB90C1DDE}">
  <ds:schemaRefs>
    <ds:schemaRef ds:uri="http://schemas.microsoft.com/office/2006/metadata/properties"/>
    <ds:schemaRef ds:uri="d6d34ac6-0435-4127-be82-e86db495d87a"/>
  </ds:schemaRefs>
</ds:datastoreItem>
</file>

<file path=customXml/itemProps4.xml><?xml version="1.0" encoding="utf-8"?>
<ds:datastoreItem xmlns:ds="http://schemas.openxmlformats.org/officeDocument/2006/customXml" ds:itemID="{08CEC244-D410-4167-B73B-6AF1FD3BF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documentbase.dot</Template>
  <TotalTime>150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дизайна решения</vt:lpstr>
      <vt:lpstr>Описание дизайна решения</vt:lpstr>
    </vt:vector>
  </TitlesOfParts>
  <Company>Microsoft Corporation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дизайна решения</dc:title>
  <dc:subject>Описание дизайна решения</dc:subject>
  <dc:creator>&lt;&lt;Автор свойств документа&gt;&gt;</dc:creator>
  <cp:lastModifiedBy>Dmitriy Vyunkov</cp:lastModifiedBy>
  <cp:revision>17</cp:revision>
  <cp:lastPrinted>2003-11-04T12:36:00Z</cp:lastPrinted>
  <dcterms:created xsi:type="dcterms:W3CDTF">2015-09-15T16:35:00Z</dcterms:created>
  <dcterms:modified xsi:type="dcterms:W3CDTF">2023-03-13T08:04:00Z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&lt;&lt;Customer from Document Properties&gt;&gt;</vt:lpwstr>
  </property>
  <property fmtid="{D5CDD505-2E9C-101B-9397-08002B2CF9AE}" pid="3" name="Version">
    <vt:lpwstr>.1</vt:lpwstr>
  </property>
  <property fmtid="{D5CDD505-2E9C-101B-9397-08002B2CF9AE}" pid="4" name="AuthorEmail">
    <vt:lpwstr/>
  </property>
  <property fmtid="{D5CDD505-2E9C-101B-9397-08002B2CF9AE}" pid="5" name="AuthorPosition">
    <vt:lpwstr>&lt;&lt;Должность свойств документа&gt;&gt;</vt:lpwstr>
  </property>
  <property fmtid="{D5CDD505-2E9C-101B-9397-08002B2CF9AE}" pid="6" name="DocCategory">
    <vt:lpwstr/>
  </property>
  <property fmtid="{D5CDD505-2E9C-101B-9397-08002B2CF9AE}" pid="7" name="DocType">
    <vt:lpwstr> </vt:lpwstr>
  </property>
  <property fmtid="{D5CDD505-2E9C-101B-9397-08002B2CF9AE}" pid="8" name="Status">
    <vt:lpwstr>Packaged for TAP</vt:lpwstr>
  </property>
  <property fmtid="{D5CDD505-2E9C-101B-9397-08002B2CF9AE}" pid="9" name="Confidential">
    <vt:lpwstr>2</vt:lpwstr>
  </property>
  <property fmtid="{D5CDD505-2E9C-101B-9397-08002B2CF9AE}" pid="10" name="ContentTypeId">
    <vt:lpwstr>0x0101004CD0BD8472C9D6438A71E97EA65A4334</vt:lpwstr>
  </property>
  <property fmtid="{D5CDD505-2E9C-101B-9397-08002B2CF9AE}" pid="11" name="Order">
    <vt:r8>93500</vt:r8>
  </property>
  <property fmtid="{D5CDD505-2E9C-101B-9397-08002B2CF9AE}" pid="12" name="Participantsv2">
    <vt:lpwstr>Business AnalystBusiness Decision MakerExecutive SponsorIT MgrProject Mgr</vt:lpwstr>
  </property>
  <property fmtid="{D5CDD505-2E9C-101B-9397-08002B2CF9AE}" pid="13" name="Phase">
    <vt:lpwstr>Design</vt:lpwstr>
  </property>
  <property fmtid="{D5CDD505-2E9C-101B-9397-08002B2CF9AE}" pid="14" name="Author0">
    <vt:lpwstr>Todd Oberman63</vt:lpwstr>
  </property>
  <property fmtid="{D5CDD505-2E9C-101B-9397-08002B2CF9AE}" pid="15" name="Document Type">
    <vt:lpwstr>Tool/Template</vt:lpwstr>
  </property>
  <property fmtid="{D5CDD505-2E9C-101B-9397-08002B2CF9AE}" pid="16" name="Partner Role">
    <vt:lpwstr>Application ConsultantEngagement MgrProject MgrSolution ArchitectTech Consultant</vt:lpwstr>
  </property>
  <property fmtid="{D5CDD505-2E9C-101B-9397-08002B2CF9AE}" pid="17" name="File Group">
    <vt:lpwstr>2.4.4</vt:lpwstr>
  </property>
  <property fmtid="{D5CDD505-2E9C-101B-9397-08002B2CF9AE}" pid="18" name="Project Type">
    <vt:lpwstr>EnterpriseStandard</vt:lpwstr>
  </property>
  <property fmtid="{D5CDD505-2E9C-101B-9397-08002B2CF9AE}" pid="19" name="Author Notes">
    <vt:lpwstr>We need to select one of the two templates for the SDD.  </vt:lpwstr>
  </property>
  <property fmtid="{D5CDD505-2E9C-101B-9397-08002B2CF9AE}" pid="20" name="Owner">
    <vt:lpwstr>Consulting - Solution Architect</vt:lpwstr>
  </property>
  <property fmtid="{D5CDD505-2E9C-101B-9397-08002B2CF9AE}" pid="21" name="Product">
    <vt:lpwstr>AXGPNAVSLCRM</vt:lpwstr>
  </property>
  <property fmtid="{D5CDD505-2E9C-101B-9397-08002B2CF9AE}" pid="22" name="Cross Phase Process">
    <vt:lpwstr>Requirements and Configuration</vt:lpwstr>
  </property>
  <property fmtid="{D5CDD505-2E9C-101B-9397-08002B2CF9AE}" pid="23" name="Deliverable">
    <vt:lpwstr>true</vt:lpwstr>
  </property>
</Properties>
</file>